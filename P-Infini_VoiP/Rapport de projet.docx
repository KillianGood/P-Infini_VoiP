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0E7483" w:rsidR="007F30AE" w:rsidP="000E7483" w:rsidRDefault="00B32C0A" w14:paraId="012FAFCC" w14:textId="77777777">
      <w:pPr>
        <w:pStyle w:val="Titre"/>
      </w:pPr>
      <w:r w:rsidRPr="00B32C0A">
        <w:t>043-P_Infra</w:t>
      </w:r>
    </w:p>
    <w:p w:rsidR="000E7483" w:rsidP="00D275C6" w:rsidRDefault="001D4577" w14:paraId="672A6659" w14:textId="77777777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F38BD8F" wp14:editId="07777777">
            <wp:extent cx="3911601" cy="2514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935" cy="2521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Pr="000E7483" w:rsidR="001D4577" w:rsidP="000E7483" w:rsidRDefault="001D4577" w14:paraId="0A37501D" w14:textId="77777777">
      <w:pPr>
        <w:jc w:val="center"/>
      </w:pPr>
    </w:p>
    <w:p w:rsidRPr="00E33AF9" w:rsidR="007F30AE" w:rsidP="000E7483" w:rsidRDefault="00E33AF9" w14:paraId="35F32623" w14:textId="77777777">
      <w:pPr>
        <w:spacing w:before="2000"/>
        <w:jc w:val="center"/>
      </w:pPr>
      <w:r w:rsidRPr="00E33AF9">
        <w:t xml:space="preserve">Younes </w:t>
      </w:r>
      <w:proofErr w:type="spellStart"/>
      <w:r w:rsidRPr="00E33AF9">
        <w:t>Sayeh</w:t>
      </w:r>
      <w:proofErr w:type="spellEnd"/>
      <w:r w:rsidRPr="00E33AF9">
        <w:t xml:space="preserve"> – Anthony Höhn – Killian Good – CIN2B</w:t>
      </w:r>
    </w:p>
    <w:p w:rsidRPr="008F6CF6" w:rsidR="007F30AE" w:rsidP="000E7483" w:rsidRDefault="00E33AF9" w14:paraId="22229B9C" w14:textId="77777777">
      <w:pPr>
        <w:jc w:val="center"/>
      </w:pPr>
      <w:r w:rsidRPr="008F6CF6">
        <w:t>ETML Lausanne</w:t>
      </w:r>
    </w:p>
    <w:p w:rsidRPr="008F6CF6" w:rsidR="007F30AE" w:rsidP="000E7483" w:rsidRDefault="00E55018" w14:paraId="46FC7CF6" w14:textId="77777777">
      <w:pPr>
        <w:jc w:val="center"/>
      </w:pPr>
      <w:r>
        <w:t xml:space="preserve">17 semaines </w:t>
      </w:r>
      <w:r w:rsidR="003B0294">
        <w:t xml:space="preserve">– 68 périodes </w:t>
      </w:r>
    </w:p>
    <w:p w:rsidRPr="008F6CF6" w:rsidR="007F30AE" w:rsidP="000E7483" w:rsidRDefault="00657547" w14:paraId="612902C6" w14:textId="77777777">
      <w:pPr>
        <w:jc w:val="center"/>
      </w:pPr>
      <w:r w:rsidRPr="008F6CF6">
        <w:t xml:space="preserve">Karim </w:t>
      </w:r>
      <w:proofErr w:type="spellStart"/>
      <w:r w:rsidRPr="008F6CF6">
        <w:t>Bourahla</w:t>
      </w:r>
      <w:proofErr w:type="spellEnd"/>
    </w:p>
    <w:p w:rsidRPr="000E7483" w:rsidR="007F30AE" w:rsidP="000E7483" w:rsidRDefault="007F30AE" w14:paraId="5DAB6C7B" w14:textId="77777777">
      <w:pPr>
        <w:jc w:val="center"/>
      </w:pPr>
    </w:p>
    <w:p w:rsidRPr="007F30AE" w:rsidR="007F30AE" w:rsidP="001764CE" w:rsidRDefault="007F30AE" w14:paraId="6B1A6D4F" w14:textId="77777777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C770D8" w:rsidRDefault="00A65F0B" w14:paraId="653BDC19" w14:textId="77777777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history="1" w:anchor="_Toc64028488">
        <w:r w:rsidRPr="00DF2CA2" w:rsidR="00C770D8">
          <w:rPr>
            <w:rStyle w:val="Lienhypertexte"/>
            <w:noProof/>
          </w:rPr>
          <w:t>Introduction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_Toc64028488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4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3941A9D7" w14:textId="77777777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64028489">
        <w:r w:rsidRPr="00DF2CA2" w:rsidR="00C770D8">
          <w:rPr>
            <w:rStyle w:val="Lienhypertexte"/>
            <w:noProof/>
          </w:rPr>
          <w:t>Situation Initial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_Toc64028489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4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79ED6C33" w14:textId="77777777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64028490">
        <w:r w:rsidRPr="00DF2CA2" w:rsidR="00C770D8">
          <w:rPr>
            <w:rStyle w:val="Lienhypertexte"/>
            <w:noProof/>
          </w:rPr>
          <w:t>Matériel et logiciels à disposition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_Toc64028490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4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3E994295" w14:textId="77777777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64028491">
        <w:r w:rsidRPr="00DF2CA2" w:rsidR="00C770D8">
          <w:rPr>
            <w:rStyle w:val="Lienhypertexte"/>
            <w:noProof/>
          </w:rPr>
          <w:t>Prérequis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_Toc64028491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4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3649F33A" w14:textId="77777777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64028492">
        <w:r w:rsidRPr="00DF2CA2" w:rsidR="00C770D8">
          <w:rPr>
            <w:rStyle w:val="Lienhypertexte"/>
            <w:noProof/>
          </w:rPr>
          <w:t>Objectifs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_Toc64028492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4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1EE1E666" w14:textId="77777777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history="1" w:anchor="_Toc64028493">
        <w:r w:rsidRPr="00DF2CA2" w:rsidR="00C770D8">
          <w:rPr>
            <w:rStyle w:val="Lienhypertexte"/>
            <w:noProof/>
          </w:rPr>
          <w:t>Infrastructure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_Toc64028493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4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493AEE61" w14:textId="77777777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64028494">
        <w:r w:rsidRPr="00DF2CA2" w:rsidR="00C770D8">
          <w:rPr>
            <w:rStyle w:val="Lienhypertexte"/>
            <w:noProof/>
          </w:rPr>
          <w:t>Caractéristique Infrastructure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_Toc64028494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4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03ACEAFF" w14:textId="77777777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64028495">
        <w:r w:rsidRPr="00DF2CA2" w:rsidR="00C770D8">
          <w:rPr>
            <w:rStyle w:val="Lienhypertexte"/>
            <w:noProof/>
          </w:rPr>
          <w:t>Travail à réaliser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_Toc64028495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4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329006DC" w14:textId="77777777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history="1" w:anchor="_Toc64028496">
        <w:r w:rsidRPr="00DF2CA2" w:rsidR="00C770D8">
          <w:rPr>
            <w:rStyle w:val="Lienhypertexte"/>
            <w:noProof/>
          </w:rPr>
          <w:t>Schèma VIsio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_Toc64028496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5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3639FC01" w14:textId="77777777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64028497">
        <w:r w:rsidRPr="00DF2CA2" w:rsidR="00C770D8">
          <w:rPr>
            <w:rStyle w:val="Lienhypertexte"/>
            <w:noProof/>
          </w:rPr>
          <w:t>VISIO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_Toc64028497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5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4F958727" w14:textId="77777777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64028498">
        <w:r w:rsidRPr="00DF2CA2" w:rsidR="00C770D8">
          <w:rPr>
            <w:rStyle w:val="Lienhypertexte"/>
            <w:noProof/>
          </w:rPr>
          <w:t>VLAN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_Toc64028498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6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7E203FB6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499">
        <w:r w:rsidRPr="00DF2CA2" w:rsidR="00C770D8">
          <w:rPr>
            <w:rStyle w:val="Lienhypertexte"/>
            <w:noProof/>
          </w:rPr>
          <w:t>VLAN numéro 1 (OFFICE)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_Toc64028499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6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690E60A9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00">
        <w:r w:rsidRPr="00DF2CA2" w:rsidR="00C770D8">
          <w:rPr>
            <w:rStyle w:val="Lienhypertexte"/>
            <w:noProof/>
          </w:rPr>
          <w:t>VLAN numéro 2 (Recherche &amp; Développement)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_Toc64028500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6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75972B7F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01">
        <w:r w:rsidRPr="00DF2CA2" w:rsidR="00C770D8">
          <w:rPr>
            <w:rStyle w:val="Lienhypertexte"/>
            <w:noProof/>
          </w:rPr>
          <w:t>VLAN numéro 3 (VoIP)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_Toc64028501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7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7FFD11CF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02">
        <w:r w:rsidRPr="00DF2CA2" w:rsidR="00C770D8">
          <w:rPr>
            <w:rStyle w:val="Lienhypertexte"/>
            <w:noProof/>
          </w:rPr>
          <w:t>VLAN numéro 4 (Wi-Fi)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_Toc64028502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7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71C66064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03">
        <w:r w:rsidRPr="00DF2CA2" w:rsidR="00C770D8">
          <w:rPr>
            <w:rStyle w:val="Lienhypertexte"/>
            <w:noProof/>
          </w:rPr>
          <w:t>VLAN numéro 5 (LAN)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_Toc64028503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8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5F1CFDF6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04">
        <w:r w:rsidRPr="00DF2CA2" w:rsidR="00C770D8">
          <w:rPr>
            <w:rStyle w:val="Lienhypertexte"/>
            <w:noProof/>
          </w:rPr>
          <w:t>VLAN numéro 6 (WAN)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_Toc64028504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8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5210B86C" w14:textId="77777777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history="1" w:anchor="_Toc64028505">
        <w:r w:rsidRPr="00DF2CA2" w:rsidR="00C770D8">
          <w:rPr>
            <w:rStyle w:val="Lienhypertexte"/>
            <w:noProof/>
          </w:rPr>
          <w:t>Configuration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_Toc64028505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24EA1E3D" w14:textId="77777777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64028506">
        <w:r w:rsidRPr="00DF2CA2" w:rsidR="00C770D8">
          <w:rPr>
            <w:rStyle w:val="Lienhypertexte"/>
            <w:noProof/>
          </w:rPr>
          <w:t>1.</w:t>
        </w:r>
        <w:r w:rsidR="00C770D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F2CA2" w:rsidR="00C770D8">
          <w:rPr>
            <w:rStyle w:val="Lienhypertexte"/>
            <w:noProof/>
          </w:rPr>
          <w:t>Reset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_Toc64028506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79694411" w14:textId="77777777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64028507">
        <w:r w:rsidRPr="00DF2CA2" w:rsidR="00C770D8">
          <w:rPr>
            <w:rStyle w:val="Lienhypertexte"/>
            <w:noProof/>
          </w:rPr>
          <w:t>2.</w:t>
        </w:r>
        <w:r w:rsidR="00C770D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F2CA2" w:rsidR="00C770D8">
          <w:rPr>
            <w:rStyle w:val="Lienhypertexte"/>
            <w:noProof/>
          </w:rPr>
          <w:t>Configuration du commutateur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_Toc64028507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499724E2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08">
        <w:r w:rsidRPr="00DF2CA2" w:rsidR="00C770D8">
          <w:rPr>
            <w:rStyle w:val="Lienhypertexte"/>
            <w:noProof/>
          </w:rPr>
          <w:t>Création des VLAN (VOIP, Data &amp; Wifi)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_Toc64028508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4A2E9C42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09">
        <w:r w:rsidRPr="00DF2CA2" w:rsidR="00C770D8">
          <w:rPr>
            <w:rStyle w:val="Lienhypertexte"/>
            <w:noProof/>
          </w:rPr>
          <w:t>Attribution des VLAN aux ports spécifique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_Toc64028509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29475548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10">
        <w:r w:rsidRPr="00DF2CA2" w:rsidR="00C770D8">
          <w:rPr>
            <w:rStyle w:val="Lienhypertexte"/>
            <w:noProof/>
          </w:rPr>
          <w:t>Adressage des VLAN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_Toc64028510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25F224E5" w14:textId="77777777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64028511">
        <w:r w:rsidRPr="00DF2CA2" w:rsidR="00C770D8">
          <w:rPr>
            <w:rStyle w:val="Lienhypertexte"/>
            <w:noProof/>
          </w:rPr>
          <w:t>3.</w:t>
        </w:r>
        <w:r w:rsidR="00C770D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F2CA2" w:rsidR="00C770D8">
          <w:rPr>
            <w:rStyle w:val="Lienhypertexte"/>
            <w:noProof/>
          </w:rPr>
          <w:t>Configuration du routeur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_Toc64028511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44B26790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12">
        <w:r w:rsidRPr="00DF2CA2" w:rsidR="00C770D8">
          <w:rPr>
            <w:rStyle w:val="Lienhypertexte"/>
            <w:noProof/>
          </w:rPr>
          <w:t>Création des VLAN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_Toc64028512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23681B4A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13">
        <w:r w:rsidRPr="00DF2CA2" w:rsidR="00C770D8">
          <w:rPr>
            <w:rStyle w:val="Lienhypertexte"/>
            <w:noProof/>
          </w:rPr>
          <w:t>Mise en place de DHCP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_Toc64028513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53286BA1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14">
        <w:r w:rsidRPr="00DF2CA2" w:rsidR="00C770D8">
          <w:rPr>
            <w:rStyle w:val="Lienhypertexte"/>
            <w:noProof/>
          </w:rPr>
          <w:t>Activer le protocole OSFP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_Toc64028514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6A254E33" w14:textId="77777777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64028515">
        <w:r w:rsidRPr="00DF2CA2" w:rsidR="00C770D8">
          <w:rPr>
            <w:rStyle w:val="Lienhypertexte"/>
            <w:noProof/>
          </w:rPr>
          <w:t>4.</w:t>
        </w:r>
        <w:r w:rsidR="00C770D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F2CA2" w:rsidR="00C770D8">
          <w:rPr>
            <w:rStyle w:val="Lienhypertexte"/>
            <w:noProof/>
          </w:rPr>
          <w:t>Configuration du Point d’accès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_Toc64028515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34911B4A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16">
        <w:r w:rsidRPr="00DF2CA2" w:rsidR="00C770D8">
          <w:rPr>
            <w:rStyle w:val="Lienhypertexte"/>
            <w:noProof/>
          </w:rPr>
          <w:t>Activation du Wi-Fi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_Toc64028516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7510A55A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17">
        <w:r w:rsidRPr="00DF2CA2" w:rsidR="00C770D8">
          <w:rPr>
            <w:rStyle w:val="Lienhypertexte"/>
            <w:noProof/>
          </w:rPr>
          <w:t>Crypter les données en WPA2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_Toc64028517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7D8CFF19" w14:textId="77777777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64028518">
        <w:r w:rsidRPr="00DF2CA2" w:rsidR="00C770D8">
          <w:rPr>
            <w:rStyle w:val="Lienhypertexte"/>
            <w:noProof/>
          </w:rPr>
          <w:t>5.</w:t>
        </w:r>
        <w:r w:rsidR="00C770D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F2CA2" w:rsidR="00C770D8">
          <w:rPr>
            <w:rStyle w:val="Lienhypertexte"/>
            <w:noProof/>
          </w:rPr>
          <w:t>Configuration du Pare-Feu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_Toc64028518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55B2DB4B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19">
        <w:r w:rsidRPr="00DF2CA2" w:rsidR="00C770D8">
          <w:rPr>
            <w:rStyle w:val="Lienhypertexte"/>
            <w:noProof/>
          </w:rPr>
          <w:t>Création des zones LAN, DMZ, et WAN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_Toc64028519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32A80C7A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20">
        <w:r w:rsidRPr="00DF2CA2" w:rsidR="00C770D8">
          <w:rPr>
            <w:rStyle w:val="Lienhypertexte"/>
            <w:noProof/>
          </w:rPr>
          <w:t>Mise en place de règles de connexion entre les réseaux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_Toc64028520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3821FF5A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21">
        <w:r w:rsidRPr="00DF2CA2" w:rsidR="00C770D8">
          <w:rPr>
            <w:rStyle w:val="Lienhypertexte"/>
            <w:noProof/>
          </w:rPr>
          <w:t>Activer le protocole OSFP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_Toc64028521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157E089F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22">
        <w:r w:rsidRPr="00DF2CA2" w:rsidR="00C770D8">
          <w:rPr>
            <w:rStyle w:val="Lienhypertexte"/>
            <w:noProof/>
          </w:rPr>
          <w:t>Installation d’un serveur Web sur la DMZ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_Toc64028522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0E78850B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23">
        <w:r w:rsidRPr="00DF2CA2" w:rsidR="00C770D8">
          <w:rPr>
            <w:rStyle w:val="Lienhypertexte"/>
            <w:noProof/>
          </w:rPr>
          <w:t>Accès au serveur Web (HTTPS &amp; HTTPS) depuis le LAN et depuis la DMZ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_Toc64028523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177D9543" w14:textId="77777777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64028524">
        <w:r w:rsidRPr="00DF2CA2" w:rsidR="00C770D8">
          <w:rPr>
            <w:rStyle w:val="Lienhypertexte"/>
            <w:noProof/>
          </w:rPr>
          <w:t>6.</w:t>
        </w:r>
        <w:r w:rsidR="00C770D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F2CA2" w:rsidR="00C770D8">
          <w:rPr>
            <w:rStyle w:val="Lienhypertexte"/>
            <w:noProof/>
          </w:rPr>
          <w:t>Utilisation des téléphone IP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_Toc64028524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6DA1D90F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25">
        <w:r w:rsidRPr="00DF2CA2" w:rsidR="00C770D8">
          <w:rPr>
            <w:rStyle w:val="Lienhypertexte"/>
            <w:noProof/>
          </w:rPr>
          <w:t>Configurer le DHCP du routeur pour permettre aux téléphone IP de se connecter au serveur TFTP du CUCM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_Toc64028525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78DCBBC5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26">
        <w:r w:rsidRPr="00DF2CA2" w:rsidR="00C770D8">
          <w:rPr>
            <w:rStyle w:val="Lienhypertexte"/>
            <w:noProof/>
          </w:rPr>
          <w:t>Découvert des fonctionnalités et option des téléphone IP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_Toc64028526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07C37372" w14:textId="77777777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64028527">
        <w:r w:rsidRPr="00DF2CA2" w:rsidR="00C770D8">
          <w:rPr>
            <w:rStyle w:val="Lienhypertexte"/>
            <w:noProof/>
          </w:rPr>
          <w:t>7.</w:t>
        </w:r>
        <w:r w:rsidR="00C770D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F2CA2" w:rsidR="00C770D8">
          <w:rPr>
            <w:rStyle w:val="Lienhypertexte"/>
            <w:noProof/>
          </w:rPr>
          <w:t>Configuration du SSH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_Toc64028527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13038BAF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28">
        <w:r w:rsidRPr="00DF2CA2" w:rsidR="00C770D8">
          <w:rPr>
            <w:rStyle w:val="Lienhypertexte"/>
            <w:noProof/>
          </w:rPr>
          <w:t>Configurer tous les périphérique (configurer en SSH)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_Toc64028528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4B5DD8B8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29">
        <w:r w:rsidRPr="00DF2CA2" w:rsidR="00C770D8">
          <w:rPr>
            <w:rStyle w:val="Lienhypertexte"/>
            <w:noProof/>
          </w:rPr>
          <w:t>Désactiver les connexions Telnet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_Toc64028529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116F1E27" w14:textId="77777777">
      <w:pPr>
        <w:pStyle w:val="TM2"/>
        <w:tabs>
          <w:tab w:val="left" w:pos="6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64028530">
        <w:r w:rsidRPr="00DF2CA2" w:rsidR="00C770D8">
          <w:rPr>
            <w:rStyle w:val="Lienhypertexte"/>
            <w:noProof/>
          </w:rPr>
          <w:t>8.</w:t>
        </w:r>
        <w:r w:rsidR="00C770D8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Pr="00DF2CA2" w:rsidR="00C770D8">
          <w:rPr>
            <w:rStyle w:val="Lienhypertexte"/>
            <w:noProof/>
          </w:rPr>
          <w:t>Configuration de TFTP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_Toc64028530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18143251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31">
        <w:r w:rsidRPr="00DF2CA2" w:rsidR="00C770D8">
          <w:rPr>
            <w:rStyle w:val="Lienhypertexte"/>
            <w:noProof/>
          </w:rPr>
          <w:t>Installez et configurez un serveur TFTP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_Toc64028531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1F5F0C39" w14:textId="77777777">
      <w:pPr>
        <w:pStyle w:val="TM3"/>
        <w:tabs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history="1" w:anchor="_Toc64028532">
        <w:r w:rsidRPr="00DF2CA2" w:rsidR="00C770D8">
          <w:rPr>
            <w:rStyle w:val="Lienhypertexte"/>
            <w:noProof/>
          </w:rPr>
          <w:t>Sauvegarder toutes les configurations de vos appareils sur le serveur TFTP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_Toc64028532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9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5DAB0DFD" w14:textId="77777777">
      <w:pPr>
        <w:pStyle w:val="TM10"/>
        <w:tabs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history="1" w:anchor="_Toc64028533">
        <w:r w:rsidRPr="00DF2CA2" w:rsidR="00C770D8">
          <w:rPr>
            <w:rStyle w:val="Lienhypertexte"/>
            <w:noProof/>
          </w:rPr>
          <w:t>Problème rencontré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_Toc64028533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10</w:t>
        </w:r>
        <w:r w:rsidR="00C770D8">
          <w:rPr>
            <w:noProof/>
            <w:webHidden/>
          </w:rPr>
          <w:fldChar w:fldCharType="end"/>
        </w:r>
      </w:hyperlink>
    </w:p>
    <w:p w:rsidR="00C770D8" w:rsidRDefault="00037AB0" w14:paraId="7FCA129D" w14:textId="77777777">
      <w:pPr>
        <w:pStyle w:val="TM2"/>
        <w:tabs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history="1" w:anchor="_Toc64028534">
        <w:r w:rsidRPr="00DF2CA2" w:rsidR="00C770D8">
          <w:rPr>
            <w:rStyle w:val="Lienhypertexte"/>
            <w:noProof/>
          </w:rPr>
          <w:t>Connexion au switch</w:t>
        </w:r>
        <w:r w:rsidR="00C770D8">
          <w:rPr>
            <w:noProof/>
            <w:webHidden/>
          </w:rPr>
          <w:tab/>
        </w:r>
        <w:r w:rsidR="00C770D8">
          <w:rPr>
            <w:noProof/>
            <w:webHidden/>
          </w:rPr>
          <w:fldChar w:fldCharType="begin"/>
        </w:r>
        <w:r w:rsidR="00C770D8">
          <w:rPr>
            <w:noProof/>
            <w:webHidden/>
          </w:rPr>
          <w:instrText xml:space="preserve"> PAGEREF _Toc64028534 \h </w:instrText>
        </w:r>
        <w:r w:rsidR="00C770D8">
          <w:rPr>
            <w:noProof/>
            <w:webHidden/>
          </w:rPr>
        </w:r>
        <w:r w:rsidR="00C770D8">
          <w:rPr>
            <w:noProof/>
            <w:webHidden/>
          </w:rPr>
          <w:fldChar w:fldCharType="separate"/>
        </w:r>
        <w:r w:rsidR="00C770D8">
          <w:rPr>
            <w:noProof/>
            <w:webHidden/>
          </w:rPr>
          <w:t>10</w:t>
        </w:r>
        <w:r w:rsidR="00C770D8">
          <w:rPr>
            <w:noProof/>
            <w:webHidden/>
          </w:rPr>
          <w:fldChar w:fldCharType="end"/>
        </w:r>
      </w:hyperlink>
    </w:p>
    <w:p w:rsidR="00742484" w:rsidRDefault="00A65F0B" w14:paraId="02EB378F" w14:textId="77777777">
      <w:r>
        <w:rPr>
          <w:rFonts w:cs="Arial"/>
          <w:i/>
          <w:iCs/>
          <w:caps/>
          <w:sz w:val="22"/>
          <w:szCs w:val="22"/>
        </w:rPr>
        <w:lastRenderedPageBreak/>
        <w:fldChar w:fldCharType="end"/>
      </w:r>
      <w:r w:rsidR="00742484">
        <w:br w:type="page"/>
      </w:r>
    </w:p>
    <w:p w:rsidR="00F664DF" w:rsidP="00F6330F" w:rsidRDefault="00E33AF9" w14:paraId="3E7A9F1C" w14:textId="77777777">
      <w:pPr>
        <w:pStyle w:val="Titre1"/>
        <w:numPr>
          <w:ilvl w:val="0"/>
          <w:numId w:val="0"/>
        </w:numPr>
        <w:ind w:left="567" w:hanging="567"/>
      </w:pPr>
      <w:r>
        <w:lastRenderedPageBreak/>
        <w:tab/>
      </w:r>
      <w:bookmarkStart w:name="_Toc64028488" w:id="0"/>
      <w:r>
        <w:t>Introduction</w:t>
      </w:r>
      <w:bookmarkStart w:name="_Toc532179969" w:id="1"/>
      <w:bookmarkStart w:name="_Toc165969639" w:id="2"/>
      <w:bookmarkEnd w:id="0"/>
    </w:p>
    <w:p w:rsidRPr="00F664DF" w:rsidR="0015167D" w:rsidP="0015167D" w:rsidRDefault="0015167D" w14:paraId="6A05A809" w14:textId="77777777">
      <w:pPr>
        <w:pStyle w:val="Retraitcorpsdetexte"/>
      </w:pPr>
    </w:p>
    <w:p w:rsidR="00753A51" w:rsidP="00D135B4" w:rsidRDefault="00F6330F" w14:paraId="73F03512" w14:textId="77777777">
      <w:pPr>
        <w:pStyle w:val="Titre2"/>
      </w:pPr>
      <w:bookmarkStart w:name="_Toc64028489" w:id="3"/>
      <w:r>
        <w:t>Situation Initial</w:t>
      </w:r>
      <w:bookmarkEnd w:id="3"/>
    </w:p>
    <w:p w:rsidR="0015167D" w:rsidP="0015167D" w:rsidRDefault="0015167D" w14:paraId="5A39BBE3" w14:textId="77777777">
      <w:pPr>
        <w:pStyle w:val="Retraitcorpsdetexte"/>
        <w:rPr>
          <w:sz w:val="22"/>
        </w:rPr>
      </w:pPr>
    </w:p>
    <w:p w:rsidRPr="00D3258B" w:rsidR="00D3258B" w:rsidP="2CB558C3" w:rsidRDefault="00D3258B" w14:paraId="7F715311" w14:textId="56B260D3">
      <w:pPr>
        <w:pStyle w:val="Retraitcorpsdetexte"/>
        <w:rPr>
          <w:sz w:val="24"/>
          <w:szCs w:val="24"/>
        </w:rPr>
      </w:pPr>
      <w:r w:rsidRPr="2CB558C3">
        <w:rPr>
          <w:sz w:val="24"/>
          <w:szCs w:val="24"/>
        </w:rPr>
        <w:t xml:space="preserve">Mise en place </w:t>
      </w:r>
      <w:r w:rsidRPr="2CB558C3" w:rsidR="667029D8">
        <w:rPr>
          <w:sz w:val="24"/>
          <w:szCs w:val="24"/>
        </w:rPr>
        <w:t xml:space="preserve">et configuration </w:t>
      </w:r>
      <w:r w:rsidRPr="2CB558C3">
        <w:rPr>
          <w:sz w:val="24"/>
          <w:szCs w:val="24"/>
        </w:rPr>
        <w:t xml:space="preserve">d’une infrastructure réseau </w:t>
      </w:r>
      <w:r w:rsidRPr="2CB558C3" w:rsidR="1C928AD1">
        <w:rPr>
          <w:sz w:val="24"/>
          <w:szCs w:val="24"/>
        </w:rPr>
        <w:t>pour une</w:t>
      </w:r>
      <w:r w:rsidRPr="2CB558C3">
        <w:rPr>
          <w:sz w:val="24"/>
          <w:szCs w:val="24"/>
        </w:rPr>
        <w:t xml:space="preserve"> entreprise</w:t>
      </w:r>
      <w:r w:rsidRPr="2CB558C3" w:rsidR="036579ED">
        <w:rPr>
          <w:sz w:val="24"/>
          <w:szCs w:val="24"/>
        </w:rPr>
        <w:t>. Gestion des données, de la voix, du Wifi, du DMZ et d’un VPN.</w:t>
      </w:r>
    </w:p>
    <w:p w:rsidR="2CB558C3" w:rsidP="2CB558C3" w:rsidRDefault="2CB558C3" w14:paraId="008BB7DB" w14:textId="0C573917">
      <w:pPr>
        <w:pStyle w:val="Retraitcorpsdetexte"/>
        <w:rPr>
          <w:sz w:val="22"/>
          <w:szCs w:val="22"/>
        </w:rPr>
      </w:pPr>
    </w:p>
    <w:p w:rsidR="00753A51" w:rsidP="00D135B4" w:rsidRDefault="00902523" w14:paraId="0A685000" w14:textId="77777777">
      <w:pPr>
        <w:pStyle w:val="Titre2"/>
      </w:pPr>
      <w:bookmarkStart w:name="_Toc64028490" w:id="4"/>
      <w:r>
        <w:t>Matériel et logiciels à disposition</w:t>
      </w:r>
      <w:bookmarkEnd w:id="4"/>
    </w:p>
    <w:p w:rsidR="0015167D" w:rsidP="0015167D" w:rsidRDefault="0015167D" w14:paraId="41C8F396" w14:textId="77777777">
      <w:pPr>
        <w:pStyle w:val="Retraitcorpsdetexte"/>
      </w:pPr>
    </w:p>
    <w:p w:rsidRPr="00616A65" w:rsidR="00616A65" w:rsidP="2CB558C3" w:rsidRDefault="00616A65" w14:paraId="45ABB936" w14:textId="3E2ECA85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Commutateur</w:t>
      </w:r>
    </w:p>
    <w:p w:rsidRPr="00616A65" w:rsidR="00616A65" w:rsidP="2CB558C3" w:rsidRDefault="00616A65" w14:paraId="0FF65235" w14:textId="21C94CAA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Routeur</w:t>
      </w:r>
    </w:p>
    <w:p w:rsidRPr="00616A65" w:rsidR="00616A65" w:rsidP="2CB558C3" w:rsidRDefault="00616A65" w14:paraId="4CB83A97" w14:textId="77777777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Firewall</w:t>
      </w:r>
    </w:p>
    <w:p w:rsidRPr="00616A65" w:rsidR="00616A65" w:rsidP="2CB558C3" w:rsidRDefault="00616A65" w14:paraId="40AAAF01" w14:textId="77777777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Point d’accès WIFI</w:t>
      </w:r>
    </w:p>
    <w:p w:rsidR="00616A65" w:rsidP="2CB558C3" w:rsidRDefault="00616A65" w14:paraId="3AB00AAD" w14:textId="70611860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 xml:space="preserve">2 </w:t>
      </w:r>
      <w:r w:rsidRPr="2CB558C3" w:rsidR="00C7540C">
        <w:rPr>
          <w:sz w:val="24"/>
          <w:szCs w:val="24"/>
        </w:rPr>
        <w:t>Vms</w:t>
      </w:r>
      <w:r w:rsidRPr="2CB558C3">
        <w:rPr>
          <w:sz w:val="24"/>
          <w:szCs w:val="24"/>
        </w:rPr>
        <w:t xml:space="preserve"> Windows 10</w:t>
      </w:r>
    </w:p>
    <w:p w:rsidR="006922DC" w:rsidP="2CB558C3" w:rsidRDefault="006922DC" w14:paraId="50CB9C88" w14:textId="77777777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PuTTY</w:t>
      </w:r>
    </w:p>
    <w:p w:rsidR="4FD153D1" w:rsidP="2CB558C3" w:rsidRDefault="4FD153D1" w14:paraId="19D5EF7B" w14:textId="49D9D498">
      <w:pPr>
        <w:pStyle w:val="Retraitcorpsdetexte"/>
        <w:numPr>
          <w:ilvl w:val="0"/>
          <w:numId w:val="5"/>
        </w:numPr>
        <w:rPr>
          <w:sz w:val="24"/>
          <w:szCs w:val="24"/>
        </w:rPr>
      </w:pPr>
      <w:r w:rsidRPr="2CB558C3">
        <w:rPr>
          <w:sz w:val="24"/>
          <w:szCs w:val="24"/>
        </w:rPr>
        <w:t>Téléphone IP</w:t>
      </w:r>
    </w:p>
    <w:p w:rsidRPr="00F664DF" w:rsidR="00F664DF" w:rsidP="00616A65" w:rsidRDefault="00F664DF" w14:paraId="72A3D3EC" w14:textId="77777777">
      <w:pPr>
        <w:pStyle w:val="Retraitcorpsdetexte"/>
        <w:ind w:left="0"/>
      </w:pPr>
    </w:p>
    <w:p w:rsidR="00753A51" w:rsidP="00D135B4" w:rsidRDefault="00753A51" w14:paraId="5F38CAB3" w14:textId="77777777">
      <w:pPr>
        <w:pStyle w:val="Titre2"/>
      </w:pPr>
      <w:bookmarkStart w:name="_Toc64028491" w:id="5"/>
      <w:r>
        <w:t>P</w:t>
      </w:r>
      <w:r w:rsidR="00902523">
        <w:t>rérequis</w:t>
      </w:r>
      <w:bookmarkEnd w:id="5"/>
    </w:p>
    <w:p w:rsidRPr="0015167D" w:rsidR="0015167D" w:rsidP="2CB558C3" w:rsidRDefault="0015167D" w14:paraId="0D0B940D" w14:textId="77777777">
      <w:pPr>
        <w:pStyle w:val="Retraitcorpsdetexte"/>
        <w:rPr>
          <w:sz w:val="24"/>
          <w:szCs w:val="24"/>
        </w:rPr>
      </w:pPr>
    </w:p>
    <w:p w:rsidR="00C07E47" w:rsidP="2CB558C3" w:rsidRDefault="00616A65" w14:paraId="38D82153" w14:textId="77777777">
      <w:pPr>
        <w:pStyle w:val="Retraitcorpsdetexte"/>
        <w:tabs>
          <w:tab w:val="left" w:pos="1185"/>
          <w:tab w:val="left" w:pos="1260"/>
        </w:tabs>
        <w:rPr>
          <w:sz w:val="22"/>
          <w:szCs w:val="22"/>
        </w:rPr>
      </w:pPr>
      <w:r w:rsidRPr="2CB558C3">
        <w:rPr>
          <w:sz w:val="24"/>
          <w:szCs w:val="24"/>
        </w:rPr>
        <w:t>Module ICT 117 – 123 – 126 - 129</w:t>
      </w:r>
      <w:r>
        <w:tab/>
      </w:r>
    </w:p>
    <w:p w:rsidR="00C07E47" w:rsidP="00616A65" w:rsidRDefault="00C07E47" w14:paraId="0E27B00A" w14:textId="77777777">
      <w:pPr>
        <w:pStyle w:val="Retraitcorpsdetexte"/>
        <w:tabs>
          <w:tab w:val="left" w:pos="1185"/>
          <w:tab w:val="left" w:pos="1260"/>
        </w:tabs>
        <w:rPr>
          <w:sz w:val="22"/>
        </w:rPr>
      </w:pPr>
    </w:p>
    <w:p w:rsidRPr="003A5695" w:rsidR="0015167D" w:rsidP="00D135B4" w:rsidRDefault="00C07E47" w14:paraId="0CBA7F9E" w14:textId="77777777">
      <w:pPr>
        <w:pStyle w:val="Titre2"/>
      </w:pPr>
      <w:bookmarkStart w:name="_Toc64028492" w:id="6"/>
      <w:r w:rsidRPr="003A5695">
        <w:t>Objectifs</w:t>
      </w:r>
      <w:bookmarkEnd w:id="6"/>
      <w:r w:rsidRPr="003A5695">
        <w:t xml:space="preserve"> </w:t>
      </w:r>
    </w:p>
    <w:p w:rsidR="000E1E67" w:rsidP="2CB558C3" w:rsidRDefault="000E1E67" w14:paraId="60061E4C" w14:textId="77777777">
      <w:pPr>
        <w:pStyle w:val="Retraitcorpsdetexte"/>
        <w:rPr>
          <w:sz w:val="24"/>
          <w:szCs w:val="24"/>
        </w:rPr>
      </w:pPr>
    </w:p>
    <w:p w:rsidRPr="009806C7" w:rsidR="000E1E67" w:rsidP="2CB558C3" w:rsidRDefault="000E1E67" w14:paraId="0FA23181" w14:textId="77777777">
      <w:pPr>
        <w:pStyle w:val="Retraitcorpsdetexte"/>
        <w:rPr>
          <w:sz w:val="24"/>
          <w:szCs w:val="24"/>
        </w:rPr>
      </w:pPr>
      <w:r w:rsidRPr="2CB558C3">
        <w:rPr>
          <w:sz w:val="24"/>
          <w:szCs w:val="24"/>
        </w:rPr>
        <w:t xml:space="preserve">Ce Projet vise à consolider les connaissances de mise en œuvre des technologies réseau. </w:t>
      </w:r>
      <w:r w:rsidRPr="2CB558C3" w:rsidR="001E14C6">
        <w:rPr>
          <w:sz w:val="24"/>
          <w:szCs w:val="24"/>
        </w:rPr>
        <w:t xml:space="preserve">Ainsi que diverses </w:t>
      </w:r>
      <w:r w:rsidRPr="2CB558C3" w:rsidR="00D52DA7">
        <w:rPr>
          <w:sz w:val="24"/>
          <w:szCs w:val="24"/>
        </w:rPr>
        <w:t>compétences telle que la communication, et les différentes méthodologies de travail.</w:t>
      </w:r>
    </w:p>
    <w:p w:rsidRPr="009806C7" w:rsidR="001C74EE" w:rsidP="2CB558C3" w:rsidRDefault="001C74EE" w14:paraId="44EAFD9C" w14:textId="77777777">
      <w:pPr>
        <w:pStyle w:val="Retraitcorpsdetexte"/>
        <w:rPr>
          <w:sz w:val="24"/>
          <w:szCs w:val="24"/>
        </w:rPr>
      </w:pPr>
    </w:p>
    <w:p w:rsidRPr="009806C7" w:rsidR="001C74EE" w:rsidP="2CB558C3" w:rsidRDefault="001C74EE" w14:paraId="067EC0D6" w14:textId="77777777">
      <w:pPr>
        <w:pStyle w:val="Retraitcorpsdetexte"/>
        <w:rPr>
          <w:sz w:val="24"/>
          <w:szCs w:val="24"/>
        </w:rPr>
      </w:pPr>
      <w:r w:rsidRPr="2CB558C3">
        <w:rPr>
          <w:sz w:val="24"/>
          <w:szCs w:val="24"/>
        </w:rPr>
        <w:t xml:space="preserve">Au final l’infrastructure devra pouvoir être utilisable </w:t>
      </w:r>
      <w:r w:rsidRPr="2CB558C3" w:rsidR="00D64F96">
        <w:rPr>
          <w:sz w:val="24"/>
          <w:szCs w:val="24"/>
        </w:rPr>
        <w:t>et exploitable.</w:t>
      </w:r>
    </w:p>
    <w:p w:rsidR="008F6CF6" w:rsidP="008F6CF6" w:rsidRDefault="008F6CF6" w14:paraId="4B94D5A5" w14:textId="77777777">
      <w:pPr>
        <w:pStyle w:val="Retraitcorpsdetexte"/>
        <w:ind w:left="0"/>
      </w:pPr>
    </w:p>
    <w:p w:rsidR="008F6CF6" w:rsidP="008F6CF6" w:rsidRDefault="008F6CF6" w14:paraId="3DEEC669" w14:textId="77777777">
      <w:pPr>
        <w:pStyle w:val="Retraitcorpsdetexte"/>
        <w:ind w:left="0"/>
      </w:pPr>
    </w:p>
    <w:p w:rsidR="008F6CF6" w:rsidP="008F6CF6" w:rsidRDefault="008F6CF6" w14:paraId="08E7CB28" w14:textId="77777777">
      <w:pPr>
        <w:pStyle w:val="Titre1"/>
        <w:numPr>
          <w:ilvl w:val="0"/>
          <w:numId w:val="0"/>
        </w:numPr>
        <w:ind w:left="567"/>
      </w:pPr>
      <w:bookmarkStart w:name="_Toc64028493" w:id="7"/>
      <w:r>
        <w:t>Infrastructure</w:t>
      </w:r>
      <w:bookmarkEnd w:id="7"/>
    </w:p>
    <w:p w:rsidR="009806C7" w:rsidP="009806C7" w:rsidRDefault="009806C7" w14:paraId="3656B9AB" w14:textId="77777777">
      <w:pPr>
        <w:pStyle w:val="Corpsdetexte"/>
      </w:pPr>
    </w:p>
    <w:p w:rsidR="009806C7" w:rsidP="00D135B4" w:rsidRDefault="009806C7" w14:paraId="0684E73F" w14:textId="77777777">
      <w:pPr>
        <w:pStyle w:val="Titre2"/>
      </w:pPr>
      <w:bookmarkStart w:name="_Toc64028494" w:id="8"/>
      <w:r>
        <w:t>Caractéristique Infrastructure</w:t>
      </w:r>
      <w:bookmarkEnd w:id="8"/>
      <w:r>
        <w:t xml:space="preserve"> </w:t>
      </w:r>
    </w:p>
    <w:p w:rsidRPr="00BE25B6" w:rsidR="003A5695" w:rsidP="003A5695" w:rsidRDefault="003A5695" w14:paraId="45FB0818" w14:textId="77777777">
      <w:pPr>
        <w:pStyle w:val="Retraitcorpsdetexte"/>
        <w:rPr>
          <w:sz w:val="22"/>
        </w:rPr>
      </w:pPr>
    </w:p>
    <w:p w:rsidR="003A5695" w:rsidP="2CB558C3" w:rsidRDefault="003A5695" w14:paraId="61042D31" w14:textId="77777777">
      <w:pPr>
        <w:pStyle w:val="Retraitcorpsdetexte"/>
        <w:rPr>
          <w:b/>
          <w:bCs/>
          <w:color w:val="FF0000"/>
          <w:sz w:val="24"/>
          <w:szCs w:val="24"/>
        </w:rPr>
      </w:pPr>
      <w:r w:rsidRPr="2CB558C3">
        <w:rPr>
          <w:sz w:val="24"/>
          <w:szCs w:val="24"/>
        </w:rPr>
        <w:t>Le groupe doit mettre en place une infrastructure VOIP fonctionnelle.</w:t>
      </w:r>
      <w:r w:rsidRPr="2CB558C3" w:rsidR="00577520">
        <w:rPr>
          <w:sz w:val="24"/>
          <w:szCs w:val="24"/>
        </w:rPr>
        <w:t xml:space="preserve"> Tous les VLANS (succursales) seront connectées à un </w:t>
      </w:r>
      <w:r w:rsidRPr="2CB558C3" w:rsidR="00577520">
        <w:rPr>
          <w:b/>
          <w:bCs/>
          <w:color w:val="FF0000"/>
          <w:sz w:val="24"/>
          <w:szCs w:val="24"/>
        </w:rPr>
        <w:t>routeur de distribution</w:t>
      </w:r>
      <w:r w:rsidRPr="2CB558C3" w:rsidR="00BE25B6">
        <w:rPr>
          <w:b/>
          <w:bCs/>
          <w:color w:val="FF0000"/>
          <w:sz w:val="24"/>
          <w:szCs w:val="24"/>
        </w:rPr>
        <w:t xml:space="preserve"> </w:t>
      </w:r>
      <w:r w:rsidRPr="2CB558C3" w:rsidR="00BE25B6">
        <w:rPr>
          <w:sz w:val="24"/>
          <w:szCs w:val="24"/>
        </w:rPr>
        <w:t>et un</w:t>
      </w:r>
      <w:r w:rsidRPr="2CB558C3" w:rsidR="00BE25B6">
        <w:rPr>
          <w:b/>
          <w:bCs/>
          <w:sz w:val="24"/>
          <w:szCs w:val="24"/>
        </w:rPr>
        <w:t xml:space="preserve"> </w:t>
      </w:r>
      <w:r w:rsidRPr="2CB558C3" w:rsidR="00BE25B6">
        <w:rPr>
          <w:b/>
          <w:bCs/>
          <w:color w:val="FF0000"/>
          <w:sz w:val="24"/>
          <w:szCs w:val="24"/>
        </w:rPr>
        <w:t>call M</w:t>
      </w:r>
      <w:r w:rsidRPr="2CB558C3" w:rsidR="0054383C">
        <w:rPr>
          <w:b/>
          <w:bCs/>
          <w:color w:val="FF0000"/>
          <w:sz w:val="24"/>
          <w:szCs w:val="24"/>
        </w:rPr>
        <w:t>anager.</w:t>
      </w:r>
      <w:r w:rsidRPr="2CB558C3" w:rsidR="00FF4AF4">
        <w:rPr>
          <w:b/>
          <w:bCs/>
          <w:color w:val="FF0000"/>
          <w:sz w:val="24"/>
          <w:szCs w:val="24"/>
        </w:rPr>
        <w:t xml:space="preserve"> </w:t>
      </w:r>
    </w:p>
    <w:p w:rsidR="00FF4AF4" w:rsidP="003A5695" w:rsidRDefault="00FF4AF4" w14:paraId="049F31CB" w14:textId="77777777">
      <w:pPr>
        <w:pStyle w:val="Retraitcorpsdetexte"/>
        <w:rPr>
          <w:b/>
          <w:color w:val="FF0000"/>
          <w:sz w:val="22"/>
        </w:rPr>
      </w:pPr>
    </w:p>
    <w:p w:rsidR="00FF4AF4" w:rsidP="00D135B4" w:rsidRDefault="00FF4AF4" w14:paraId="0447743A" w14:textId="77777777">
      <w:pPr>
        <w:pStyle w:val="Titre2"/>
      </w:pPr>
      <w:bookmarkStart w:name="_Toc64028495" w:id="9"/>
      <w:r>
        <w:t>Travail à réaliser</w:t>
      </w:r>
      <w:bookmarkEnd w:id="9"/>
      <w:r>
        <w:t xml:space="preserve"> </w:t>
      </w:r>
    </w:p>
    <w:p w:rsidR="00FF4AF4" w:rsidP="00E425E6" w:rsidRDefault="00FF4AF4" w14:paraId="53128261" w14:textId="77777777">
      <w:pPr>
        <w:pStyle w:val="Retraitcorpsdetexte"/>
        <w:ind w:left="1854"/>
        <w:rPr>
          <w:sz w:val="22"/>
        </w:rPr>
      </w:pPr>
    </w:p>
    <w:p w:rsidR="00E425E6" w:rsidP="2CB558C3" w:rsidRDefault="00E425E6" w14:paraId="21C69788" w14:textId="77777777">
      <w:pPr>
        <w:pStyle w:val="Retraitcorpsdetexte"/>
        <w:numPr>
          <w:ilvl w:val="0"/>
          <w:numId w:val="6"/>
        </w:numPr>
        <w:rPr>
          <w:sz w:val="24"/>
          <w:szCs w:val="24"/>
        </w:rPr>
      </w:pPr>
      <w:r w:rsidRPr="2CB558C3">
        <w:rPr>
          <w:sz w:val="24"/>
          <w:szCs w:val="24"/>
        </w:rPr>
        <w:lastRenderedPageBreak/>
        <w:t>Une documentation détaillant l’installation et la mise en place de l’</w:t>
      </w:r>
      <w:r w:rsidRPr="2CB558C3" w:rsidR="00591203">
        <w:rPr>
          <w:sz w:val="24"/>
          <w:szCs w:val="24"/>
        </w:rPr>
        <w:t>infrastructure.</w:t>
      </w:r>
    </w:p>
    <w:p w:rsidR="00913D47" w:rsidP="2CB558C3" w:rsidRDefault="0086154E" w14:paraId="17268D0E" w14:textId="77777777">
      <w:pPr>
        <w:pStyle w:val="Retraitcorpsdetexte"/>
        <w:numPr>
          <w:ilvl w:val="0"/>
          <w:numId w:val="6"/>
        </w:numPr>
        <w:rPr>
          <w:sz w:val="24"/>
          <w:szCs w:val="24"/>
        </w:rPr>
      </w:pPr>
      <w:r w:rsidRPr="2CB558C3">
        <w:rPr>
          <w:sz w:val="24"/>
          <w:szCs w:val="24"/>
        </w:rPr>
        <w:t>Schéma</w:t>
      </w:r>
      <w:r w:rsidRPr="2CB558C3" w:rsidR="00913D47">
        <w:rPr>
          <w:sz w:val="24"/>
          <w:szCs w:val="24"/>
        </w:rPr>
        <w:t xml:space="preserve"> </w:t>
      </w:r>
      <w:r w:rsidRPr="2CB558C3">
        <w:rPr>
          <w:sz w:val="24"/>
          <w:szCs w:val="24"/>
        </w:rPr>
        <w:t>Visio</w:t>
      </w:r>
      <w:r w:rsidRPr="2CB558C3" w:rsidR="00165871">
        <w:rPr>
          <w:sz w:val="24"/>
          <w:szCs w:val="24"/>
        </w:rPr>
        <w:t xml:space="preserve"> de l’infrastructure</w:t>
      </w:r>
    </w:p>
    <w:p w:rsidR="000221EC" w:rsidP="000221EC" w:rsidRDefault="000221EC" w14:paraId="62486C05" w14:textId="77777777">
      <w:pPr>
        <w:pStyle w:val="Retraitcorpsdetexte"/>
        <w:rPr>
          <w:sz w:val="22"/>
        </w:rPr>
      </w:pPr>
    </w:p>
    <w:p w:rsidR="000221EC" w:rsidP="000221EC" w:rsidRDefault="000221EC" w14:paraId="4101652C" w14:textId="77777777">
      <w:pPr>
        <w:pStyle w:val="Retraitcorpsdetexte"/>
        <w:rPr>
          <w:sz w:val="22"/>
        </w:rPr>
      </w:pPr>
    </w:p>
    <w:p w:rsidR="000221EC" w:rsidP="000221EC" w:rsidRDefault="000221EC" w14:paraId="4B99056E" w14:textId="77777777">
      <w:pPr>
        <w:pStyle w:val="Retraitcorpsdetexte"/>
        <w:rPr>
          <w:sz w:val="22"/>
        </w:rPr>
      </w:pPr>
    </w:p>
    <w:p w:rsidR="000221EC" w:rsidP="000221EC" w:rsidRDefault="000221EC" w14:paraId="1299C43A" w14:textId="77777777">
      <w:pPr>
        <w:pStyle w:val="Retraitcorpsdetexte"/>
        <w:rPr>
          <w:sz w:val="22"/>
        </w:rPr>
      </w:pPr>
    </w:p>
    <w:p w:rsidR="000221EC" w:rsidP="000221EC" w:rsidRDefault="000221EC" w14:paraId="4DDBEF00" w14:textId="77777777">
      <w:pPr>
        <w:pStyle w:val="Retraitcorpsdetexte"/>
        <w:rPr>
          <w:sz w:val="22"/>
        </w:rPr>
      </w:pPr>
    </w:p>
    <w:p w:rsidR="000221EC" w:rsidP="00BE560A" w:rsidRDefault="009A7C50" w14:paraId="2E99764E" w14:textId="77777777">
      <w:pPr>
        <w:pStyle w:val="Titre1"/>
        <w:numPr>
          <w:ilvl w:val="0"/>
          <w:numId w:val="0"/>
        </w:numPr>
        <w:ind w:left="567"/>
      </w:pPr>
      <w:bookmarkStart w:name="_Toc64028496" w:id="10"/>
      <w:r>
        <w:t>Schèma VIsio</w:t>
      </w:r>
      <w:bookmarkEnd w:id="10"/>
    </w:p>
    <w:p w:rsidR="00A634B7" w:rsidP="00A634B7" w:rsidRDefault="00FC1762" w14:paraId="6E1ABA44" w14:textId="77777777">
      <w:pPr>
        <w:pStyle w:val="Titre2"/>
      </w:pPr>
      <w:bookmarkStart w:name="_Toc64028497" w:id="11"/>
      <w:r>
        <w:t>VISIO</w:t>
      </w:r>
      <w:bookmarkEnd w:id="11"/>
    </w:p>
    <w:p w:rsidRPr="00FC1762" w:rsidR="00FC1762" w:rsidP="002566BE" w:rsidRDefault="00F03436" w14:paraId="6B10CD1E" w14:textId="77777777">
      <w:pPr>
        <w:pStyle w:val="Retraitcorpsdetexte"/>
        <w:jc w:val="cent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60737A" wp14:editId="07777777">
            <wp:simplePos x="0" y="0"/>
            <wp:positionH relativeFrom="margin">
              <wp:align>right</wp:align>
            </wp:positionH>
            <wp:positionV relativeFrom="paragraph">
              <wp:posOffset>3715</wp:posOffset>
            </wp:positionV>
            <wp:extent cx="5753564" cy="7883335"/>
            <wp:effectExtent l="0" t="0" r="0" b="381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564" cy="788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38DE" w:rsidP="000D38DE" w:rsidRDefault="000D38DE" w14:paraId="3461D779" w14:textId="77777777">
      <w:pPr>
        <w:pStyle w:val="Corpsdetexte"/>
      </w:pPr>
    </w:p>
    <w:p w:rsidR="00FC1762" w:rsidP="000D38DE" w:rsidRDefault="00FC1762" w14:paraId="3CF2D8B6" w14:textId="77777777">
      <w:pPr>
        <w:pStyle w:val="Corpsdetexte"/>
      </w:pPr>
    </w:p>
    <w:p w:rsidR="00FC1762" w:rsidP="000D38DE" w:rsidRDefault="00FC1762" w14:paraId="0FB78278" w14:textId="77777777">
      <w:pPr>
        <w:pStyle w:val="Corpsdetexte"/>
      </w:pPr>
    </w:p>
    <w:p w:rsidR="004B78CF" w:rsidP="000D38DE" w:rsidRDefault="004B78CF" w14:paraId="1FC39945" w14:textId="77777777">
      <w:pPr>
        <w:pStyle w:val="Corpsdetexte"/>
      </w:pPr>
    </w:p>
    <w:p w:rsidR="004B78CF" w:rsidP="000D38DE" w:rsidRDefault="004B78CF" w14:paraId="0562CB0E" w14:textId="77777777">
      <w:pPr>
        <w:pStyle w:val="Corpsdetexte"/>
      </w:pPr>
    </w:p>
    <w:p w:rsidR="004B78CF" w:rsidP="000D38DE" w:rsidRDefault="004B78CF" w14:paraId="34CE0A41" w14:textId="77777777">
      <w:pPr>
        <w:pStyle w:val="Corpsdetexte"/>
      </w:pPr>
    </w:p>
    <w:p w:rsidR="004B78CF" w:rsidP="000D38DE" w:rsidRDefault="004B78CF" w14:paraId="62EBF3C5" w14:textId="77777777">
      <w:pPr>
        <w:pStyle w:val="Corpsdetexte"/>
      </w:pPr>
    </w:p>
    <w:p w:rsidR="004B78CF" w:rsidP="000D38DE" w:rsidRDefault="004B78CF" w14:paraId="6D98A12B" w14:textId="77777777">
      <w:pPr>
        <w:pStyle w:val="Corpsdetexte"/>
      </w:pPr>
    </w:p>
    <w:p w:rsidR="004B78CF" w:rsidP="000D38DE" w:rsidRDefault="004B78CF" w14:paraId="2946DB82" w14:textId="77777777">
      <w:pPr>
        <w:pStyle w:val="Corpsdetexte"/>
      </w:pPr>
    </w:p>
    <w:p w:rsidR="004B78CF" w:rsidP="000D38DE" w:rsidRDefault="004B78CF" w14:paraId="5997CC1D" w14:textId="77777777">
      <w:pPr>
        <w:pStyle w:val="Corpsdetexte"/>
      </w:pPr>
    </w:p>
    <w:p w:rsidR="004B78CF" w:rsidP="000D38DE" w:rsidRDefault="004B78CF" w14:paraId="110FFD37" w14:textId="77777777">
      <w:pPr>
        <w:pStyle w:val="Corpsdetexte"/>
      </w:pPr>
    </w:p>
    <w:p w:rsidR="004B78CF" w:rsidP="000D38DE" w:rsidRDefault="004B78CF" w14:paraId="6B699379" w14:textId="77777777">
      <w:pPr>
        <w:pStyle w:val="Corpsdetexte"/>
      </w:pPr>
    </w:p>
    <w:p w:rsidR="004B78CF" w:rsidP="000D38DE" w:rsidRDefault="004B78CF" w14:paraId="3FE9F23F" w14:textId="77777777">
      <w:pPr>
        <w:pStyle w:val="Corpsdetexte"/>
      </w:pPr>
    </w:p>
    <w:p w:rsidR="004B78CF" w:rsidP="000D38DE" w:rsidRDefault="004B78CF" w14:paraId="1F72F646" w14:textId="77777777">
      <w:pPr>
        <w:pStyle w:val="Corpsdetexte"/>
      </w:pPr>
    </w:p>
    <w:p w:rsidR="004B78CF" w:rsidP="000D38DE" w:rsidRDefault="004B78CF" w14:paraId="08CE6F91" w14:textId="77777777">
      <w:pPr>
        <w:pStyle w:val="Corpsdetexte"/>
      </w:pPr>
    </w:p>
    <w:p w:rsidR="004B78CF" w:rsidP="000D38DE" w:rsidRDefault="004B78CF" w14:paraId="61CDCEAD" w14:textId="77777777">
      <w:pPr>
        <w:pStyle w:val="Corpsdetexte"/>
      </w:pPr>
    </w:p>
    <w:p w:rsidR="004B78CF" w:rsidP="000D38DE" w:rsidRDefault="004B78CF" w14:paraId="6BB9E253" w14:textId="77777777">
      <w:pPr>
        <w:pStyle w:val="Corpsdetexte"/>
      </w:pPr>
    </w:p>
    <w:p w:rsidR="004B78CF" w:rsidP="000D38DE" w:rsidRDefault="004B78CF" w14:paraId="23DE523C" w14:textId="77777777">
      <w:pPr>
        <w:pStyle w:val="Corpsdetexte"/>
      </w:pPr>
    </w:p>
    <w:p w:rsidR="004B78CF" w:rsidP="000D38DE" w:rsidRDefault="004B78CF" w14:paraId="52E56223" w14:textId="77777777">
      <w:pPr>
        <w:pStyle w:val="Corpsdetexte"/>
      </w:pPr>
    </w:p>
    <w:p w:rsidR="004B78CF" w:rsidP="000D38DE" w:rsidRDefault="004B78CF" w14:paraId="07547A01" w14:textId="77777777">
      <w:pPr>
        <w:pStyle w:val="Corpsdetexte"/>
      </w:pPr>
    </w:p>
    <w:p w:rsidR="004B78CF" w:rsidP="000D38DE" w:rsidRDefault="004B78CF" w14:paraId="5043CB0F" w14:textId="77777777">
      <w:pPr>
        <w:pStyle w:val="Corpsdetexte"/>
      </w:pPr>
    </w:p>
    <w:p w:rsidR="004B78CF" w:rsidP="000D38DE" w:rsidRDefault="004B78CF" w14:paraId="07459315" w14:textId="77777777">
      <w:pPr>
        <w:pStyle w:val="Corpsdetexte"/>
      </w:pPr>
    </w:p>
    <w:p w:rsidR="004B78CF" w:rsidP="000D38DE" w:rsidRDefault="004B78CF" w14:paraId="6537F28F" w14:textId="77777777">
      <w:pPr>
        <w:pStyle w:val="Corpsdetexte"/>
      </w:pPr>
    </w:p>
    <w:p w:rsidR="004B78CF" w:rsidP="000D38DE" w:rsidRDefault="004B78CF" w14:paraId="6DFB9E20" w14:textId="77777777">
      <w:pPr>
        <w:pStyle w:val="Corpsdetexte"/>
      </w:pPr>
    </w:p>
    <w:p w:rsidR="004B78CF" w:rsidP="000D38DE" w:rsidRDefault="004B78CF" w14:paraId="70DF9E56" w14:textId="77777777">
      <w:pPr>
        <w:pStyle w:val="Corpsdetexte"/>
      </w:pPr>
    </w:p>
    <w:p w:rsidR="004B78CF" w:rsidP="000D38DE" w:rsidRDefault="004B78CF" w14:paraId="44E871BC" w14:textId="77777777">
      <w:pPr>
        <w:pStyle w:val="Corpsdetexte"/>
      </w:pPr>
    </w:p>
    <w:p w:rsidR="004B78CF" w:rsidP="000D38DE" w:rsidRDefault="004B78CF" w14:paraId="144A5D23" w14:textId="77777777">
      <w:pPr>
        <w:pStyle w:val="Corpsdetexte"/>
      </w:pPr>
    </w:p>
    <w:p w:rsidR="004B78CF" w:rsidP="000D38DE" w:rsidRDefault="004B78CF" w14:paraId="738610EB" w14:textId="77777777">
      <w:pPr>
        <w:pStyle w:val="Corpsdetexte"/>
      </w:pPr>
    </w:p>
    <w:p w:rsidR="004B78CF" w:rsidP="000D38DE" w:rsidRDefault="004B78CF" w14:paraId="3B7B4B86" w14:textId="77777777">
      <w:pPr>
        <w:pStyle w:val="Corpsdetexte"/>
      </w:pPr>
    </w:p>
    <w:p w:rsidR="005B7A60" w:rsidP="2CB558C3" w:rsidRDefault="005B7A60" w14:paraId="280B2245" w14:textId="77777777">
      <w:pPr>
        <w:pStyle w:val="Titre2"/>
        <w:rPr>
          <w:sz w:val="32"/>
          <w:szCs w:val="32"/>
        </w:rPr>
      </w:pPr>
      <w:bookmarkStart w:name="_Toc64028498" w:id="12"/>
      <w:r w:rsidRPr="2CB558C3">
        <w:rPr>
          <w:sz w:val="32"/>
          <w:szCs w:val="32"/>
        </w:rPr>
        <w:t>VLAN</w:t>
      </w:r>
      <w:bookmarkEnd w:id="12"/>
    </w:p>
    <w:p w:rsidRPr="00435508" w:rsidR="00435508" w:rsidP="2CB558C3" w:rsidRDefault="00435508" w14:paraId="24DB581B" w14:textId="7777777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499" w:id="13"/>
      <w:r w:rsidRPr="2CB558C3">
        <w:rPr>
          <w:sz w:val="28"/>
          <w:szCs w:val="28"/>
        </w:rPr>
        <w:t>VLAN numéro 1 (OFFICE)</w:t>
      </w:r>
      <w:bookmarkEnd w:id="13"/>
    </w:p>
    <w:p w:rsidRPr="00435508" w:rsidR="00435508" w:rsidP="00CF4C12" w:rsidRDefault="000734A8" w14:paraId="047F558A" w14:textId="77777777">
      <w:pPr>
        <w:pStyle w:val="Retraitcorpsdetext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10ACDA" wp14:editId="07777777">
            <wp:simplePos x="0" y="0"/>
            <wp:positionH relativeFrom="column">
              <wp:posOffset>414020</wp:posOffset>
            </wp:positionH>
            <wp:positionV relativeFrom="paragraph">
              <wp:posOffset>9525</wp:posOffset>
            </wp:positionV>
            <wp:extent cx="1934360" cy="3600450"/>
            <wp:effectExtent l="0" t="0" r="889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2off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36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7CD4" w:rsidP="009A7C50" w:rsidRDefault="00B17CD4" w14:paraId="2BA226A1" w14:textId="77777777">
      <w:pPr>
        <w:pStyle w:val="Retraitcorpsdetexte"/>
        <w:ind w:left="0"/>
        <w:rPr>
          <w:sz w:val="22"/>
        </w:rPr>
      </w:pPr>
    </w:p>
    <w:p w:rsidR="00B17CD4" w:rsidP="000221EC" w:rsidRDefault="00B17CD4" w14:paraId="17AD93B2" w14:textId="77777777">
      <w:pPr>
        <w:pStyle w:val="Retraitcorpsdetexte"/>
        <w:rPr>
          <w:sz w:val="22"/>
        </w:rPr>
      </w:pPr>
    </w:p>
    <w:p w:rsidR="00B17CD4" w:rsidP="000221EC" w:rsidRDefault="00B17CD4" w14:paraId="0DE4B5B7" w14:textId="77777777">
      <w:pPr>
        <w:pStyle w:val="Retraitcorpsdetexte"/>
        <w:rPr>
          <w:sz w:val="22"/>
        </w:rPr>
      </w:pPr>
    </w:p>
    <w:p w:rsidR="00B17CD4" w:rsidP="000221EC" w:rsidRDefault="00B17CD4" w14:paraId="66204FF1" w14:textId="77777777">
      <w:pPr>
        <w:pStyle w:val="Retraitcorpsdetexte"/>
        <w:rPr>
          <w:sz w:val="22"/>
        </w:rPr>
      </w:pPr>
    </w:p>
    <w:p w:rsidR="00B17CD4" w:rsidP="000221EC" w:rsidRDefault="00B17CD4" w14:paraId="2DBF0D7D" w14:textId="77777777">
      <w:pPr>
        <w:pStyle w:val="Retraitcorpsdetexte"/>
        <w:rPr>
          <w:sz w:val="22"/>
        </w:rPr>
      </w:pPr>
    </w:p>
    <w:p w:rsidR="00B17CD4" w:rsidP="000221EC" w:rsidRDefault="00B17CD4" w14:paraId="6B62F1B3" w14:textId="77777777">
      <w:pPr>
        <w:pStyle w:val="Retraitcorpsdetexte"/>
        <w:rPr>
          <w:sz w:val="22"/>
        </w:rPr>
      </w:pPr>
    </w:p>
    <w:p w:rsidR="00B17CD4" w:rsidP="000221EC" w:rsidRDefault="00B17CD4" w14:paraId="02F2C34E" w14:textId="77777777">
      <w:pPr>
        <w:pStyle w:val="Retraitcorpsdetexte"/>
        <w:rPr>
          <w:sz w:val="22"/>
        </w:rPr>
      </w:pPr>
    </w:p>
    <w:p w:rsidR="00B17CD4" w:rsidP="000221EC" w:rsidRDefault="00B17CD4" w14:paraId="680A4E5D" w14:textId="77777777">
      <w:pPr>
        <w:pStyle w:val="Retraitcorpsdetexte"/>
        <w:rPr>
          <w:sz w:val="22"/>
        </w:rPr>
      </w:pPr>
    </w:p>
    <w:p w:rsidR="00B17CD4" w:rsidP="000221EC" w:rsidRDefault="00B17CD4" w14:paraId="19219836" w14:textId="77777777">
      <w:pPr>
        <w:pStyle w:val="Retraitcorpsdetexte"/>
        <w:rPr>
          <w:sz w:val="22"/>
        </w:rPr>
      </w:pPr>
    </w:p>
    <w:p w:rsidR="00B17CD4" w:rsidP="000221EC" w:rsidRDefault="00B17CD4" w14:paraId="296FEF7D" w14:textId="77777777">
      <w:pPr>
        <w:pStyle w:val="Retraitcorpsdetexte"/>
        <w:rPr>
          <w:sz w:val="22"/>
        </w:rPr>
      </w:pPr>
    </w:p>
    <w:p w:rsidR="00B17CD4" w:rsidP="000221EC" w:rsidRDefault="00B17CD4" w14:paraId="7194DBDC" w14:textId="77777777">
      <w:pPr>
        <w:pStyle w:val="Retraitcorpsdetexte"/>
        <w:rPr>
          <w:sz w:val="22"/>
        </w:rPr>
      </w:pPr>
    </w:p>
    <w:p w:rsidR="00B17CD4" w:rsidP="000221EC" w:rsidRDefault="00B17CD4" w14:paraId="769D0D3C" w14:textId="77777777">
      <w:pPr>
        <w:pStyle w:val="Retraitcorpsdetexte"/>
        <w:rPr>
          <w:sz w:val="22"/>
        </w:rPr>
      </w:pPr>
    </w:p>
    <w:p w:rsidR="00B17CD4" w:rsidP="000221EC" w:rsidRDefault="00B17CD4" w14:paraId="54CD245A" w14:textId="77777777">
      <w:pPr>
        <w:pStyle w:val="Retraitcorpsdetexte"/>
        <w:rPr>
          <w:sz w:val="22"/>
        </w:rPr>
      </w:pPr>
    </w:p>
    <w:p w:rsidR="00B17CD4" w:rsidP="000221EC" w:rsidRDefault="00B17CD4" w14:paraId="1231BE67" w14:textId="77777777">
      <w:pPr>
        <w:pStyle w:val="Retraitcorpsdetexte"/>
        <w:rPr>
          <w:sz w:val="22"/>
        </w:rPr>
      </w:pPr>
    </w:p>
    <w:p w:rsidR="00B17CD4" w:rsidP="000221EC" w:rsidRDefault="00B17CD4" w14:paraId="36FEB5B0" w14:textId="77777777">
      <w:pPr>
        <w:pStyle w:val="Retraitcorpsdetexte"/>
        <w:rPr>
          <w:sz w:val="22"/>
        </w:rPr>
      </w:pPr>
    </w:p>
    <w:p w:rsidR="00B17CD4" w:rsidP="000221EC" w:rsidRDefault="00B17CD4" w14:paraId="30D7AA69" w14:textId="77777777">
      <w:pPr>
        <w:pStyle w:val="Retraitcorpsdetexte"/>
        <w:rPr>
          <w:sz w:val="22"/>
        </w:rPr>
      </w:pPr>
    </w:p>
    <w:p w:rsidR="00B17CD4" w:rsidP="000221EC" w:rsidRDefault="00B17CD4" w14:paraId="7196D064" w14:textId="77777777">
      <w:pPr>
        <w:pStyle w:val="Retraitcorpsdetexte"/>
        <w:rPr>
          <w:sz w:val="22"/>
        </w:rPr>
      </w:pPr>
    </w:p>
    <w:p w:rsidR="00B17CD4" w:rsidP="000221EC" w:rsidRDefault="00B17CD4" w14:paraId="34FF1C98" w14:textId="77777777">
      <w:pPr>
        <w:pStyle w:val="Retraitcorpsdetexte"/>
        <w:rPr>
          <w:sz w:val="22"/>
        </w:rPr>
      </w:pPr>
    </w:p>
    <w:p w:rsidR="00B17CD4" w:rsidP="000221EC" w:rsidRDefault="00B17CD4" w14:paraId="6D072C0D" w14:textId="77777777">
      <w:pPr>
        <w:pStyle w:val="Retraitcorpsdetexte"/>
        <w:rPr>
          <w:sz w:val="22"/>
        </w:rPr>
      </w:pPr>
    </w:p>
    <w:p w:rsidR="00B17CD4" w:rsidP="2CB558C3" w:rsidRDefault="00B17CD4" w14:paraId="48A21919" w14:textId="77777777">
      <w:pPr>
        <w:pStyle w:val="Retraitcorpsdetexte"/>
        <w:rPr>
          <w:sz w:val="28"/>
          <w:szCs w:val="28"/>
        </w:rPr>
      </w:pPr>
    </w:p>
    <w:p w:rsidR="000734A8" w:rsidP="2CB558C3" w:rsidRDefault="000734A8" w14:paraId="598CAD7A" w14:textId="7777777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500" w:id="14"/>
      <w:r w:rsidRPr="2CB558C3">
        <w:rPr>
          <w:sz w:val="28"/>
          <w:szCs w:val="28"/>
        </w:rPr>
        <w:t>VLAN numéro 2 (Recherche &amp; Développement)</w:t>
      </w:r>
      <w:bookmarkEnd w:id="14"/>
    </w:p>
    <w:p w:rsidRPr="001557F6" w:rsidR="001557F6" w:rsidP="001557F6" w:rsidRDefault="004B78CF" w14:paraId="493A52C3" w14:textId="77777777">
      <w:pPr>
        <w:pStyle w:val="Retraitcorpsdetexte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C6760A7" wp14:editId="07777777">
            <wp:simplePos x="0" y="0"/>
            <wp:positionH relativeFrom="column">
              <wp:posOffset>437051</wp:posOffset>
            </wp:positionH>
            <wp:positionV relativeFrom="paragraph">
              <wp:posOffset>110470</wp:posOffset>
            </wp:positionV>
            <wp:extent cx="2142698" cy="3897813"/>
            <wp:effectExtent l="0" t="0" r="0" b="762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-4R&amp;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7774" cy="3907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17CD4" w:rsidP="000221EC" w:rsidRDefault="00B17CD4" w14:paraId="6BD18F9B" w14:textId="77777777">
      <w:pPr>
        <w:pStyle w:val="Retraitcorpsdetexte"/>
        <w:rPr>
          <w:sz w:val="22"/>
        </w:rPr>
      </w:pPr>
    </w:p>
    <w:p w:rsidR="00B17CD4" w:rsidP="000221EC" w:rsidRDefault="00B17CD4" w14:paraId="238601FE" w14:textId="77777777">
      <w:pPr>
        <w:pStyle w:val="Retraitcorpsdetexte"/>
        <w:rPr>
          <w:sz w:val="22"/>
        </w:rPr>
      </w:pPr>
    </w:p>
    <w:p w:rsidR="00B17CD4" w:rsidP="000221EC" w:rsidRDefault="00B17CD4" w14:paraId="0F3CABC7" w14:textId="77777777">
      <w:pPr>
        <w:pStyle w:val="Retraitcorpsdetexte"/>
        <w:rPr>
          <w:sz w:val="22"/>
        </w:rPr>
      </w:pPr>
    </w:p>
    <w:p w:rsidR="00B17CD4" w:rsidP="000221EC" w:rsidRDefault="00B17CD4" w14:paraId="5B08B5D1" w14:textId="77777777">
      <w:pPr>
        <w:pStyle w:val="Retraitcorpsdetexte"/>
        <w:rPr>
          <w:sz w:val="22"/>
        </w:rPr>
      </w:pPr>
    </w:p>
    <w:p w:rsidR="00B17CD4" w:rsidP="000221EC" w:rsidRDefault="00B17CD4" w14:paraId="16DEB4AB" w14:textId="77777777">
      <w:pPr>
        <w:pStyle w:val="Retraitcorpsdetexte"/>
        <w:rPr>
          <w:sz w:val="22"/>
        </w:rPr>
      </w:pPr>
    </w:p>
    <w:p w:rsidR="00B17CD4" w:rsidP="000221EC" w:rsidRDefault="00B17CD4" w14:paraId="0AD9C6F4" w14:textId="77777777">
      <w:pPr>
        <w:pStyle w:val="Retraitcorpsdetexte"/>
        <w:rPr>
          <w:sz w:val="22"/>
        </w:rPr>
      </w:pPr>
    </w:p>
    <w:p w:rsidR="00B17CD4" w:rsidP="000221EC" w:rsidRDefault="00B17CD4" w14:paraId="4B1F511A" w14:textId="77777777">
      <w:pPr>
        <w:pStyle w:val="Retraitcorpsdetexte"/>
        <w:rPr>
          <w:sz w:val="22"/>
        </w:rPr>
      </w:pPr>
    </w:p>
    <w:p w:rsidR="00B17CD4" w:rsidP="000221EC" w:rsidRDefault="00B17CD4" w14:paraId="65F9C3DC" w14:textId="77777777">
      <w:pPr>
        <w:pStyle w:val="Retraitcorpsdetexte"/>
        <w:rPr>
          <w:sz w:val="22"/>
        </w:rPr>
      </w:pPr>
    </w:p>
    <w:p w:rsidR="00B17CD4" w:rsidP="000221EC" w:rsidRDefault="00B17CD4" w14:paraId="5023141B" w14:textId="77777777">
      <w:pPr>
        <w:pStyle w:val="Retraitcorpsdetexte"/>
        <w:rPr>
          <w:sz w:val="22"/>
        </w:rPr>
      </w:pPr>
    </w:p>
    <w:p w:rsidR="00B17CD4" w:rsidP="000221EC" w:rsidRDefault="00B17CD4" w14:paraId="1F3B1409" w14:textId="77777777">
      <w:pPr>
        <w:pStyle w:val="Retraitcorpsdetexte"/>
        <w:rPr>
          <w:sz w:val="22"/>
        </w:rPr>
      </w:pPr>
    </w:p>
    <w:p w:rsidR="00B17CD4" w:rsidP="000221EC" w:rsidRDefault="00B17CD4" w14:paraId="562C75D1" w14:textId="77777777">
      <w:pPr>
        <w:pStyle w:val="Retraitcorpsdetexte"/>
        <w:rPr>
          <w:sz w:val="22"/>
        </w:rPr>
      </w:pPr>
    </w:p>
    <w:p w:rsidR="00B17CD4" w:rsidP="000221EC" w:rsidRDefault="00B17CD4" w14:paraId="664355AD" w14:textId="77777777">
      <w:pPr>
        <w:pStyle w:val="Retraitcorpsdetexte"/>
        <w:rPr>
          <w:sz w:val="22"/>
        </w:rPr>
      </w:pPr>
    </w:p>
    <w:p w:rsidR="00B17CD4" w:rsidP="000221EC" w:rsidRDefault="00B17CD4" w14:paraId="1A965116" w14:textId="77777777">
      <w:pPr>
        <w:pStyle w:val="Retraitcorpsdetexte"/>
        <w:rPr>
          <w:sz w:val="22"/>
        </w:rPr>
      </w:pPr>
    </w:p>
    <w:p w:rsidR="00B17CD4" w:rsidP="000221EC" w:rsidRDefault="00B17CD4" w14:paraId="7DF4E37C" w14:textId="77777777">
      <w:pPr>
        <w:pStyle w:val="Retraitcorpsdetexte"/>
        <w:rPr>
          <w:sz w:val="22"/>
        </w:rPr>
      </w:pPr>
    </w:p>
    <w:p w:rsidR="00B17CD4" w:rsidP="000221EC" w:rsidRDefault="00B17CD4" w14:paraId="44FB30F8" w14:textId="77777777">
      <w:pPr>
        <w:pStyle w:val="Retraitcorpsdetexte"/>
        <w:rPr>
          <w:sz w:val="22"/>
        </w:rPr>
      </w:pPr>
    </w:p>
    <w:p w:rsidR="00B17CD4" w:rsidP="000221EC" w:rsidRDefault="00B17CD4" w14:paraId="1DA6542E" w14:textId="77777777">
      <w:pPr>
        <w:pStyle w:val="Retraitcorpsdetexte"/>
        <w:rPr>
          <w:sz w:val="22"/>
        </w:rPr>
      </w:pPr>
    </w:p>
    <w:p w:rsidR="00B17CD4" w:rsidP="000221EC" w:rsidRDefault="00B17CD4" w14:paraId="3041E394" w14:textId="77777777">
      <w:pPr>
        <w:pStyle w:val="Retraitcorpsdetexte"/>
        <w:rPr>
          <w:sz w:val="22"/>
        </w:rPr>
      </w:pPr>
    </w:p>
    <w:p w:rsidR="00B17CD4" w:rsidP="000221EC" w:rsidRDefault="00B17CD4" w14:paraId="722B00AE" w14:textId="77777777">
      <w:pPr>
        <w:pStyle w:val="Retraitcorpsdetexte"/>
        <w:rPr>
          <w:sz w:val="22"/>
        </w:rPr>
      </w:pPr>
    </w:p>
    <w:p w:rsidR="004F4281" w:rsidP="000221EC" w:rsidRDefault="004F4281" w14:paraId="42C6D796" w14:textId="77777777">
      <w:pPr>
        <w:pStyle w:val="Retraitcorpsdetexte"/>
        <w:rPr>
          <w:sz w:val="22"/>
        </w:rPr>
      </w:pPr>
    </w:p>
    <w:p w:rsidR="004F4281" w:rsidP="000221EC" w:rsidRDefault="004F4281" w14:paraId="6E1831B3" w14:textId="77777777">
      <w:pPr>
        <w:pStyle w:val="Retraitcorpsdetexte"/>
        <w:rPr>
          <w:sz w:val="22"/>
        </w:rPr>
      </w:pPr>
    </w:p>
    <w:p w:rsidR="004F4281" w:rsidP="000221EC" w:rsidRDefault="004F4281" w14:paraId="54E11D2A" w14:textId="77777777">
      <w:pPr>
        <w:pStyle w:val="Retraitcorpsdetexte"/>
        <w:rPr>
          <w:sz w:val="22"/>
        </w:rPr>
      </w:pPr>
    </w:p>
    <w:p w:rsidR="004F4281" w:rsidP="000221EC" w:rsidRDefault="004F4281" w14:paraId="31126E5D" w14:textId="77777777">
      <w:pPr>
        <w:pStyle w:val="Retraitcorpsdetexte"/>
        <w:rPr>
          <w:sz w:val="22"/>
        </w:rPr>
      </w:pPr>
    </w:p>
    <w:p w:rsidR="00B17CD4" w:rsidP="000221EC" w:rsidRDefault="00B17CD4" w14:paraId="2DE403A5" w14:textId="77777777">
      <w:pPr>
        <w:pStyle w:val="Retraitcorpsdetexte"/>
        <w:rPr>
          <w:sz w:val="22"/>
        </w:rPr>
      </w:pPr>
    </w:p>
    <w:p w:rsidR="00392521" w:rsidP="2CB558C3" w:rsidRDefault="00392521" w14:paraId="5D1E3287" w14:textId="7777777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501" w:id="15"/>
      <w:r w:rsidRPr="2CB558C3">
        <w:rPr>
          <w:sz w:val="28"/>
          <w:szCs w:val="28"/>
        </w:rPr>
        <w:t>VLAN numéro 3 (</w:t>
      </w:r>
      <w:proofErr w:type="spellStart"/>
      <w:r w:rsidRPr="2CB558C3">
        <w:rPr>
          <w:sz w:val="28"/>
          <w:szCs w:val="28"/>
        </w:rPr>
        <w:t>VoIP</w:t>
      </w:r>
      <w:proofErr w:type="spellEnd"/>
      <w:r w:rsidRPr="2CB558C3">
        <w:rPr>
          <w:sz w:val="28"/>
          <w:szCs w:val="28"/>
        </w:rPr>
        <w:t>)</w:t>
      </w:r>
      <w:bookmarkEnd w:id="15"/>
    </w:p>
    <w:p w:rsidRPr="001005FE" w:rsidR="001005FE" w:rsidP="001005FE" w:rsidRDefault="001005FE" w14:paraId="62431CDC" w14:textId="77777777">
      <w:pPr>
        <w:pStyle w:val="Retraitcorpsdetexte3"/>
      </w:pPr>
    </w:p>
    <w:p w:rsidR="00B17CD4" w:rsidP="000221EC" w:rsidRDefault="004F4281" w14:paraId="041134C7" w14:textId="77777777">
      <w:pPr>
        <w:pStyle w:val="Retraitcorpsdetexte"/>
        <w:rPr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28EBA75" wp14:editId="07777777">
            <wp:simplePos x="0" y="0"/>
            <wp:positionH relativeFrom="column">
              <wp:posOffset>680720</wp:posOffset>
            </wp:positionH>
            <wp:positionV relativeFrom="paragraph">
              <wp:posOffset>8890</wp:posOffset>
            </wp:positionV>
            <wp:extent cx="1748578" cy="3419475"/>
            <wp:effectExtent l="0" t="0" r="4445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-6VoI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578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7CD4" w:rsidP="000221EC" w:rsidRDefault="00B17CD4" w14:paraId="49E398E2" w14:textId="77777777">
      <w:pPr>
        <w:pStyle w:val="Retraitcorpsdetexte"/>
        <w:rPr>
          <w:sz w:val="22"/>
        </w:rPr>
      </w:pPr>
    </w:p>
    <w:p w:rsidR="006234D2" w:rsidP="000221EC" w:rsidRDefault="006234D2" w14:paraId="16287F21" w14:textId="77777777">
      <w:pPr>
        <w:pStyle w:val="Retraitcorpsdetexte"/>
        <w:rPr>
          <w:sz w:val="22"/>
        </w:rPr>
      </w:pPr>
    </w:p>
    <w:p w:rsidR="006234D2" w:rsidP="000221EC" w:rsidRDefault="006234D2" w14:paraId="5BE93A62" w14:textId="77777777">
      <w:pPr>
        <w:pStyle w:val="Retraitcorpsdetexte"/>
        <w:rPr>
          <w:sz w:val="22"/>
        </w:rPr>
      </w:pPr>
    </w:p>
    <w:p w:rsidR="006234D2" w:rsidP="000221EC" w:rsidRDefault="006234D2" w14:paraId="384BA73E" w14:textId="77777777">
      <w:pPr>
        <w:pStyle w:val="Retraitcorpsdetexte"/>
        <w:rPr>
          <w:sz w:val="22"/>
        </w:rPr>
      </w:pPr>
    </w:p>
    <w:p w:rsidR="006234D2" w:rsidP="000221EC" w:rsidRDefault="006234D2" w14:paraId="34B3F2EB" w14:textId="77777777">
      <w:pPr>
        <w:pStyle w:val="Retraitcorpsdetexte"/>
        <w:rPr>
          <w:sz w:val="22"/>
        </w:rPr>
      </w:pPr>
    </w:p>
    <w:p w:rsidR="006234D2" w:rsidP="000221EC" w:rsidRDefault="006234D2" w14:paraId="7D34F5C7" w14:textId="77777777">
      <w:pPr>
        <w:pStyle w:val="Retraitcorpsdetexte"/>
        <w:rPr>
          <w:sz w:val="22"/>
        </w:rPr>
      </w:pPr>
    </w:p>
    <w:p w:rsidR="006234D2" w:rsidP="000221EC" w:rsidRDefault="006234D2" w14:paraId="0B4020A7" w14:textId="77777777">
      <w:pPr>
        <w:pStyle w:val="Retraitcorpsdetexte"/>
        <w:rPr>
          <w:sz w:val="22"/>
        </w:rPr>
      </w:pPr>
    </w:p>
    <w:p w:rsidR="006234D2" w:rsidP="000221EC" w:rsidRDefault="006234D2" w14:paraId="1D7B270A" w14:textId="77777777">
      <w:pPr>
        <w:pStyle w:val="Retraitcorpsdetexte"/>
        <w:rPr>
          <w:sz w:val="22"/>
        </w:rPr>
      </w:pPr>
    </w:p>
    <w:p w:rsidR="006234D2" w:rsidP="000221EC" w:rsidRDefault="006234D2" w14:paraId="4F904CB7" w14:textId="77777777">
      <w:pPr>
        <w:pStyle w:val="Retraitcorpsdetexte"/>
        <w:rPr>
          <w:sz w:val="22"/>
        </w:rPr>
      </w:pPr>
    </w:p>
    <w:p w:rsidR="006234D2" w:rsidP="000221EC" w:rsidRDefault="006234D2" w14:paraId="06971CD3" w14:textId="77777777">
      <w:pPr>
        <w:pStyle w:val="Retraitcorpsdetexte"/>
        <w:rPr>
          <w:sz w:val="22"/>
        </w:rPr>
      </w:pPr>
    </w:p>
    <w:p w:rsidR="006234D2" w:rsidP="000221EC" w:rsidRDefault="006234D2" w14:paraId="2A1F701D" w14:textId="77777777">
      <w:pPr>
        <w:pStyle w:val="Retraitcorpsdetexte"/>
        <w:rPr>
          <w:sz w:val="22"/>
        </w:rPr>
      </w:pPr>
    </w:p>
    <w:p w:rsidR="006234D2" w:rsidP="000221EC" w:rsidRDefault="006234D2" w14:paraId="03EFCA41" w14:textId="77777777">
      <w:pPr>
        <w:pStyle w:val="Retraitcorpsdetexte"/>
        <w:rPr>
          <w:sz w:val="22"/>
        </w:rPr>
      </w:pPr>
    </w:p>
    <w:p w:rsidR="006234D2" w:rsidP="000221EC" w:rsidRDefault="006234D2" w14:paraId="5F96A722" w14:textId="77777777">
      <w:pPr>
        <w:pStyle w:val="Retraitcorpsdetexte"/>
        <w:rPr>
          <w:sz w:val="22"/>
        </w:rPr>
      </w:pPr>
    </w:p>
    <w:p w:rsidR="006234D2" w:rsidP="000221EC" w:rsidRDefault="006234D2" w14:paraId="5B95CD12" w14:textId="77777777">
      <w:pPr>
        <w:pStyle w:val="Retraitcorpsdetexte"/>
        <w:rPr>
          <w:sz w:val="22"/>
        </w:rPr>
      </w:pPr>
    </w:p>
    <w:p w:rsidR="006234D2" w:rsidP="000221EC" w:rsidRDefault="006234D2" w14:paraId="5220BBB2" w14:textId="77777777">
      <w:pPr>
        <w:pStyle w:val="Retraitcorpsdetexte"/>
        <w:rPr>
          <w:sz w:val="22"/>
        </w:rPr>
      </w:pPr>
    </w:p>
    <w:p w:rsidR="006234D2" w:rsidP="000221EC" w:rsidRDefault="006234D2" w14:paraId="13CB595B" w14:textId="77777777">
      <w:pPr>
        <w:pStyle w:val="Retraitcorpsdetexte"/>
        <w:rPr>
          <w:sz w:val="22"/>
        </w:rPr>
      </w:pPr>
    </w:p>
    <w:p w:rsidR="006234D2" w:rsidP="000221EC" w:rsidRDefault="006234D2" w14:paraId="6D9C8D39" w14:textId="77777777">
      <w:pPr>
        <w:pStyle w:val="Retraitcorpsdetexte"/>
        <w:rPr>
          <w:sz w:val="22"/>
        </w:rPr>
      </w:pPr>
    </w:p>
    <w:p w:rsidR="006234D2" w:rsidP="000221EC" w:rsidRDefault="006234D2" w14:paraId="675E05EE" w14:textId="77777777">
      <w:pPr>
        <w:pStyle w:val="Retraitcorpsdetexte"/>
        <w:rPr>
          <w:sz w:val="22"/>
        </w:rPr>
      </w:pPr>
    </w:p>
    <w:p w:rsidR="006234D2" w:rsidP="000221EC" w:rsidRDefault="006234D2" w14:paraId="2FC17F8B" w14:textId="77777777">
      <w:pPr>
        <w:pStyle w:val="Retraitcorpsdetexte"/>
        <w:rPr>
          <w:sz w:val="22"/>
        </w:rPr>
      </w:pPr>
    </w:p>
    <w:p w:rsidR="001005FE" w:rsidP="000221EC" w:rsidRDefault="001005FE" w14:paraId="0A4F7224" w14:textId="77777777">
      <w:pPr>
        <w:pStyle w:val="Retraitcorpsdetexte"/>
        <w:rPr>
          <w:sz w:val="22"/>
        </w:rPr>
      </w:pPr>
    </w:p>
    <w:p w:rsidR="001005FE" w:rsidP="000221EC" w:rsidRDefault="001005FE" w14:paraId="5AE48A43" w14:textId="77777777">
      <w:pPr>
        <w:pStyle w:val="Retraitcorpsdetexte"/>
        <w:rPr>
          <w:sz w:val="22"/>
        </w:rPr>
      </w:pPr>
    </w:p>
    <w:p w:rsidR="001005FE" w:rsidP="2CB558C3" w:rsidRDefault="001005FE" w14:paraId="3785097C" w14:textId="7777777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502" w:id="16"/>
      <w:r w:rsidRPr="2CB558C3">
        <w:rPr>
          <w:sz w:val="28"/>
          <w:szCs w:val="28"/>
        </w:rPr>
        <w:t>VLAN numéro 4 (Wi-Fi)</w:t>
      </w:r>
      <w:bookmarkEnd w:id="16"/>
    </w:p>
    <w:p w:rsidRPr="00B329F3" w:rsidR="00B329F3" w:rsidP="00B329F3" w:rsidRDefault="00B329F3" w14:paraId="1EE4AA5E" w14:textId="77777777">
      <w:pPr>
        <w:pStyle w:val="Retraitcorpsdetexte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6EDB93B" wp14:editId="07777777">
            <wp:simplePos x="0" y="0"/>
            <wp:positionH relativeFrom="column">
              <wp:posOffset>537845</wp:posOffset>
            </wp:positionH>
            <wp:positionV relativeFrom="paragraph">
              <wp:posOffset>7620</wp:posOffset>
            </wp:positionV>
            <wp:extent cx="2095500" cy="3976609"/>
            <wp:effectExtent l="0" t="0" r="0" b="508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WIF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976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34D2" w:rsidP="000221EC" w:rsidRDefault="006234D2" w14:paraId="50F40DEB" w14:textId="77777777">
      <w:pPr>
        <w:pStyle w:val="Retraitcorpsdetexte"/>
        <w:rPr>
          <w:sz w:val="22"/>
        </w:rPr>
      </w:pPr>
    </w:p>
    <w:p w:rsidR="006234D2" w:rsidP="000221EC" w:rsidRDefault="006234D2" w14:paraId="77A52294" w14:textId="77777777">
      <w:pPr>
        <w:pStyle w:val="Retraitcorpsdetexte"/>
        <w:rPr>
          <w:sz w:val="22"/>
        </w:rPr>
      </w:pPr>
    </w:p>
    <w:p w:rsidR="006234D2" w:rsidP="000221EC" w:rsidRDefault="006234D2" w14:paraId="007DCDA8" w14:textId="77777777">
      <w:pPr>
        <w:pStyle w:val="Retraitcorpsdetexte"/>
        <w:rPr>
          <w:sz w:val="22"/>
        </w:rPr>
      </w:pPr>
    </w:p>
    <w:p w:rsidR="006234D2" w:rsidP="000221EC" w:rsidRDefault="006234D2" w14:paraId="450EA2D7" w14:textId="77777777">
      <w:pPr>
        <w:pStyle w:val="Retraitcorpsdetexte"/>
        <w:rPr>
          <w:sz w:val="22"/>
        </w:rPr>
      </w:pPr>
    </w:p>
    <w:p w:rsidR="006234D2" w:rsidP="000221EC" w:rsidRDefault="006234D2" w14:paraId="3DD355C9" w14:textId="77777777">
      <w:pPr>
        <w:pStyle w:val="Retraitcorpsdetexte"/>
        <w:rPr>
          <w:sz w:val="22"/>
        </w:rPr>
      </w:pPr>
    </w:p>
    <w:p w:rsidR="006234D2" w:rsidP="000221EC" w:rsidRDefault="006234D2" w14:paraId="1A81F0B1" w14:textId="77777777">
      <w:pPr>
        <w:pStyle w:val="Retraitcorpsdetexte"/>
        <w:rPr>
          <w:sz w:val="22"/>
        </w:rPr>
      </w:pPr>
    </w:p>
    <w:p w:rsidR="006234D2" w:rsidP="000221EC" w:rsidRDefault="006234D2" w14:paraId="717AAFBA" w14:textId="77777777">
      <w:pPr>
        <w:pStyle w:val="Retraitcorpsdetexte"/>
        <w:rPr>
          <w:sz w:val="22"/>
        </w:rPr>
      </w:pPr>
    </w:p>
    <w:p w:rsidR="006234D2" w:rsidP="000221EC" w:rsidRDefault="006234D2" w14:paraId="56EE48EE" w14:textId="77777777">
      <w:pPr>
        <w:pStyle w:val="Retraitcorpsdetexte"/>
        <w:rPr>
          <w:sz w:val="22"/>
        </w:rPr>
      </w:pPr>
    </w:p>
    <w:p w:rsidR="006234D2" w:rsidP="000221EC" w:rsidRDefault="006234D2" w14:paraId="2908EB2C" w14:textId="77777777">
      <w:pPr>
        <w:pStyle w:val="Retraitcorpsdetexte"/>
        <w:rPr>
          <w:sz w:val="22"/>
        </w:rPr>
      </w:pPr>
    </w:p>
    <w:p w:rsidR="006234D2" w:rsidP="000221EC" w:rsidRDefault="006234D2" w14:paraId="121FD38A" w14:textId="77777777">
      <w:pPr>
        <w:pStyle w:val="Retraitcorpsdetexte"/>
        <w:rPr>
          <w:sz w:val="22"/>
        </w:rPr>
      </w:pPr>
    </w:p>
    <w:p w:rsidR="006234D2" w:rsidP="000221EC" w:rsidRDefault="006234D2" w14:paraId="1FE2DD96" w14:textId="77777777">
      <w:pPr>
        <w:pStyle w:val="Retraitcorpsdetexte"/>
        <w:rPr>
          <w:sz w:val="22"/>
        </w:rPr>
      </w:pPr>
    </w:p>
    <w:p w:rsidR="006234D2" w:rsidP="000221EC" w:rsidRDefault="006234D2" w14:paraId="27357532" w14:textId="77777777">
      <w:pPr>
        <w:pStyle w:val="Retraitcorpsdetexte"/>
        <w:rPr>
          <w:sz w:val="22"/>
        </w:rPr>
      </w:pPr>
    </w:p>
    <w:p w:rsidR="006234D2" w:rsidP="000221EC" w:rsidRDefault="006234D2" w14:paraId="07F023C8" w14:textId="77777777">
      <w:pPr>
        <w:pStyle w:val="Retraitcorpsdetexte"/>
        <w:rPr>
          <w:sz w:val="22"/>
        </w:rPr>
      </w:pPr>
    </w:p>
    <w:p w:rsidR="006234D2" w:rsidP="000221EC" w:rsidRDefault="006234D2" w14:paraId="4BDB5498" w14:textId="77777777">
      <w:pPr>
        <w:pStyle w:val="Retraitcorpsdetexte"/>
        <w:rPr>
          <w:sz w:val="22"/>
        </w:rPr>
      </w:pPr>
    </w:p>
    <w:p w:rsidR="006234D2" w:rsidP="000221EC" w:rsidRDefault="006234D2" w14:paraId="2916C19D" w14:textId="77777777">
      <w:pPr>
        <w:pStyle w:val="Retraitcorpsdetexte"/>
        <w:rPr>
          <w:sz w:val="22"/>
        </w:rPr>
      </w:pPr>
    </w:p>
    <w:p w:rsidR="006234D2" w:rsidP="000221EC" w:rsidRDefault="006234D2" w14:paraId="74869460" w14:textId="77777777">
      <w:pPr>
        <w:pStyle w:val="Retraitcorpsdetexte"/>
        <w:rPr>
          <w:sz w:val="22"/>
        </w:rPr>
      </w:pPr>
    </w:p>
    <w:p w:rsidR="006234D2" w:rsidP="000221EC" w:rsidRDefault="006234D2" w14:paraId="187F57B8" w14:textId="77777777">
      <w:pPr>
        <w:pStyle w:val="Retraitcorpsdetexte"/>
        <w:rPr>
          <w:sz w:val="22"/>
        </w:rPr>
      </w:pPr>
    </w:p>
    <w:p w:rsidR="006234D2" w:rsidP="000221EC" w:rsidRDefault="006234D2" w14:paraId="54738AF4" w14:textId="77777777">
      <w:pPr>
        <w:pStyle w:val="Retraitcorpsdetexte"/>
        <w:rPr>
          <w:sz w:val="22"/>
        </w:rPr>
      </w:pPr>
    </w:p>
    <w:p w:rsidR="006234D2" w:rsidP="000221EC" w:rsidRDefault="006234D2" w14:paraId="46ABBD8F" w14:textId="77777777">
      <w:pPr>
        <w:pStyle w:val="Retraitcorpsdetexte"/>
        <w:rPr>
          <w:sz w:val="22"/>
        </w:rPr>
      </w:pPr>
    </w:p>
    <w:p w:rsidR="006234D2" w:rsidP="000221EC" w:rsidRDefault="006234D2" w14:paraId="06BBA33E" w14:textId="77777777">
      <w:pPr>
        <w:pStyle w:val="Retraitcorpsdetexte"/>
        <w:rPr>
          <w:sz w:val="22"/>
        </w:rPr>
      </w:pPr>
    </w:p>
    <w:p w:rsidR="00F7135D" w:rsidP="000221EC" w:rsidRDefault="00F7135D" w14:paraId="464FCBC1" w14:textId="77777777">
      <w:pPr>
        <w:pStyle w:val="Retraitcorpsdetexte"/>
        <w:rPr>
          <w:sz w:val="22"/>
        </w:rPr>
      </w:pPr>
    </w:p>
    <w:p w:rsidR="00F7135D" w:rsidP="000221EC" w:rsidRDefault="00F7135D" w14:paraId="5C8C6B09" w14:textId="77777777">
      <w:pPr>
        <w:pStyle w:val="Retraitcorpsdetexte"/>
        <w:rPr>
          <w:sz w:val="22"/>
        </w:rPr>
      </w:pPr>
    </w:p>
    <w:p w:rsidR="006234D2" w:rsidP="2CB558C3" w:rsidRDefault="00DC5F81" w14:paraId="6696032E" w14:textId="7777777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503" w:id="17"/>
      <w:r w:rsidRPr="2CB558C3">
        <w:rPr>
          <w:sz w:val="28"/>
          <w:szCs w:val="28"/>
        </w:rPr>
        <w:t>VLAN numéro 5</w:t>
      </w:r>
      <w:r w:rsidRPr="2CB558C3" w:rsidR="0004037B">
        <w:rPr>
          <w:sz w:val="28"/>
          <w:szCs w:val="28"/>
        </w:rPr>
        <w:t xml:space="preserve"> (LAN)</w:t>
      </w:r>
      <w:bookmarkEnd w:id="17"/>
    </w:p>
    <w:p w:rsidRPr="00641B16" w:rsidR="00641B16" w:rsidP="00641B16" w:rsidRDefault="00641B16" w14:paraId="3DEEA49A" w14:textId="77777777">
      <w:pPr>
        <w:pStyle w:val="Retraitcorpsdetexte3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7476ADA" wp14:editId="07777777">
            <wp:simplePos x="0" y="0"/>
            <wp:positionH relativeFrom="margin">
              <wp:align>left</wp:align>
            </wp:positionH>
            <wp:positionV relativeFrom="paragraph">
              <wp:posOffset>110935</wp:posOffset>
            </wp:positionV>
            <wp:extent cx="3458058" cy="2343477"/>
            <wp:effectExtent l="0" t="0" r="952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LA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04037B" w:rsidR="0004037B" w:rsidP="0004037B" w:rsidRDefault="0004037B" w14:paraId="3382A365" w14:textId="77777777">
      <w:pPr>
        <w:pStyle w:val="Retraitcorpsdetexte3"/>
      </w:pPr>
    </w:p>
    <w:p w:rsidR="002566BE" w:rsidP="000221EC" w:rsidRDefault="002566BE" w14:paraId="5C71F136" w14:textId="77777777">
      <w:pPr>
        <w:pStyle w:val="Retraitcorpsdetexte"/>
        <w:rPr>
          <w:sz w:val="22"/>
        </w:rPr>
      </w:pPr>
    </w:p>
    <w:p w:rsidR="002566BE" w:rsidP="000221EC" w:rsidRDefault="002566BE" w14:paraId="62199465" w14:textId="77777777">
      <w:pPr>
        <w:pStyle w:val="Retraitcorpsdetexte"/>
        <w:rPr>
          <w:sz w:val="22"/>
        </w:rPr>
      </w:pPr>
    </w:p>
    <w:p w:rsidR="002566BE" w:rsidP="000221EC" w:rsidRDefault="002566BE" w14:paraId="0DA123B1" w14:textId="77777777">
      <w:pPr>
        <w:pStyle w:val="Retraitcorpsdetexte"/>
        <w:rPr>
          <w:sz w:val="22"/>
        </w:rPr>
      </w:pPr>
    </w:p>
    <w:p w:rsidR="002566BE" w:rsidP="000221EC" w:rsidRDefault="002566BE" w14:paraId="4C4CEA3D" w14:textId="77777777">
      <w:pPr>
        <w:pStyle w:val="Retraitcorpsdetexte"/>
        <w:rPr>
          <w:sz w:val="22"/>
        </w:rPr>
      </w:pPr>
    </w:p>
    <w:p w:rsidR="002566BE" w:rsidP="000221EC" w:rsidRDefault="002566BE" w14:paraId="50895670" w14:textId="77777777">
      <w:pPr>
        <w:pStyle w:val="Retraitcorpsdetexte"/>
        <w:rPr>
          <w:sz w:val="22"/>
        </w:rPr>
      </w:pPr>
    </w:p>
    <w:p w:rsidR="002566BE" w:rsidP="000221EC" w:rsidRDefault="002566BE" w14:paraId="38C1F859" w14:textId="77777777">
      <w:pPr>
        <w:pStyle w:val="Retraitcorpsdetexte"/>
        <w:rPr>
          <w:sz w:val="22"/>
        </w:rPr>
      </w:pPr>
    </w:p>
    <w:p w:rsidR="002566BE" w:rsidP="000221EC" w:rsidRDefault="002566BE" w14:paraId="0C8FE7CE" w14:textId="77777777">
      <w:pPr>
        <w:pStyle w:val="Retraitcorpsdetexte"/>
        <w:rPr>
          <w:sz w:val="22"/>
        </w:rPr>
      </w:pPr>
    </w:p>
    <w:p w:rsidR="002566BE" w:rsidP="000221EC" w:rsidRDefault="002566BE" w14:paraId="41004F19" w14:textId="77777777">
      <w:pPr>
        <w:pStyle w:val="Retraitcorpsdetexte"/>
        <w:rPr>
          <w:sz w:val="22"/>
        </w:rPr>
      </w:pPr>
    </w:p>
    <w:p w:rsidR="002566BE" w:rsidP="000221EC" w:rsidRDefault="002566BE" w14:paraId="67C0C651" w14:textId="77777777">
      <w:pPr>
        <w:pStyle w:val="Retraitcorpsdetexte"/>
        <w:rPr>
          <w:sz w:val="22"/>
        </w:rPr>
      </w:pPr>
    </w:p>
    <w:p w:rsidR="002566BE" w:rsidP="000221EC" w:rsidRDefault="002566BE" w14:paraId="308D56CC" w14:textId="77777777">
      <w:pPr>
        <w:pStyle w:val="Retraitcorpsdetexte"/>
        <w:rPr>
          <w:sz w:val="22"/>
        </w:rPr>
      </w:pPr>
    </w:p>
    <w:p w:rsidR="00641B16" w:rsidP="000221EC" w:rsidRDefault="00641B16" w14:paraId="797E50C6" w14:textId="77777777">
      <w:pPr>
        <w:pStyle w:val="Retraitcorpsdetexte"/>
        <w:rPr>
          <w:sz w:val="22"/>
        </w:rPr>
      </w:pPr>
    </w:p>
    <w:p w:rsidR="00641B16" w:rsidP="000221EC" w:rsidRDefault="00641B16" w14:paraId="7B04FA47" w14:textId="77777777">
      <w:pPr>
        <w:pStyle w:val="Retraitcorpsdetexte"/>
        <w:rPr>
          <w:sz w:val="22"/>
        </w:rPr>
      </w:pPr>
    </w:p>
    <w:p w:rsidR="00641B16" w:rsidP="2CB558C3" w:rsidRDefault="00B35F26" w14:paraId="5FE6BCFC" w14:textId="7777777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504" w:id="18"/>
      <w:r w:rsidRPr="2CB558C3">
        <w:rPr>
          <w:sz w:val="28"/>
          <w:szCs w:val="28"/>
        </w:rPr>
        <w:t>VLAN numéro 6 (WAN)</w:t>
      </w:r>
      <w:bookmarkEnd w:id="18"/>
    </w:p>
    <w:p w:rsidRPr="00F52434" w:rsidR="00F52434" w:rsidP="00F52434" w:rsidRDefault="00F52434" w14:paraId="2F2C032B" w14:textId="77777777">
      <w:pPr>
        <w:pStyle w:val="Retraitcorpsdetexte3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66CD50B" wp14:editId="07777777">
            <wp:simplePos x="0" y="0"/>
            <wp:positionH relativeFrom="column">
              <wp:posOffset>556895</wp:posOffset>
            </wp:positionH>
            <wp:positionV relativeFrom="paragraph">
              <wp:posOffset>195883</wp:posOffset>
            </wp:positionV>
            <wp:extent cx="2419688" cy="2800741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WA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Pr="00B35F26" w:rsidR="00B35F26" w:rsidP="00B35F26" w:rsidRDefault="00B35F26" w14:paraId="568C698B" w14:textId="77777777">
      <w:pPr>
        <w:pStyle w:val="Retraitcorpsdetexte3"/>
      </w:pPr>
    </w:p>
    <w:p w:rsidR="002566BE" w:rsidP="000221EC" w:rsidRDefault="002566BE" w14:paraId="1A939487" w14:textId="77777777">
      <w:pPr>
        <w:pStyle w:val="Retraitcorpsdetexte"/>
        <w:rPr>
          <w:sz w:val="22"/>
        </w:rPr>
      </w:pPr>
    </w:p>
    <w:p w:rsidR="002566BE" w:rsidP="000221EC" w:rsidRDefault="002566BE" w14:paraId="6AA258D8" w14:textId="77777777">
      <w:pPr>
        <w:pStyle w:val="Retraitcorpsdetexte"/>
        <w:rPr>
          <w:sz w:val="22"/>
        </w:rPr>
      </w:pPr>
    </w:p>
    <w:p w:rsidR="002566BE" w:rsidP="000221EC" w:rsidRDefault="002566BE" w14:paraId="6FFBD3EC" w14:textId="77777777">
      <w:pPr>
        <w:pStyle w:val="Retraitcorpsdetexte"/>
        <w:rPr>
          <w:sz w:val="22"/>
        </w:rPr>
      </w:pPr>
    </w:p>
    <w:p w:rsidR="002566BE" w:rsidP="000221EC" w:rsidRDefault="002566BE" w14:paraId="30DCCCAD" w14:textId="77777777">
      <w:pPr>
        <w:pStyle w:val="Retraitcorpsdetexte"/>
        <w:rPr>
          <w:sz w:val="22"/>
        </w:rPr>
      </w:pPr>
    </w:p>
    <w:p w:rsidR="002566BE" w:rsidP="000221EC" w:rsidRDefault="002566BE" w14:paraId="36AF6883" w14:textId="77777777">
      <w:pPr>
        <w:pStyle w:val="Retraitcorpsdetexte"/>
        <w:rPr>
          <w:sz w:val="22"/>
        </w:rPr>
      </w:pPr>
    </w:p>
    <w:p w:rsidR="002566BE" w:rsidP="000221EC" w:rsidRDefault="002566BE" w14:paraId="54C529ED" w14:textId="77777777">
      <w:pPr>
        <w:pStyle w:val="Retraitcorpsdetexte"/>
        <w:rPr>
          <w:sz w:val="22"/>
        </w:rPr>
      </w:pPr>
    </w:p>
    <w:p w:rsidR="002566BE" w:rsidP="000221EC" w:rsidRDefault="002566BE" w14:paraId="1C0157D6" w14:textId="77777777">
      <w:pPr>
        <w:pStyle w:val="Retraitcorpsdetexte"/>
        <w:rPr>
          <w:sz w:val="22"/>
        </w:rPr>
      </w:pPr>
    </w:p>
    <w:p w:rsidR="002566BE" w:rsidP="000221EC" w:rsidRDefault="002566BE" w14:paraId="3691E7B2" w14:textId="77777777">
      <w:pPr>
        <w:pStyle w:val="Retraitcorpsdetexte"/>
        <w:rPr>
          <w:sz w:val="22"/>
        </w:rPr>
      </w:pPr>
    </w:p>
    <w:p w:rsidR="002566BE" w:rsidP="000221EC" w:rsidRDefault="002566BE" w14:paraId="526770CE" w14:textId="77777777">
      <w:pPr>
        <w:pStyle w:val="Retraitcorpsdetexte"/>
        <w:rPr>
          <w:sz w:val="22"/>
        </w:rPr>
      </w:pPr>
    </w:p>
    <w:p w:rsidR="002566BE" w:rsidP="000221EC" w:rsidRDefault="002566BE" w14:paraId="7CBEED82" w14:textId="77777777">
      <w:pPr>
        <w:pStyle w:val="Retraitcorpsdetexte"/>
        <w:rPr>
          <w:sz w:val="22"/>
        </w:rPr>
      </w:pPr>
    </w:p>
    <w:p w:rsidR="002566BE" w:rsidP="000221EC" w:rsidRDefault="002566BE" w14:paraId="6E36661F" w14:textId="77777777">
      <w:pPr>
        <w:pStyle w:val="Retraitcorpsdetexte"/>
        <w:rPr>
          <w:sz w:val="22"/>
        </w:rPr>
      </w:pPr>
    </w:p>
    <w:p w:rsidR="002566BE" w:rsidP="000221EC" w:rsidRDefault="002566BE" w14:paraId="38645DC7" w14:textId="77777777">
      <w:pPr>
        <w:pStyle w:val="Retraitcorpsdetexte"/>
        <w:rPr>
          <w:sz w:val="22"/>
        </w:rPr>
      </w:pPr>
    </w:p>
    <w:p w:rsidR="002566BE" w:rsidP="000221EC" w:rsidRDefault="002566BE" w14:paraId="135E58C4" w14:textId="77777777">
      <w:pPr>
        <w:pStyle w:val="Retraitcorpsdetexte"/>
        <w:rPr>
          <w:sz w:val="22"/>
        </w:rPr>
      </w:pPr>
    </w:p>
    <w:p w:rsidR="002566BE" w:rsidP="000221EC" w:rsidRDefault="002566BE" w14:paraId="62EBF9A1" w14:textId="77777777">
      <w:pPr>
        <w:pStyle w:val="Retraitcorpsdetexte"/>
        <w:rPr>
          <w:sz w:val="22"/>
        </w:rPr>
      </w:pPr>
    </w:p>
    <w:p w:rsidR="002566BE" w:rsidP="000221EC" w:rsidRDefault="002566BE" w14:paraId="0C6C2CD5" w14:textId="77777777">
      <w:pPr>
        <w:pStyle w:val="Retraitcorpsdetexte"/>
        <w:rPr>
          <w:sz w:val="22"/>
        </w:rPr>
      </w:pPr>
    </w:p>
    <w:p w:rsidR="002566BE" w:rsidP="000221EC" w:rsidRDefault="002566BE" w14:paraId="709E88E4" w14:textId="77777777">
      <w:pPr>
        <w:pStyle w:val="Retraitcorpsdetexte"/>
        <w:rPr>
          <w:sz w:val="22"/>
        </w:rPr>
      </w:pPr>
    </w:p>
    <w:p w:rsidR="002566BE" w:rsidP="000221EC" w:rsidRDefault="002566BE" w14:paraId="508C98E9" w14:textId="77777777">
      <w:pPr>
        <w:pStyle w:val="Retraitcorpsdetexte"/>
        <w:rPr>
          <w:sz w:val="22"/>
        </w:rPr>
      </w:pPr>
    </w:p>
    <w:p w:rsidR="002566BE" w:rsidP="000221EC" w:rsidRDefault="002566BE" w14:paraId="779F8E76" w14:textId="77777777">
      <w:pPr>
        <w:pStyle w:val="Retraitcorpsdetexte"/>
        <w:rPr>
          <w:sz w:val="22"/>
        </w:rPr>
      </w:pPr>
    </w:p>
    <w:p w:rsidR="002566BE" w:rsidP="000221EC" w:rsidRDefault="002566BE" w14:paraId="7818863E" w14:textId="77777777">
      <w:pPr>
        <w:pStyle w:val="Retraitcorpsdetexte"/>
        <w:rPr>
          <w:sz w:val="22"/>
        </w:rPr>
      </w:pPr>
    </w:p>
    <w:p w:rsidR="002566BE" w:rsidP="000221EC" w:rsidRDefault="002566BE" w14:paraId="44F69B9A" w14:textId="77777777">
      <w:pPr>
        <w:pStyle w:val="Retraitcorpsdetexte"/>
        <w:rPr>
          <w:sz w:val="22"/>
        </w:rPr>
      </w:pPr>
    </w:p>
    <w:p w:rsidR="002566BE" w:rsidP="000221EC" w:rsidRDefault="002566BE" w14:paraId="5F07D11E" w14:textId="77777777">
      <w:pPr>
        <w:pStyle w:val="Retraitcorpsdetexte"/>
        <w:rPr>
          <w:sz w:val="22"/>
        </w:rPr>
      </w:pPr>
    </w:p>
    <w:p w:rsidR="002566BE" w:rsidP="000221EC" w:rsidRDefault="002566BE" w14:paraId="41508A3C" w14:textId="77777777">
      <w:pPr>
        <w:pStyle w:val="Retraitcorpsdetexte"/>
        <w:rPr>
          <w:sz w:val="22"/>
        </w:rPr>
      </w:pPr>
    </w:p>
    <w:p w:rsidR="002566BE" w:rsidP="000221EC" w:rsidRDefault="002566BE" w14:paraId="43D6B1D6" w14:textId="77777777">
      <w:pPr>
        <w:pStyle w:val="Retraitcorpsdetexte"/>
        <w:rPr>
          <w:sz w:val="22"/>
        </w:rPr>
      </w:pPr>
    </w:p>
    <w:p w:rsidR="002566BE" w:rsidP="000221EC" w:rsidRDefault="002566BE" w14:paraId="17DBC151" w14:textId="77777777">
      <w:pPr>
        <w:pStyle w:val="Retraitcorpsdetexte"/>
        <w:rPr>
          <w:sz w:val="22"/>
        </w:rPr>
      </w:pPr>
    </w:p>
    <w:p w:rsidR="002566BE" w:rsidP="000221EC" w:rsidRDefault="002566BE" w14:paraId="6F8BD81B" w14:textId="77777777">
      <w:pPr>
        <w:pStyle w:val="Retraitcorpsdetexte"/>
        <w:rPr>
          <w:sz w:val="22"/>
        </w:rPr>
      </w:pPr>
    </w:p>
    <w:p w:rsidR="002566BE" w:rsidP="000221EC" w:rsidRDefault="002566BE" w14:paraId="2613E9C1" w14:textId="77777777">
      <w:pPr>
        <w:pStyle w:val="Retraitcorpsdetexte"/>
        <w:rPr>
          <w:sz w:val="22"/>
        </w:rPr>
      </w:pPr>
    </w:p>
    <w:p w:rsidR="002566BE" w:rsidP="000221EC" w:rsidRDefault="002566BE" w14:paraId="1037B8A3" w14:textId="77777777">
      <w:pPr>
        <w:pStyle w:val="Retraitcorpsdetexte"/>
        <w:rPr>
          <w:sz w:val="22"/>
        </w:rPr>
      </w:pPr>
    </w:p>
    <w:p w:rsidR="002566BE" w:rsidP="000221EC" w:rsidRDefault="002566BE" w14:paraId="687C6DE0" w14:textId="77777777">
      <w:pPr>
        <w:pStyle w:val="Retraitcorpsdetexte"/>
        <w:rPr>
          <w:sz w:val="22"/>
        </w:rPr>
      </w:pPr>
    </w:p>
    <w:p w:rsidR="00B17CD4" w:rsidP="00DD0521" w:rsidRDefault="00B17CD4" w14:paraId="5B2F9378" w14:textId="77777777">
      <w:pPr>
        <w:pStyle w:val="Retraitcorpsdetexte"/>
        <w:ind w:left="0"/>
        <w:rPr>
          <w:sz w:val="22"/>
        </w:rPr>
      </w:pPr>
    </w:p>
    <w:p w:rsidR="000221EC" w:rsidP="000221EC" w:rsidRDefault="000221EC" w14:paraId="2BEBC012" w14:textId="7555E0CA">
      <w:pPr>
        <w:pStyle w:val="Titre1"/>
        <w:numPr>
          <w:ilvl w:val="0"/>
          <w:numId w:val="0"/>
        </w:numPr>
        <w:ind w:left="567"/>
      </w:pPr>
      <w:bookmarkStart w:name="_Toc64028505" w:id="19"/>
      <w:r>
        <w:t>Configuration</w:t>
      </w:r>
      <w:bookmarkEnd w:id="19"/>
    </w:p>
    <w:p w:rsidR="0059023D" w:rsidP="0059023D" w:rsidRDefault="0059023D" w14:paraId="7A9D8C42" w14:textId="16EE5DDC">
      <w:pPr>
        <w:pStyle w:val="Titre2"/>
      </w:pPr>
      <w:r>
        <w:t>Configuration Routeur</w:t>
      </w:r>
    </w:p>
    <w:p w:rsidR="006124A0" w:rsidP="006124A0" w:rsidRDefault="006124A0" w14:paraId="519374D9" w14:textId="7FCD9E5E">
      <w:pPr>
        <w:pStyle w:val="Titre3"/>
      </w:pPr>
      <w:r>
        <w:t>Reset</w:t>
      </w:r>
    </w:p>
    <w:p w:rsidR="008E3BF7" w:rsidP="008E3BF7" w:rsidRDefault="004573DF" w14:paraId="0E417FF3" w14:textId="0B7133FD">
      <w:pPr>
        <w:pStyle w:val="Retraitcorpsdetexte3"/>
        <w:rPr>
          <w:sz w:val="24"/>
        </w:rPr>
      </w:pPr>
      <w:proofErr w:type="gramStart"/>
      <w:r>
        <w:rPr>
          <w:sz w:val="24"/>
        </w:rPr>
        <w:t>s</w:t>
      </w:r>
      <w:r w:rsidRPr="007C6C5E" w:rsidR="007C6C5E">
        <w:rPr>
          <w:sz w:val="24"/>
        </w:rPr>
        <w:t>h</w:t>
      </w:r>
      <w:proofErr w:type="gramEnd"/>
      <w:r w:rsidRPr="007C6C5E" w:rsidR="007C6C5E">
        <w:rPr>
          <w:sz w:val="24"/>
        </w:rPr>
        <w:t xml:space="preserve"> flash</w:t>
      </w:r>
    </w:p>
    <w:p w:rsidR="0005494C" w:rsidP="008E3BF7" w:rsidRDefault="005C683F" w14:paraId="5717D8A1" w14:textId="546E817A">
      <w:pPr>
        <w:pStyle w:val="Retraitcorpsdetexte3"/>
        <w:rPr>
          <w:sz w:val="24"/>
        </w:rPr>
      </w:pPr>
      <w:r>
        <w:rPr>
          <w:sz w:val="24"/>
        </w:rPr>
        <w:t>erase</w:t>
      </w:r>
      <w:r w:rsidR="0005494C">
        <w:rPr>
          <w:sz w:val="24"/>
        </w:rPr>
        <w:t xml:space="preserve"> nvram</w:t>
      </w:r>
    </w:p>
    <w:p w:rsidR="005C683F" w:rsidP="008E3BF7" w:rsidRDefault="005C683F" w14:paraId="14EAB8D1" w14:textId="652B6F0B">
      <w:pPr>
        <w:pStyle w:val="Retraitcorpsdetexte3"/>
        <w:rPr>
          <w:sz w:val="24"/>
        </w:rPr>
      </w:pPr>
      <w:proofErr w:type="gramStart"/>
      <w:r>
        <w:rPr>
          <w:sz w:val="24"/>
        </w:rPr>
        <w:t>delete</w:t>
      </w:r>
      <w:proofErr w:type="gramEnd"/>
      <w:r>
        <w:rPr>
          <w:sz w:val="24"/>
        </w:rPr>
        <w:t xml:space="preserve"> vlan.dat</w:t>
      </w:r>
    </w:p>
    <w:p w:rsidR="00190CBC" w:rsidP="008E3BF7" w:rsidRDefault="00190CBC" w14:paraId="4E4FE724" w14:textId="63CFA8E6">
      <w:pPr>
        <w:pStyle w:val="Retraitcorpsdetexte3"/>
        <w:rPr>
          <w:sz w:val="24"/>
        </w:rPr>
      </w:pPr>
    </w:p>
    <w:p w:rsidR="00190CBC" w:rsidP="008E3BF7" w:rsidRDefault="00190CBC" w14:paraId="308F690E" w14:textId="52BC3938">
      <w:pPr>
        <w:pStyle w:val="Retraitcorpsdetexte3"/>
        <w:rPr>
          <w:sz w:val="24"/>
        </w:rPr>
      </w:pPr>
    </w:p>
    <w:p w:rsidR="00190CBC" w:rsidP="008E3BF7" w:rsidRDefault="00190CBC" w14:paraId="19EC0BB0" w14:textId="7CF09DF9">
      <w:pPr>
        <w:pStyle w:val="Retraitcorpsdetexte3"/>
        <w:rPr>
          <w:sz w:val="24"/>
        </w:rPr>
      </w:pPr>
    </w:p>
    <w:p w:rsidR="00190CBC" w:rsidP="008E3BF7" w:rsidRDefault="00190CBC" w14:paraId="35E94607" w14:textId="6B4CF57F">
      <w:pPr>
        <w:pStyle w:val="Retraitcorpsdetexte3"/>
        <w:rPr>
          <w:sz w:val="24"/>
        </w:rPr>
      </w:pPr>
    </w:p>
    <w:p w:rsidR="00190CBC" w:rsidP="008E3BF7" w:rsidRDefault="00190CBC" w14:paraId="0272ECF2" w14:textId="6A2FE22C">
      <w:pPr>
        <w:pStyle w:val="Retraitcorpsdetexte3"/>
        <w:rPr>
          <w:sz w:val="24"/>
        </w:rPr>
      </w:pPr>
    </w:p>
    <w:p w:rsidRPr="007C6C5E" w:rsidR="00190CBC" w:rsidP="008E3BF7" w:rsidRDefault="00190CBC" w14:paraId="4A04A9F2" w14:textId="77777777">
      <w:pPr>
        <w:pStyle w:val="Retraitcorpsdetexte3"/>
        <w:rPr>
          <w:sz w:val="24"/>
        </w:rPr>
      </w:pPr>
    </w:p>
    <w:p w:rsidRPr="00167224" w:rsidR="00167224" w:rsidP="00167224" w:rsidRDefault="00167224" w14:paraId="010F38F4" w14:textId="301AE449">
      <w:pPr>
        <w:pStyle w:val="Titre2"/>
      </w:pPr>
      <w:r>
        <w:t>Configuration Switch</w:t>
      </w:r>
    </w:p>
    <w:p w:rsidRPr="006229DF" w:rsidR="009E4972" w:rsidP="00D13EC1" w:rsidRDefault="009E4972" w14:paraId="220E4EA7" w14:textId="77777777">
      <w:pPr>
        <w:pStyle w:val="Titre3"/>
        <w:rPr>
          <w:b/>
        </w:rPr>
      </w:pPr>
      <w:bookmarkStart w:name="_Toc64028506" w:id="20"/>
      <w:r w:rsidRPr="006229DF">
        <w:rPr>
          <w:b/>
        </w:rPr>
        <w:t>Reset</w:t>
      </w:r>
      <w:bookmarkEnd w:id="20"/>
    </w:p>
    <w:p w:rsidR="00E2350A" w:rsidP="2CB558C3" w:rsidRDefault="0030683A" w14:paraId="2162BEEB" w14:textId="15160452">
      <w:pPr>
        <w:pStyle w:val="PrformatHTML"/>
        <w:rPr>
          <w:rFonts w:asciiTheme="majorHAnsi" w:hAnsiTheme="majorHAnsi"/>
          <w:color w:val="000000"/>
          <w:sz w:val="24"/>
          <w:szCs w:val="24"/>
        </w:rPr>
      </w:pPr>
      <w:r>
        <w:rPr>
          <w:rFonts w:asciiTheme="majorHAnsi" w:hAnsiTheme="majorHAnsi"/>
        </w:rPr>
        <w:tab/>
      </w:r>
      <w:r w:rsidR="00CC2FC0">
        <w:rPr>
          <w:rFonts w:asciiTheme="majorHAnsi" w:hAnsiTheme="majorHAnsi"/>
        </w:rPr>
        <w:tab/>
      </w:r>
      <w:r w:rsidRPr="2CB558C3" w:rsidR="00E2350A">
        <w:rPr>
          <w:rFonts w:asciiTheme="majorHAnsi" w:hAnsiTheme="majorHAnsi"/>
          <w:sz w:val="24"/>
          <w:szCs w:val="24"/>
        </w:rPr>
        <w:t xml:space="preserve">Switch -&gt; </w:t>
      </w:r>
      <w:r w:rsidRPr="2CB558C3" w:rsidR="00E2350A">
        <w:rPr>
          <w:rFonts w:asciiTheme="majorHAnsi" w:hAnsiTheme="majorHAnsi"/>
          <w:color w:val="000000"/>
          <w:sz w:val="24"/>
          <w:szCs w:val="24"/>
        </w:rPr>
        <w:t>write erase</w:t>
      </w:r>
    </w:p>
    <w:p w:rsidRPr="008C73F1" w:rsidR="00190CBC" w:rsidP="008C73F1" w:rsidRDefault="00190CBC" w14:paraId="08B08A12" w14:textId="77777777">
      <w:pPr>
        <w:pStyle w:val="Titre3"/>
        <w:numPr>
          <w:ilvl w:val="0"/>
          <w:numId w:val="0"/>
        </w:numPr>
        <w:ind w:left="1814"/>
        <w:rPr>
          <w:i w:val="0"/>
        </w:rPr>
      </w:pPr>
      <w:bookmarkStart w:name="_GoBack" w:id="21"/>
      <w:bookmarkEnd w:id="21"/>
    </w:p>
    <w:p w:rsidR="00C05855" w:rsidP="00C05855" w:rsidRDefault="00C05855" w14:paraId="58E6DD4E" w14:textId="77777777">
      <w:pPr>
        <w:pStyle w:val="Corpsdetexte"/>
      </w:pPr>
    </w:p>
    <w:p w:rsidRPr="006229DF" w:rsidR="00C05855" w:rsidP="006229DF" w:rsidRDefault="00C05855" w14:paraId="72D24C9E" w14:textId="7EE2F201">
      <w:pPr>
        <w:pStyle w:val="Titre3"/>
        <w:rPr>
          <w:b/>
        </w:rPr>
      </w:pPr>
      <w:bookmarkStart w:name="_Toc64028507" w:id="22"/>
      <w:r w:rsidRPr="006229DF">
        <w:rPr>
          <w:b/>
        </w:rPr>
        <w:t>Configuration du commutateur</w:t>
      </w:r>
      <w:bookmarkEnd w:id="22"/>
      <w:r w:rsidRPr="006229DF">
        <w:rPr>
          <w:b/>
        </w:rPr>
        <w:tab/>
      </w:r>
    </w:p>
    <w:p w:rsidR="009E232F" w:rsidP="00A72819" w:rsidRDefault="28FC2164" w14:paraId="1350CEEE" w14:textId="2A06647D">
      <w:pPr>
        <w:pStyle w:val="Retraitcorpsdetexte3"/>
        <w:rPr>
          <w:rFonts w:asciiTheme="majorHAnsi" w:hAnsiTheme="majorHAnsi" w:eastAsiaTheme="majorEastAsia" w:cstheme="majorBidi"/>
          <w:i/>
          <w:iCs/>
          <w:sz w:val="28"/>
          <w:szCs w:val="28"/>
        </w:rPr>
      </w:pPr>
      <w:r w:rsidRPr="2CB558C3">
        <w:rPr>
          <w:rFonts w:asciiTheme="majorHAnsi" w:hAnsiTheme="majorHAnsi" w:eastAsiaTheme="majorEastAsia" w:cstheme="majorBidi"/>
          <w:i/>
          <w:iCs/>
          <w:sz w:val="28"/>
          <w:szCs w:val="28"/>
        </w:rPr>
        <w:t>2.1 Reset et configuration de base</w:t>
      </w:r>
    </w:p>
    <w:p w:rsidR="009E232F" w:rsidP="2CB558C3" w:rsidRDefault="28FC2164" w14:paraId="4E8363A0" w14:textId="7A70B14B">
      <w:pPr>
        <w:pStyle w:val="Retraitcorpsdetexte3"/>
        <w:rPr>
          <w:i/>
          <w:iCs/>
          <w:sz w:val="28"/>
          <w:szCs w:val="28"/>
        </w:rPr>
      </w:pPr>
      <w:r w:rsidRPr="2CB558C3">
        <w:rPr>
          <w:i/>
          <w:iCs/>
          <w:sz w:val="28"/>
          <w:szCs w:val="28"/>
        </w:rPr>
        <w:t>2.2 Création des VLAN (VOIP, Data &amp; Wifi)</w:t>
      </w:r>
    </w:p>
    <w:p w:rsidR="0059023D" w:rsidP="2CB558C3" w:rsidRDefault="0059023D" w14:paraId="504E747F" w14:textId="3F1648FE">
      <w:pPr>
        <w:pStyle w:val="Retraitcorpsdetexte3"/>
        <w:rPr>
          <w:i/>
          <w:iCs/>
          <w:sz w:val="28"/>
          <w:szCs w:val="28"/>
        </w:rPr>
      </w:pPr>
    </w:p>
    <w:p w:rsidR="0059023D" w:rsidP="0DEA5EEB" w:rsidRDefault="0059023D" w14:paraId="54FB188E" w14:textId="31895371" w14:noSpellErr="1">
      <w:pPr>
        <w:pStyle w:val="Retraitcorpsdetexte3"/>
        <w:rPr>
          <w:i w:val="0"/>
          <w:iCs w:val="0"/>
          <w:sz w:val="28"/>
          <w:szCs w:val="28"/>
        </w:rPr>
      </w:pPr>
    </w:p>
    <w:p w:rsidR="0059023D" w:rsidP="0DEA5EEB" w:rsidRDefault="0059023D" w14:paraId="7C52DDD4" w14:textId="77777777" w14:noSpellErr="1">
      <w:pPr>
        <w:pStyle w:val="Titre2"/>
        <w:rPr>
          <w:rFonts w:eastAsia="" w:eastAsiaTheme="majorEastAsia"/>
          <w:i w:val="0"/>
          <w:iCs w:val="0"/>
        </w:rPr>
      </w:pPr>
    </w:p>
    <w:p w:rsidR="00003B96" w:rsidP="2CB558C3" w:rsidRDefault="28FC2164" w14:paraId="2C001BDD" w14:textId="29824FC4">
      <w:pPr>
        <w:pStyle w:val="Titre3"/>
        <w:numPr>
          <w:ilvl w:val="2"/>
          <w:numId w:val="0"/>
        </w:numPr>
        <w:ind w:left="1814"/>
        <w:rPr>
          <w:iCs/>
          <w:sz w:val="28"/>
          <w:szCs w:val="28"/>
        </w:rPr>
      </w:pPr>
      <w:bookmarkStart w:name="_Toc64028509" w:id="23"/>
      <w:r w:rsidRPr="2CB558C3">
        <w:rPr>
          <w:iCs/>
          <w:sz w:val="28"/>
          <w:szCs w:val="28"/>
        </w:rPr>
        <w:t xml:space="preserve">2.3 </w:t>
      </w:r>
      <w:r w:rsidRPr="2CB558C3" w:rsidR="00003B96">
        <w:rPr>
          <w:iCs/>
          <w:sz w:val="28"/>
          <w:szCs w:val="28"/>
        </w:rPr>
        <w:t>Attribution des VLAN aux ports spécifique</w:t>
      </w:r>
      <w:bookmarkEnd w:id="23"/>
    </w:p>
    <w:p w:rsidRPr="00325566" w:rsidR="00325566" w:rsidP="2CB558C3" w:rsidRDefault="4C6714C6" w14:paraId="077B9293" w14:textId="4B188D30">
      <w:pPr>
        <w:pStyle w:val="Titre3"/>
        <w:numPr>
          <w:ilvl w:val="2"/>
          <w:numId w:val="0"/>
        </w:numPr>
        <w:ind w:left="1814"/>
        <w:rPr>
          <w:iCs/>
          <w:sz w:val="28"/>
          <w:szCs w:val="28"/>
        </w:rPr>
      </w:pPr>
      <w:bookmarkStart w:name="_Toc64028510" w:id="24"/>
      <w:r w:rsidRPr="2CB558C3">
        <w:rPr>
          <w:iCs/>
          <w:sz w:val="28"/>
          <w:szCs w:val="28"/>
        </w:rPr>
        <w:t xml:space="preserve">2.4 </w:t>
      </w:r>
      <w:r w:rsidRPr="2CB558C3" w:rsidR="002F3AE4">
        <w:rPr>
          <w:iCs/>
          <w:sz w:val="28"/>
          <w:szCs w:val="28"/>
        </w:rPr>
        <w:t>Adressage des VLAN</w:t>
      </w:r>
      <w:bookmarkEnd w:id="24"/>
    </w:p>
    <w:p w:rsidR="001252BE" w:rsidP="2CB558C3" w:rsidRDefault="001252BE" w14:paraId="09B5F0F7" w14:textId="77777777">
      <w:pPr>
        <w:pStyle w:val="Titre2"/>
        <w:numPr>
          <w:ilvl w:val="0"/>
          <w:numId w:val="7"/>
        </w:numPr>
        <w:rPr>
          <w:sz w:val="30"/>
          <w:szCs w:val="30"/>
        </w:rPr>
      </w:pPr>
      <w:bookmarkStart w:name="_Toc64028511" w:id="25"/>
      <w:r w:rsidRPr="2CB558C3">
        <w:rPr>
          <w:sz w:val="30"/>
          <w:szCs w:val="30"/>
        </w:rPr>
        <w:t>Configuration du routeur</w:t>
      </w:r>
      <w:bookmarkEnd w:id="25"/>
    </w:p>
    <w:p w:rsidR="006C31D0" w:rsidP="2CB558C3" w:rsidRDefault="0A6A9D08" w14:paraId="6E187082" w14:textId="07591CC6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512" w:id="26"/>
      <w:r w:rsidRPr="2CB558C3">
        <w:rPr>
          <w:sz w:val="28"/>
          <w:szCs w:val="28"/>
        </w:rPr>
        <w:t xml:space="preserve">3.1 </w:t>
      </w:r>
      <w:r w:rsidRPr="2CB558C3" w:rsidR="006C31D0">
        <w:rPr>
          <w:sz w:val="28"/>
          <w:szCs w:val="28"/>
        </w:rPr>
        <w:t>Création des VLAN</w:t>
      </w:r>
      <w:bookmarkEnd w:id="26"/>
    </w:p>
    <w:p w:rsidR="006C31D0" w:rsidP="2CB558C3" w:rsidRDefault="179F46E6" w14:paraId="2D7DD0DC" w14:textId="54C85BC6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513" w:id="27"/>
      <w:r w:rsidRPr="2CB558C3">
        <w:rPr>
          <w:sz w:val="28"/>
          <w:szCs w:val="28"/>
        </w:rPr>
        <w:t xml:space="preserve">3.2 </w:t>
      </w:r>
      <w:r w:rsidRPr="2CB558C3" w:rsidR="006C31D0">
        <w:rPr>
          <w:sz w:val="28"/>
          <w:szCs w:val="28"/>
        </w:rPr>
        <w:t>Mise en place de DHCP</w:t>
      </w:r>
      <w:bookmarkEnd w:id="27"/>
    </w:p>
    <w:p w:rsidRPr="00325566" w:rsidR="00325566" w:rsidP="2CB558C3" w:rsidRDefault="35C44742" w14:paraId="06BF25E7" w14:textId="13238806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514" w:id="28"/>
      <w:r w:rsidRPr="2CB558C3">
        <w:rPr>
          <w:sz w:val="28"/>
          <w:szCs w:val="28"/>
        </w:rPr>
        <w:t xml:space="preserve">3.3 </w:t>
      </w:r>
      <w:r w:rsidRPr="2CB558C3" w:rsidR="00127554">
        <w:rPr>
          <w:sz w:val="28"/>
          <w:szCs w:val="28"/>
        </w:rPr>
        <w:t xml:space="preserve">Activer le protocole </w:t>
      </w:r>
      <w:r w:rsidRPr="2CB558C3" w:rsidR="003D2674">
        <w:rPr>
          <w:sz w:val="28"/>
          <w:szCs w:val="28"/>
        </w:rPr>
        <w:t>OS</w:t>
      </w:r>
      <w:r w:rsidRPr="2CB558C3" w:rsidR="00181992">
        <w:rPr>
          <w:sz w:val="28"/>
          <w:szCs w:val="28"/>
        </w:rPr>
        <w:t>FP</w:t>
      </w:r>
      <w:bookmarkEnd w:id="28"/>
    </w:p>
    <w:p w:rsidR="000E29A5" w:rsidP="2CB558C3" w:rsidRDefault="000E29A5" w14:paraId="271090AB" w14:textId="77777777">
      <w:pPr>
        <w:pStyle w:val="Titre2"/>
        <w:numPr>
          <w:ilvl w:val="0"/>
          <w:numId w:val="7"/>
        </w:numPr>
        <w:rPr>
          <w:sz w:val="30"/>
          <w:szCs w:val="30"/>
        </w:rPr>
      </w:pPr>
      <w:bookmarkStart w:name="_Toc64028515" w:id="29"/>
      <w:r w:rsidRPr="2CB558C3">
        <w:rPr>
          <w:sz w:val="30"/>
          <w:szCs w:val="30"/>
        </w:rPr>
        <w:t xml:space="preserve">Configuration du Point </w:t>
      </w:r>
      <w:r w:rsidRPr="2CB558C3" w:rsidR="00605926">
        <w:rPr>
          <w:sz w:val="30"/>
          <w:szCs w:val="30"/>
        </w:rPr>
        <w:t>d</w:t>
      </w:r>
      <w:r w:rsidRPr="2CB558C3">
        <w:rPr>
          <w:sz w:val="30"/>
          <w:szCs w:val="30"/>
        </w:rPr>
        <w:t>’accès</w:t>
      </w:r>
      <w:bookmarkEnd w:id="29"/>
      <w:r w:rsidRPr="2CB558C3">
        <w:rPr>
          <w:sz w:val="30"/>
          <w:szCs w:val="30"/>
        </w:rPr>
        <w:t xml:space="preserve"> </w:t>
      </w:r>
    </w:p>
    <w:p w:rsidR="00AC13F7" w:rsidP="2CB558C3" w:rsidRDefault="1454FDAD" w14:paraId="2834967C" w14:textId="242A326B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516" w:id="30"/>
      <w:r w:rsidRPr="2CB558C3">
        <w:rPr>
          <w:sz w:val="28"/>
          <w:szCs w:val="28"/>
        </w:rPr>
        <w:t xml:space="preserve">4.1 </w:t>
      </w:r>
      <w:r w:rsidRPr="2CB558C3" w:rsidR="00AC13F7">
        <w:rPr>
          <w:sz w:val="28"/>
          <w:szCs w:val="28"/>
        </w:rPr>
        <w:t xml:space="preserve">Activation du </w:t>
      </w:r>
      <w:r w:rsidRPr="2CB558C3" w:rsidR="00866A2D">
        <w:rPr>
          <w:sz w:val="28"/>
          <w:szCs w:val="28"/>
        </w:rPr>
        <w:t>Wi-Fi</w:t>
      </w:r>
      <w:bookmarkEnd w:id="30"/>
    </w:p>
    <w:p w:rsidR="00325566" w:rsidP="2CB558C3" w:rsidRDefault="7B4F85E3" w14:paraId="354A9383" w14:textId="00289035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517" w:id="31"/>
      <w:r w:rsidRPr="2CB558C3">
        <w:rPr>
          <w:sz w:val="28"/>
          <w:szCs w:val="28"/>
        </w:rPr>
        <w:t xml:space="preserve">4.2 </w:t>
      </w:r>
      <w:r w:rsidRPr="2CB558C3" w:rsidR="00B90577">
        <w:rPr>
          <w:sz w:val="28"/>
          <w:szCs w:val="28"/>
        </w:rPr>
        <w:t>Crypter les données en WPA2</w:t>
      </w:r>
      <w:bookmarkEnd w:id="31"/>
      <w:r w:rsidR="00B90577">
        <w:tab/>
      </w:r>
    </w:p>
    <w:p w:rsidR="00325566" w:rsidP="2CB558C3" w:rsidRDefault="00325566" w14:paraId="067F94D9" w14:textId="77777777">
      <w:pPr>
        <w:pStyle w:val="Titre2"/>
        <w:numPr>
          <w:ilvl w:val="0"/>
          <w:numId w:val="7"/>
        </w:numPr>
        <w:rPr>
          <w:sz w:val="30"/>
          <w:szCs w:val="30"/>
        </w:rPr>
      </w:pPr>
      <w:bookmarkStart w:name="_Toc64028518" w:id="32"/>
      <w:r w:rsidRPr="2CB558C3">
        <w:rPr>
          <w:sz w:val="30"/>
          <w:szCs w:val="30"/>
        </w:rPr>
        <w:t>Configuration du Pare-Feu</w:t>
      </w:r>
      <w:bookmarkEnd w:id="32"/>
    </w:p>
    <w:p w:rsidR="000D0138" w:rsidP="2CB558C3" w:rsidRDefault="46B798E6" w14:paraId="6B0DD688" w14:textId="76519F56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519" w:id="33"/>
      <w:r w:rsidRPr="2CB558C3">
        <w:rPr>
          <w:sz w:val="28"/>
          <w:szCs w:val="28"/>
        </w:rPr>
        <w:t xml:space="preserve">5.1 </w:t>
      </w:r>
      <w:r w:rsidRPr="2CB558C3" w:rsidR="000D0138">
        <w:rPr>
          <w:sz w:val="28"/>
          <w:szCs w:val="28"/>
        </w:rPr>
        <w:t>Création des zones LAN, DMZ, et WAN</w:t>
      </w:r>
      <w:bookmarkEnd w:id="33"/>
    </w:p>
    <w:p w:rsidR="003102F6" w:rsidP="2CB558C3" w:rsidRDefault="3535C637" w14:paraId="59F1BA43" w14:textId="0CC25960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520" w:id="34"/>
      <w:r w:rsidRPr="2CB558C3">
        <w:rPr>
          <w:sz w:val="28"/>
          <w:szCs w:val="28"/>
        </w:rPr>
        <w:t xml:space="preserve">5.2 </w:t>
      </w:r>
      <w:r w:rsidRPr="2CB558C3" w:rsidR="003102F6">
        <w:rPr>
          <w:sz w:val="28"/>
          <w:szCs w:val="28"/>
        </w:rPr>
        <w:t>Mise en place de règles de connexion entre les réseau</w:t>
      </w:r>
      <w:r w:rsidRPr="2CB558C3" w:rsidR="001438CA">
        <w:rPr>
          <w:sz w:val="28"/>
          <w:szCs w:val="28"/>
        </w:rPr>
        <w:t>x</w:t>
      </w:r>
      <w:bookmarkEnd w:id="34"/>
    </w:p>
    <w:p w:rsidR="00AC1435" w:rsidP="2CB558C3" w:rsidRDefault="61B8C171" w14:paraId="2AEA7790" w14:textId="28511ACD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521" w:id="35"/>
      <w:r w:rsidRPr="2CB558C3">
        <w:rPr>
          <w:sz w:val="28"/>
          <w:szCs w:val="28"/>
        </w:rPr>
        <w:t xml:space="preserve">5.3 </w:t>
      </w:r>
      <w:r w:rsidRPr="2CB558C3" w:rsidR="00F10114">
        <w:rPr>
          <w:sz w:val="28"/>
          <w:szCs w:val="28"/>
        </w:rPr>
        <w:t xml:space="preserve">Activer </w:t>
      </w:r>
      <w:r w:rsidRPr="2CB558C3" w:rsidR="00894ADF">
        <w:rPr>
          <w:sz w:val="28"/>
          <w:szCs w:val="28"/>
        </w:rPr>
        <w:t>le protocole OS</w:t>
      </w:r>
      <w:r w:rsidRPr="2CB558C3" w:rsidR="0043788A">
        <w:rPr>
          <w:sz w:val="28"/>
          <w:szCs w:val="28"/>
        </w:rPr>
        <w:t>FP</w:t>
      </w:r>
      <w:bookmarkEnd w:id="35"/>
    </w:p>
    <w:p w:rsidR="00412E1E" w:rsidP="2CB558C3" w:rsidRDefault="66958FFB" w14:paraId="7F585AFB" w14:textId="71CB6CB9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522" w:id="36"/>
      <w:r w:rsidRPr="2CB558C3">
        <w:rPr>
          <w:sz w:val="28"/>
          <w:szCs w:val="28"/>
        </w:rPr>
        <w:t xml:space="preserve">5.4 </w:t>
      </w:r>
      <w:r w:rsidRPr="2CB558C3" w:rsidR="00412E1E">
        <w:rPr>
          <w:sz w:val="28"/>
          <w:szCs w:val="28"/>
        </w:rPr>
        <w:t>Installation d’un serveur Web sur la DMZ</w:t>
      </w:r>
      <w:bookmarkEnd w:id="36"/>
    </w:p>
    <w:p w:rsidR="00AC1435" w:rsidP="2CB558C3" w:rsidRDefault="3124C985" w14:paraId="35968289" w14:textId="059E8019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523" w:id="37"/>
      <w:r w:rsidRPr="2CB558C3">
        <w:rPr>
          <w:sz w:val="28"/>
          <w:szCs w:val="28"/>
        </w:rPr>
        <w:t xml:space="preserve">5.5 </w:t>
      </w:r>
      <w:r w:rsidRPr="2CB558C3" w:rsidR="001B6EB7">
        <w:rPr>
          <w:sz w:val="28"/>
          <w:szCs w:val="28"/>
        </w:rPr>
        <w:t>Accès au serveur Web</w:t>
      </w:r>
      <w:r w:rsidRPr="2CB558C3" w:rsidR="000A4D5A">
        <w:rPr>
          <w:sz w:val="28"/>
          <w:szCs w:val="28"/>
        </w:rPr>
        <w:t xml:space="preserve"> (HTTPS &amp; HTTPS) depuis le LAN et depuis la DMZ</w:t>
      </w:r>
      <w:bookmarkEnd w:id="37"/>
    </w:p>
    <w:p w:rsidR="00AC1435" w:rsidP="2CB558C3" w:rsidRDefault="00AC1435" w14:paraId="27B3D889" w14:textId="77777777">
      <w:pPr>
        <w:pStyle w:val="Titre2"/>
        <w:numPr>
          <w:ilvl w:val="0"/>
          <w:numId w:val="7"/>
        </w:numPr>
        <w:rPr>
          <w:sz w:val="30"/>
          <w:szCs w:val="30"/>
        </w:rPr>
      </w:pPr>
      <w:bookmarkStart w:name="_Toc64028524" w:id="38"/>
      <w:r w:rsidRPr="2CB558C3">
        <w:rPr>
          <w:sz w:val="30"/>
          <w:szCs w:val="30"/>
        </w:rPr>
        <w:t>Utilisation des téléphone IP</w:t>
      </w:r>
      <w:bookmarkEnd w:id="38"/>
    </w:p>
    <w:p w:rsidR="007A1558" w:rsidP="2CB558C3" w:rsidRDefault="4981B40B" w14:paraId="03A1FDA9" w14:textId="379CD172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525" w:id="39"/>
      <w:r w:rsidRPr="2CB558C3">
        <w:rPr>
          <w:sz w:val="28"/>
          <w:szCs w:val="28"/>
        </w:rPr>
        <w:t xml:space="preserve">6.1 </w:t>
      </w:r>
      <w:r w:rsidRPr="2CB558C3" w:rsidR="007A1558">
        <w:rPr>
          <w:sz w:val="28"/>
          <w:szCs w:val="28"/>
        </w:rPr>
        <w:t>Configurer le DHCP du routeur pour permettre aux téléphone IP de se connecter au serveur TFTP du CUCM</w:t>
      </w:r>
      <w:bookmarkEnd w:id="39"/>
    </w:p>
    <w:p w:rsidR="000F58C3" w:rsidP="2CB558C3" w:rsidRDefault="7EBDEC9E" w14:paraId="0C9837B1" w14:textId="3DCB03A6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526" w:id="40"/>
      <w:r w:rsidRPr="2CB558C3">
        <w:rPr>
          <w:sz w:val="28"/>
          <w:szCs w:val="28"/>
        </w:rPr>
        <w:t xml:space="preserve">6.2 </w:t>
      </w:r>
      <w:r w:rsidRPr="2CB558C3" w:rsidR="00400E93">
        <w:rPr>
          <w:sz w:val="28"/>
          <w:szCs w:val="28"/>
        </w:rPr>
        <w:t>Découvert des fonctionnalités et option des téléphone IP</w:t>
      </w:r>
      <w:bookmarkEnd w:id="40"/>
      <w:r w:rsidRPr="2CB558C3" w:rsidR="00400E93">
        <w:rPr>
          <w:sz w:val="28"/>
          <w:szCs w:val="28"/>
        </w:rPr>
        <w:t xml:space="preserve"> </w:t>
      </w:r>
    </w:p>
    <w:p w:rsidR="000F58C3" w:rsidP="2CB558C3" w:rsidRDefault="000F58C3" w14:paraId="21DF39A8" w14:textId="77777777">
      <w:pPr>
        <w:pStyle w:val="Titre2"/>
        <w:numPr>
          <w:ilvl w:val="0"/>
          <w:numId w:val="7"/>
        </w:numPr>
        <w:rPr>
          <w:sz w:val="30"/>
          <w:szCs w:val="30"/>
        </w:rPr>
      </w:pPr>
      <w:bookmarkStart w:name="_Toc64028527" w:id="41"/>
      <w:r w:rsidRPr="2CB558C3">
        <w:rPr>
          <w:sz w:val="30"/>
          <w:szCs w:val="30"/>
        </w:rPr>
        <w:t>Configuration du SSH</w:t>
      </w:r>
      <w:bookmarkEnd w:id="41"/>
    </w:p>
    <w:p w:rsidR="00D63AD5" w:rsidP="2CB558C3" w:rsidRDefault="60474D8B" w14:paraId="31A566D5" w14:textId="197A5A47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528" w:id="42"/>
      <w:r w:rsidRPr="2CB558C3">
        <w:rPr>
          <w:sz w:val="28"/>
          <w:szCs w:val="28"/>
        </w:rPr>
        <w:t xml:space="preserve">7.1 </w:t>
      </w:r>
      <w:r w:rsidRPr="2CB558C3" w:rsidR="00694A83">
        <w:rPr>
          <w:sz w:val="28"/>
          <w:szCs w:val="28"/>
        </w:rPr>
        <w:t>Configurer tous les périphérique (configurer en SSH)</w:t>
      </w:r>
      <w:bookmarkEnd w:id="42"/>
    </w:p>
    <w:p w:rsidR="00AA1A43" w:rsidP="2CB558C3" w:rsidRDefault="3BACE6B1" w14:paraId="0694ED11" w14:textId="1ECF2EEC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529" w:id="43"/>
      <w:r w:rsidRPr="2CB558C3">
        <w:rPr>
          <w:sz w:val="28"/>
          <w:szCs w:val="28"/>
        </w:rPr>
        <w:t xml:space="preserve">7.2 </w:t>
      </w:r>
      <w:r w:rsidRPr="2CB558C3" w:rsidR="00D63AD5">
        <w:rPr>
          <w:sz w:val="28"/>
          <w:szCs w:val="28"/>
        </w:rPr>
        <w:t>Désactiver les connexions Telnet</w:t>
      </w:r>
      <w:bookmarkEnd w:id="43"/>
      <w:r w:rsidRPr="2CB558C3" w:rsidR="00694A83">
        <w:rPr>
          <w:sz w:val="28"/>
          <w:szCs w:val="28"/>
        </w:rPr>
        <w:t xml:space="preserve"> </w:t>
      </w:r>
    </w:p>
    <w:p w:rsidRPr="00AA1A43" w:rsidR="00AA1A43" w:rsidP="2CB558C3" w:rsidRDefault="00AA1A43" w14:paraId="6DFB8F6D" w14:textId="77777777">
      <w:pPr>
        <w:pStyle w:val="Titre2"/>
        <w:numPr>
          <w:ilvl w:val="0"/>
          <w:numId w:val="7"/>
        </w:numPr>
        <w:rPr>
          <w:sz w:val="30"/>
          <w:szCs w:val="30"/>
        </w:rPr>
      </w:pPr>
      <w:bookmarkStart w:name="_Toc64028530" w:id="44"/>
      <w:r w:rsidRPr="2CB558C3">
        <w:rPr>
          <w:sz w:val="30"/>
          <w:szCs w:val="30"/>
        </w:rPr>
        <w:t>Configuration de TFTP</w:t>
      </w:r>
      <w:bookmarkEnd w:id="44"/>
    </w:p>
    <w:p w:rsidR="008F6CF6" w:rsidP="2CB558C3" w:rsidRDefault="207AE6E0" w14:paraId="21C27C7F" w14:textId="1BA9171F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531" w:id="45"/>
      <w:r w:rsidRPr="2CB558C3">
        <w:rPr>
          <w:sz w:val="28"/>
          <w:szCs w:val="28"/>
        </w:rPr>
        <w:t xml:space="preserve">8.1 </w:t>
      </w:r>
      <w:r w:rsidRPr="2CB558C3" w:rsidR="00FB4929">
        <w:rPr>
          <w:sz w:val="28"/>
          <w:szCs w:val="28"/>
        </w:rPr>
        <w:t>Installez et configurez un serveur TFTP</w:t>
      </w:r>
      <w:bookmarkEnd w:id="45"/>
    </w:p>
    <w:p w:rsidR="00196C9C" w:rsidP="2CB558C3" w:rsidRDefault="5B119F54" w14:paraId="4CAD06C8" w14:textId="376E90C1">
      <w:pPr>
        <w:pStyle w:val="Titre3"/>
        <w:numPr>
          <w:ilvl w:val="2"/>
          <w:numId w:val="0"/>
        </w:numPr>
        <w:ind w:left="1814"/>
        <w:rPr>
          <w:sz w:val="28"/>
          <w:szCs w:val="28"/>
        </w:rPr>
      </w:pPr>
      <w:bookmarkStart w:name="_Toc64028532" w:id="46"/>
      <w:r w:rsidRPr="2CB558C3">
        <w:rPr>
          <w:sz w:val="28"/>
          <w:szCs w:val="28"/>
        </w:rPr>
        <w:lastRenderedPageBreak/>
        <w:t xml:space="preserve">8.2 </w:t>
      </w:r>
      <w:r w:rsidRPr="2CB558C3" w:rsidR="00196C9C">
        <w:rPr>
          <w:sz w:val="28"/>
          <w:szCs w:val="28"/>
        </w:rPr>
        <w:t>Sauvegarder toutes les configurations de vos appareils sur le serveur TFTP</w:t>
      </w:r>
      <w:bookmarkEnd w:id="46"/>
      <w:r w:rsidR="00196C9C">
        <w:tab/>
      </w:r>
    </w:p>
    <w:p w:rsidR="00BD664B" w:rsidP="00BD664B" w:rsidRDefault="00BD664B" w14:paraId="7D3BEE8F" w14:textId="77777777">
      <w:pPr>
        <w:pStyle w:val="Retraitcorpsdetexte3"/>
      </w:pPr>
    </w:p>
    <w:p w:rsidR="00BD664B" w:rsidP="00BD664B" w:rsidRDefault="00BD664B" w14:paraId="3B88899E" w14:textId="77777777">
      <w:pPr>
        <w:pStyle w:val="Retraitcorpsdetexte3"/>
      </w:pPr>
    </w:p>
    <w:p w:rsidR="00BD664B" w:rsidP="00BD664B" w:rsidRDefault="00BD664B" w14:paraId="69E2BB2B" w14:textId="77777777">
      <w:pPr>
        <w:pStyle w:val="Retraitcorpsdetexte3"/>
      </w:pPr>
    </w:p>
    <w:p w:rsidR="00BD664B" w:rsidP="00BD664B" w:rsidRDefault="006D41FF" w14:paraId="7CB52451" w14:textId="77777777">
      <w:pPr>
        <w:pStyle w:val="Titre1"/>
        <w:numPr>
          <w:ilvl w:val="0"/>
          <w:numId w:val="0"/>
        </w:numPr>
        <w:ind w:left="567"/>
      </w:pPr>
      <w:bookmarkStart w:name="_Toc64028533" w:id="47"/>
      <w:r>
        <w:t>Problème rencontré</w:t>
      </w:r>
      <w:bookmarkEnd w:id="47"/>
    </w:p>
    <w:p w:rsidRPr="00754099" w:rsidR="00754099" w:rsidP="00754099" w:rsidRDefault="00754099" w14:paraId="57C0D796" w14:textId="77777777">
      <w:pPr>
        <w:pStyle w:val="Corpsdetexte"/>
      </w:pPr>
    </w:p>
    <w:p w:rsidR="006D41FF" w:rsidP="006D41FF" w:rsidRDefault="006D41FF" w14:paraId="1EDA8F20" w14:textId="77777777">
      <w:pPr>
        <w:pStyle w:val="Titre2"/>
      </w:pPr>
      <w:bookmarkStart w:name="_Toc64028534" w:id="48"/>
      <w:r>
        <w:t>Connexion au switch</w:t>
      </w:r>
      <w:bookmarkEnd w:id="48"/>
    </w:p>
    <w:p w:rsidR="007A0CE5" w:rsidP="007A0CE5" w:rsidRDefault="007A0CE5" w14:paraId="0D142F6F" w14:textId="77777777">
      <w:pPr>
        <w:pStyle w:val="Retraitcorpsdetexte"/>
      </w:pPr>
    </w:p>
    <w:p w:rsidRPr="007A0CE5" w:rsidR="007A0CE5" w:rsidP="2CB558C3" w:rsidRDefault="007A0CE5" w14:paraId="602004CA" w14:textId="39123B4C">
      <w:pPr>
        <w:pStyle w:val="Retraitcorpsdetexte"/>
        <w:rPr>
          <w:sz w:val="24"/>
          <w:szCs w:val="24"/>
        </w:rPr>
      </w:pPr>
      <w:r w:rsidRPr="0DEA5EEB" w:rsidR="007A0CE5">
        <w:rPr>
          <w:sz w:val="24"/>
          <w:szCs w:val="24"/>
        </w:rPr>
        <w:t>L</w:t>
      </w:r>
      <w:r w:rsidRPr="0DEA5EEB" w:rsidR="2A40DB66">
        <w:rPr>
          <w:sz w:val="24"/>
          <w:szCs w:val="24"/>
        </w:rPr>
        <w:t xml:space="preserve">ors de </w:t>
      </w:r>
      <w:r w:rsidRPr="0DEA5EEB" w:rsidR="007A0CE5">
        <w:rPr>
          <w:sz w:val="24"/>
          <w:szCs w:val="24"/>
        </w:rPr>
        <w:t>la connexion</w:t>
      </w:r>
      <w:r w:rsidRPr="0DEA5EEB" w:rsidR="00776A7D">
        <w:rPr>
          <w:sz w:val="24"/>
          <w:szCs w:val="24"/>
        </w:rPr>
        <w:t xml:space="preserve"> au switch via le logiciel PuTTY</w:t>
      </w:r>
      <w:r w:rsidRPr="0DEA5EEB" w:rsidR="007A0CE5">
        <w:rPr>
          <w:sz w:val="24"/>
          <w:szCs w:val="24"/>
        </w:rPr>
        <w:t xml:space="preserve"> un de nos câbles séries était défectueux. Ainsi que le câble d’</w:t>
      </w:r>
      <w:r w:rsidRPr="0DEA5EEB" w:rsidR="0055537D">
        <w:rPr>
          <w:sz w:val="24"/>
          <w:szCs w:val="24"/>
        </w:rPr>
        <w:t>alimentation.</w:t>
      </w:r>
    </w:p>
    <w:p w:rsidR="0015167D" w:rsidP="0015167D" w:rsidRDefault="0015167D" w14:paraId="4475AD14" w14:textId="77777777">
      <w:pPr>
        <w:pStyle w:val="Informations"/>
      </w:pPr>
    </w:p>
    <w:bookmarkEnd w:id="1"/>
    <w:bookmarkEnd w:id="2"/>
    <w:p w:rsidRPr="00920F4E" w:rsidR="007F30AE" w:rsidP="00F214C2" w:rsidRDefault="007F30AE" w14:paraId="120C4E94" w14:textId="77777777">
      <w:pPr>
        <w:pStyle w:val="Informations"/>
        <w:ind w:left="2160"/>
      </w:pPr>
    </w:p>
    <w:sectPr w:rsidRPr="00920F4E" w:rsidR="007F30AE" w:rsidSect="00D160DD">
      <w:headerReference w:type="default" r:id="rId16"/>
      <w:footerReference w:type="default" r:id="rId17"/>
      <w:pgSz w:w="11906" w:h="16838" w:orient="portrait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7AB0" w:rsidRDefault="00037AB0" w14:paraId="0FDAB088" w14:textId="77777777">
      <w:r>
        <w:separator/>
      </w:r>
    </w:p>
  </w:endnote>
  <w:endnote w:type="continuationSeparator" w:id="0">
    <w:p w:rsidR="00037AB0" w:rsidRDefault="00037AB0" w14:paraId="1747B2D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1E0" w:firstRow="1" w:lastRow="1" w:firstColumn="1" w:lastColumn="1" w:noHBand="0" w:noVBand="0"/>
    </w:tblPr>
    <w:tblGrid>
      <w:gridCol w:w="3428"/>
      <w:gridCol w:w="2612"/>
      <w:gridCol w:w="3030"/>
    </w:tblGrid>
    <w:tr w:rsidRPr="00000197" w:rsidR="00AA4393" w:rsidTr="00E52B61" w14:paraId="132E94E5" w14:textId="77777777">
      <w:trPr>
        <w:trHeight w:val="227" w:hRule="exact"/>
        <w:jc w:val="center"/>
      </w:trPr>
      <w:tc>
        <w:tcPr>
          <w:tcW w:w="3510" w:type="dxa"/>
          <w:vAlign w:val="center"/>
        </w:tcPr>
        <w:p w:rsidRPr="00161459" w:rsidR="00AA4393" w:rsidP="002D7D46" w:rsidRDefault="00403E4E" w14:paraId="79A0E234" w14:textId="4DF9EEDF">
          <w:pPr>
            <w:pStyle w:val="-Pieddepage"/>
            <w:rPr>
              <w:rFonts w:cs="Arial"/>
              <w:szCs w:val="16"/>
              <w:lang w:val="de-CH"/>
            </w:rPr>
          </w:pPr>
          <w:proofErr w:type="spellStart"/>
          <w:r>
            <w:rPr>
              <w:lang w:val="de-CH"/>
            </w:rPr>
            <w:t>A</w:t>
          </w:r>
          <w:r w:rsidRPr="00403E4E">
            <w:rPr>
              <w:lang w:val="de-CH"/>
            </w:rPr>
            <w:t>uteur</w:t>
          </w:r>
          <w:r w:rsidR="00FC4482">
            <w:rPr>
              <w:lang w:val="de-CH"/>
            </w:rPr>
            <w:t>s</w:t>
          </w:r>
          <w:proofErr w:type="spellEnd"/>
          <w:r>
            <w:rPr>
              <w:lang w:val="de-CH"/>
            </w:rPr>
            <w:t xml:space="preserve"> : </w:t>
          </w:r>
          <w:r w:rsidR="00FC4482">
            <w:rPr>
              <w:lang w:val="de-CH"/>
            </w:rPr>
            <w:t>Good,</w:t>
          </w:r>
          <w:r w:rsidR="008767A8">
            <w:rPr>
              <w:lang w:val="de-CH"/>
            </w:rPr>
            <w:t xml:space="preserve"> Höhn, </w:t>
          </w:r>
          <w:proofErr w:type="spellStart"/>
          <w:r w:rsidR="008767A8">
            <w:rPr>
              <w:lang w:val="de-CH"/>
            </w:rPr>
            <w:t>Sayeh</w:t>
          </w:r>
          <w:proofErr w:type="spellEnd"/>
        </w:p>
      </w:tc>
      <w:tc>
        <w:tcPr>
          <w:tcW w:w="2680" w:type="dxa"/>
          <w:vAlign w:val="center"/>
        </w:tcPr>
        <w:p w:rsidRPr="00161459" w:rsidR="00AA4393" w:rsidP="00955930" w:rsidRDefault="00AA4393" w14:paraId="269E314A" w14:textId="77777777">
          <w:pPr>
            <w:pStyle w:val="-Pieddepage"/>
            <w:jc w:val="center"/>
            <w:rPr>
              <w:rFonts w:cs="Arial"/>
              <w:szCs w:val="16"/>
              <w:lang w:val="de-CH"/>
            </w:rPr>
          </w:pPr>
        </w:p>
      </w:tc>
      <w:tc>
        <w:tcPr>
          <w:tcW w:w="3096" w:type="dxa"/>
          <w:vAlign w:val="center"/>
        </w:tcPr>
        <w:p w:rsidRPr="00000197" w:rsidR="00AA4393" w:rsidP="001764CE" w:rsidRDefault="00AA4393" w14:paraId="4E0EB501" w14:textId="77777777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15FEE">
            <w:rPr>
              <w:rFonts w:cs="Arial"/>
              <w:noProof/>
              <w:szCs w:val="16"/>
            </w:rPr>
            <w:t>05.02.2021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Pr="00000197" w:rsidR="00AA4393" w:rsidTr="00E52B61" w14:paraId="2D369E60" w14:textId="77777777">
      <w:trPr>
        <w:jc w:val="center"/>
      </w:trPr>
      <w:tc>
        <w:tcPr>
          <w:tcW w:w="3510" w:type="dxa"/>
          <w:vAlign w:val="center"/>
        </w:tcPr>
        <w:p w:rsidRPr="00000197" w:rsidR="00AA4393" w:rsidP="002D7D46" w:rsidRDefault="00AA4393" w14:paraId="0DD04A18" w14:textId="77777777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97318E">
            <w:rPr>
              <w:rFonts w:cs="Arial"/>
              <w:szCs w:val="16"/>
            </w:rPr>
            <w:fldChar w:fldCharType="begin"/>
          </w:r>
          <w:r w:rsidR="0097318E">
            <w:rPr>
              <w:rFonts w:cs="Arial"/>
              <w:szCs w:val="16"/>
            </w:rPr>
            <w:instrText xml:space="preserve"> LASTSAVEDBY   \* MERGEFORMAT </w:instrText>
          </w:r>
          <w:r w:rsidR="0097318E">
            <w:rPr>
              <w:rFonts w:cs="Arial"/>
              <w:szCs w:val="16"/>
            </w:rPr>
            <w:fldChar w:fldCharType="separate"/>
          </w:r>
          <w:r w:rsidR="0097318E">
            <w:rPr>
              <w:rFonts w:cs="Arial"/>
              <w:noProof/>
              <w:szCs w:val="16"/>
            </w:rPr>
            <w:t>Killian Good</w:t>
          </w:r>
          <w:r w:rsidR="0097318E">
            <w:rPr>
              <w:rFonts w:cs="Arial"/>
              <w:szCs w:val="16"/>
            </w:rPr>
            <w:fldChar w:fldCharType="end"/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Pr="00000197" w:rsidR="00AA4393" w:rsidP="00955930" w:rsidRDefault="00AA4393" w14:paraId="10E7B2E8" w14:textId="7BBF1AE9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 w:rsidR="00A65F0B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 w:rsidR="00A65F0B">
            <w:rPr>
              <w:rStyle w:val="Numrodepage"/>
              <w:rFonts w:cs="Arial"/>
              <w:szCs w:val="16"/>
            </w:rPr>
            <w:fldChar w:fldCharType="separate"/>
          </w:r>
          <w:r w:rsidR="008C73F1">
            <w:rPr>
              <w:rStyle w:val="Numrodepage"/>
              <w:rFonts w:cs="Arial"/>
              <w:noProof/>
              <w:szCs w:val="16"/>
            </w:rPr>
            <w:t>11</w:t>
          </w:r>
          <w:r w:rsidRPr="00000197" w:rsidR="00A65F0B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 w:rsidR="00A65F0B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 w:rsidR="00A65F0B">
            <w:rPr>
              <w:rStyle w:val="Numrodepage"/>
              <w:rFonts w:cs="Arial"/>
              <w:szCs w:val="16"/>
            </w:rPr>
            <w:fldChar w:fldCharType="separate"/>
          </w:r>
          <w:r w:rsidR="008C73F1">
            <w:rPr>
              <w:rStyle w:val="Numrodepage"/>
              <w:rFonts w:cs="Arial"/>
              <w:noProof/>
              <w:szCs w:val="16"/>
            </w:rPr>
            <w:t>11</w:t>
          </w:r>
          <w:r w:rsidRPr="00000197" w:rsidR="00A65F0B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Pr="00000197" w:rsidR="00AA4393" w:rsidP="001764CE" w:rsidRDefault="00AA4393" w14:paraId="4CDCEF93" w14:textId="77777777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15FEE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Pr="00000197" w:rsidR="00AA4393" w:rsidTr="00E52B61" w14:paraId="47A4EC35" w14:textId="77777777">
      <w:trPr>
        <w:jc w:val="center"/>
      </w:trPr>
      <w:tc>
        <w:tcPr>
          <w:tcW w:w="3510" w:type="dxa"/>
          <w:vAlign w:val="center"/>
        </w:tcPr>
        <w:p w:rsidRPr="00000197" w:rsidR="00AA4393" w:rsidP="001764CE" w:rsidRDefault="00AA4393" w14:paraId="48DAC84B" w14:textId="348707DD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>
            <w:fldChar w:fldCharType="begin"/>
          </w:r>
          <w:r>
            <w:instrText>REVNUM   \* MERGEFORMAT</w:instrText>
          </w:r>
          <w:r>
            <w:fldChar w:fldCharType="separate"/>
          </w:r>
          <w:r w:rsidRPr="00915FEE" w:rsidR="00915FEE">
            <w:rPr>
              <w:rFonts w:cs="Arial"/>
              <w:noProof/>
              <w:szCs w:val="16"/>
            </w:rPr>
            <w:t>1</w:t>
          </w:r>
          <w: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FC4482">
            <w:rPr>
              <w:rFonts w:cs="Arial"/>
              <w:noProof/>
              <w:szCs w:val="16"/>
            </w:rPr>
            <w:t>12.02.2021 14:09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Pr="00000197" w:rsidR="00AA4393" w:rsidP="00955930" w:rsidRDefault="00616A65" w14:paraId="44970387" w14:textId="77777777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FILENAME  \* FirstCap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Rapport de projet</w:t>
          </w:r>
          <w:r>
            <w:rPr>
              <w:rFonts w:cs="Arial"/>
              <w:szCs w:val="16"/>
            </w:rPr>
            <w:fldChar w:fldCharType="end"/>
          </w:r>
        </w:p>
      </w:tc>
    </w:tr>
  </w:tbl>
  <w:p w:rsidRPr="00000197" w:rsidR="00AA4393" w:rsidP="00000197" w:rsidRDefault="00AA4393" w14:paraId="47341341" w14:textId="7777777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7AB0" w:rsidRDefault="00037AB0" w14:paraId="069AF09D" w14:textId="77777777">
      <w:r>
        <w:separator/>
      </w:r>
    </w:p>
  </w:footnote>
  <w:footnote w:type="continuationSeparator" w:id="0">
    <w:p w:rsidR="00037AB0" w:rsidRDefault="00037AB0" w14:paraId="7A8DF754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tbl>
    <w:tblPr>
      <w:tblStyle w:val="Grilledutableau"/>
      <w:tblW w:w="5000" w:type="pct"/>
      <w:jc w:val="center"/>
      <w:tblBorders>
        <w:top w:val="none" w:color="auto" w:sz="0" w:space="0"/>
        <w:left w:val="none" w:color="auto" w:sz="0" w:space="0"/>
        <w:right w:val="none" w:color="auto" w:sz="0" w:space="0"/>
        <w:insideV w:val="none" w:color="auto" w:sz="0" w:space="0"/>
      </w:tblBorders>
      <w:tblLook w:val="01E0" w:firstRow="1" w:lastRow="1" w:firstColumn="1" w:lastColumn="1" w:noHBand="0" w:noVBand="0"/>
    </w:tblPr>
    <w:tblGrid>
      <w:gridCol w:w="2385"/>
      <w:gridCol w:w="4418"/>
      <w:gridCol w:w="2267"/>
    </w:tblGrid>
    <w:tr w:rsidR="00AA4393" w:rsidTr="0DEA5EEB" w14:paraId="7D434E2D" w14:textId="77777777">
      <w:trPr>
        <w:trHeight w:val="536"/>
        <w:jc w:val="center"/>
      </w:trPr>
      <w:tc>
        <w:tcPr>
          <w:tcW w:w="2445" w:type="dxa"/>
          <w:tcMar/>
          <w:vAlign w:val="center"/>
        </w:tcPr>
        <w:p w:rsidR="00AA4393" w:rsidP="00E12AE5" w:rsidRDefault="00AA4393" w14:paraId="61CBD808" w14:textId="77777777">
          <w:pPr>
            <w:pStyle w:val="ETML"/>
          </w:pPr>
          <w:r w:rsidRPr="00B4738A">
            <w:t>ETML</w:t>
          </w:r>
        </w:p>
      </w:tc>
      <w:tc>
        <w:tcPr>
          <w:tcW w:w="4560" w:type="dxa"/>
          <w:tcMar/>
          <w:vAlign w:val="center"/>
        </w:tcPr>
        <w:p w:rsidRPr="00B4738A" w:rsidR="00AA4393" w:rsidP="00B4738A" w:rsidRDefault="0097318E" w14:paraId="1B8AEC25" w14:textId="77777777">
          <w:r>
            <w:t>043-P_Infra</w:t>
          </w:r>
        </w:p>
      </w:tc>
      <w:tc>
        <w:tcPr>
          <w:tcW w:w="2283" w:type="dxa"/>
          <w:tcMar/>
          <w:vAlign w:val="center"/>
        </w:tcPr>
        <w:p w:rsidR="00AA4393" w:rsidP="001D72BA" w:rsidRDefault="00AA4393" w14:paraId="75CF4315" w14:textId="77777777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461AC5B6" wp14:editId="07777777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 w14:paraId="3CB648E9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61" style="width:11.9pt;height:11.9pt" o:bullet="t" type="#_x0000_t75">
        <v:imagedata o:title="BD10263_" r:id="rId1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27432F"/>
    <w:multiLevelType w:val="multilevel"/>
    <w:tmpl w:val="43604B28"/>
    <w:lvl w:ilvl="0" w:tplc="100C0001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2" w15:restartNumberingAfterBreak="0">
    <w:nsid w:val="0A7C7405"/>
    <w:multiLevelType w:val="hybridMultilevel"/>
    <w:tmpl w:val="92869324"/>
    <w:lvl w:ilvl="0" w:tplc="1C62491E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9AF2D172">
      <w:numFmt w:val="decimal"/>
      <w:lvlText w:val=""/>
      <w:lvlJc w:val="left"/>
    </w:lvl>
    <w:lvl w:ilvl="2" w:tplc="81CACAF6">
      <w:numFmt w:val="decimal"/>
      <w:lvlText w:val=""/>
      <w:lvlJc w:val="left"/>
    </w:lvl>
    <w:lvl w:ilvl="3" w:tplc="CFCC6A2C">
      <w:numFmt w:val="decimal"/>
      <w:lvlText w:val=""/>
      <w:lvlJc w:val="left"/>
    </w:lvl>
    <w:lvl w:ilvl="4" w:tplc="A8FC48BA">
      <w:numFmt w:val="decimal"/>
      <w:lvlText w:val=""/>
      <w:lvlJc w:val="left"/>
    </w:lvl>
    <w:lvl w:ilvl="5" w:tplc="708C1994">
      <w:numFmt w:val="decimal"/>
      <w:lvlText w:val=""/>
      <w:lvlJc w:val="left"/>
    </w:lvl>
    <w:lvl w:ilvl="6" w:tplc="84F661D0">
      <w:numFmt w:val="decimal"/>
      <w:lvlText w:val=""/>
      <w:lvlJc w:val="left"/>
    </w:lvl>
    <w:lvl w:ilvl="7" w:tplc="EA961BB2">
      <w:numFmt w:val="decimal"/>
      <w:lvlText w:val=""/>
      <w:lvlJc w:val="left"/>
    </w:lvl>
    <w:lvl w:ilvl="8" w:tplc="007AB07E">
      <w:numFmt w:val="decimal"/>
      <w:lvlText w:val=""/>
      <w:lvlJc w:val="left"/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2C26C5"/>
    <w:multiLevelType w:val="multilevel"/>
    <w:tmpl w:val="F7089964"/>
    <w:lvl w:ilvl="0" w:tplc="100C0001">
      <w:start w:val="1"/>
      <w:numFmt w:val="bullet"/>
      <w:lvlText w:val=""/>
      <w:lvlJc w:val="left"/>
      <w:pPr>
        <w:ind w:left="1854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hint="default" w:ascii="Wingdings" w:hAnsi="Wingdings"/>
      </w:rPr>
    </w:lvl>
  </w:abstractNum>
  <w:abstractNum w:abstractNumId="5" w15:restartNumberingAfterBreak="0">
    <w:nsid w:val="2A8F67FD"/>
    <w:multiLevelType w:val="hybridMultilevel"/>
    <w:tmpl w:val="2D2403E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97547D4"/>
    <w:multiLevelType w:val="hybridMultilevel"/>
    <w:tmpl w:val="348C37F8"/>
    <w:lvl w:ilvl="0" w:tplc="E828CA5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IdMacAtCleanup w:val="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activeWritingStyle w:lang="fr-CH" w:vendorID="64" w:dllVersion="131078" w:nlCheck="1" w:checkStyle="0" w:appName="MSWord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trackRevisions w:val="false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FEE"/>
    <w:rsid w:val="00000197"/>
    <w:rsid w:val="00003B96"/>
    <w:rsid w:val="00010B9A"/>
    <w:rsid w:val="0001209F"/>
    <w:rsid w:val="0001552D"/>
    <w:rsid w:val="00021D00"/>
    <w:rsid w:val="000221EC"/>
    <w:rsid w:val="00024BC7"/>
    <w:rsid w:val="000316F0"/>
    <w:rsid w:val="00037AB0"/>
    <w:rsid w:val="0004037B"/>
    <w:rsid w:val="00044099"/>
    <w:rsid w:val="00045A82"/>
    <w:rsid w:val="0005494C"/>
    <w:rsid w:val="00055DB3"/>
    <w:rsid w:val="00060C33"/>
    <w:rsid w:val="00063F97"/>
    <w:rsid w:val="00065971"/>
    <w:rsid w:val="00067419"/>
    <w:rsid w:val="000734A8"/>
    <w:rsid w:val="00086114"/>
    <w:rsid w:val="000A1B63"/>
    <w:rsid w:val="000A4D5A"/>
    <w:rsid w:val="000A7B4A"/>
    <w:rsid w:val="000B6BE0"/>
    <w:rsid w:val="000D0138"/>
    <w:rsid w:val="000D38DE"/>
    <w:rsid w:val="000E1E67"/>
    <w:rsid w:val="000E29A5"/>
    <w:rsid w:val="000E7483"/>
    <w:rsid w:val="000F22B9"/>
    <w:rsid w:val="000F381C"/>
    <w:rsid w:val="000F58C3"/>
    <w:rsid w:val="001005FE"/>
    <w:rsid w:val="0010591C"/>
    <w:rsid w:val="00111811"/>
    <w:rsid w:val="00114120"/>
    <w:rsid w:val="001252BE"/>
    <w:rsid w:val="00127554"/>
    <w:rsid w:val="001438CA"/>
    <w:rsid w:val="0015167D"/>
    <w:rsid w:val="00152A26"/>
    <w:rsid w:val="001557F6"/>
    <w:rsid w:val="00161459"/>
    <w:rsid w:val="00165871"/>
    <w:rsid w:val="00167224"/>
    <w:rsid w:val="001764CE"/>
    <w:rsid w:val="00181992"/>
    <w:rsid w:val="00183417"/>
    <w:rsid w:val="00185CE3"/>
    <w:rsid w:val="00190CBC"/>
    <w:rsid w:val="00196C9C"/>
    <w:rsid w:val="001B6EB7"/>
    <w:rsid w:val="001C2D08"/>
    <w:rsid w:val="001C454D"/>
    <w:rsid w:val="001C74EE"/>
    <w:rsid w:val="001D4577"/>
    <w:rsid w:val="001D72BA"/>
    <w:rsid w:val="001E14C6"/>
    <w:rsid w:val="001F2420"/>
    <w:rsid w:val="001F6EEB"/>
    <w:rsid w:val="002566BE"/>
    <w:rsid w:val="002770F3"/>
    <w:rsid w:val="00290528"/>
    <w:rsid w:val="00291852"/>
    <w:rsid w:val="002951BD"/>
    <w:rsid w:val="00297E2A"/>
    <w:rsid w:val="002B3A22"/>
    <w:rsid w:val="002B6893"/>
    <w:rsid w:val="002B7DBB"/>
    <w:rsid w:val="002C6634"/>
    <w:rsid w:val="002D7D46"/>
    <w:rsid w:val="002E5227"/>
    <w:rsid w:val="002F038B"/>
    <w:rsid w:val="002F3AE4"/>
    <w:rsid w:val="0030683A"/>
    <w:rsid w:val="00310160"/>
    <w:rsid w:val="003102F6"/>
    <w:rsid w:val="0031563E"/>
    <w:rsid w:val="00325566"/>
    <w:rsid w:val="0034172E"/>
    <w:rsid w:val="0037071E"/>
    <w:rsid w:val="00392521"/>
    <w:rsid w:val="003A5695"/>
    <w:rsid w:val="003B0294"/>
    <w:rsid w:val="003D2674"/>
    <w:rsid w:val="003E018B"/>
    <w:rsid w:val="003E32B9"/>
    <w:rsid w:val="003E39E1"/>
    <w:rsid w:val="003F1870"/>
    <w:rsid w:val="00400E93"/>
    <w:rsid w:val="00403E4E"/>
    <w:rsid w:val="00407333"/>
    <w:rsid w:val="0040782E"/>
    <w:rsid w:val="00410A27"/>
    <w:rsid w:val="00412E1E"/>
    <w:rsid w:val="004202D8"/>
    <w:rsid w:val="004206A2"/>
    <w:rsid w:val="00421204"/>
    <w:rsid w:val="00435508"/>
    <w:rsid w:val="0043666E"/>
    <w:rsid w:val="00436B90"/>
    <w:rsid w:val="0043788A"/>
    <w:rsid w:val="00454074"/>
    <w:rsid w:val="004573DF"/>
    <w:rsid w:val="004B78CF"/>
    <w:rsid w:val="004C6BBA"/>
    <w:rsid w:val="004D08EE"/>
    <w:rsid w:val="004D5266"/>
    <w:rsid w:val="004F4281"/>
    <w:rsid w:val="00505421"/>
    <w:rsid w:val="0052224B"/>
    <w:rsid w:val="00526C9B"/>
    <w:rsid w:val="005328B0"/>
    <w:rsid w:val="0054054F"/>
    <w:rsid w:val="00542CE3"/>
    <w:rsid w:val="0054383C"/>
    <w:rsid w:val="00545179"/>
    <w:rsid w:val="00552D07"/>
    <w:rsid w:val="00552D1A"/>
    <w:rsid w:val="0055537D"/>
    <w:rsid w:val="0055623F"/>
    <w:rsid w:val="0055647F"/>
    <w:rsid w:val="00561C8B"/>
    <w:rsid w:val="00571E4B"/>
    <w:rsid w:val="00574085"/>
    <w:rsid w:val="00577520"/>
    <w:rsid w:val="0059023D"/>
    <w:rsid w:val="00591203"/>
    <w:rsid w:val="005926D0"/>
    <w:rsid w:val="005B27EF"/>
    <w:rsid w:val="005B7A60"/>
    <w:rsid w:val="005C683F"/>
    <w:rsid w:val="005E6192"/>
    <w:rsid w:val="005E6B56"/>
    <w:rsid w:val="00605926"/>
    <w:rsid w:val="006124A0"/>
    <w:rsid w:val="00615583"/>
    <w:rsid w:val="00616A65"/>
    <w:rsid w:val="006229DF"/>
    <w:rsid w:val="006234D2"/>
    <w:rsid w:val="00641B16"/>
    <w:rsid w:val="00645760"/>
    <w:rsid w:val="00656974"/>
    <w:rsid w:val="00657547"/>
    <w:rsid w:val="006615D9"/>
    <w:rsid w:val="00670745"/>
    <w:rsid w:val="006902A9"/>
    <w:rsid w:val="006922DC"/>
    <w:rsid w:val="00694A83"/>
    <w:rsid w:val="006966D0"/>
    <w:rsid w:val="006B4CCB"/>
    <w:rsid w:val="006C31D0"/>
    <w:rsid w:val="006D41FF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54099"/>
    <w:rsid w:val="00761E0B"/>
    <w:rsid w:val="007700A7"/>
    <w:rsid w:val="007724F1"/>
    <w:rsid w:val="00772BC0"/>
    <w:rsid w:val="0077407F"/>
    <w:rsid w:val="007748A7"/>
    <w:rsid w:val="00776A7D"/>
    <w:rsid w:val="00793CA8"/>
    <w:rsid w:val="007A0CE5"/>
    <w:rsid w:val="007A1558"/>
    <w:rsid w:val="007A3AC9"/>
    <w:rsid w:val="007B26E4"/>
    <w:rsid w:val="007B4F15"/>
    <w:rsid w:val="007C6C5E"/>
    <w:rsid w:val="007D0A71"/>
    <w:rsid w:val="007D2CDF"/>
    <w:rsid w:val="007D546C"/>
    <w:rsid w:val="007E5F3D"/>
    <w:rsid w:val="007F30AE"/>
    <w:rsid w:val="008002FD"/>
    <w:rsid w:val="00807F84"/>
    <w:rsid w:val="0081740D"/>
    <w:rsid w:val="0082481C"/>
    <w:rsid w:val="0082525B"/>
    <w:rsid w:val="008307AF"/>
    <w:rsid w:val="00845304"/>
    <w:rsid w:val="008468C8"/>
    <w:rsid w:val="008511F1"/>
    <w:rsid w:val="00851A5E"/>
    <w:rsid w:val="00853E81"/>
    <w:rsid w:val="0086154E"/>
    <w:rsid w:val="00866A2D"/>
    <w:rsid w:val="008767A8"/>
    <w:rsid w:val="00891718"/>
    <w:rsid w:val="00894ADF"/>
    <w:rsid w:val="008A464B"/>
    <w:rsid w:val="008B2B35"/>
    <w:rsid w:val="008C40C0"/>
    <w:rsid w:val="008C73F1"/>
    <w:rsid w:val="008D55CF"/>
    <w:rsid w:val="008E05FB"/>
    <w:rsid w:val="008E13F2"/>
    <w:rsid w:val="008E3BF7"/>
    <w:rsid w:val="008E53F9"/>
    <w:rsid w:val="008F0D63"/>
    <w:rsid w:val="008F6CF6"/>
    <w:rsid w:val="00902523"/>
    <w:rsid w:val="0090391B"/>
    <w:rsid w:val="00903FEF"/>
    <w:rsid w:val="00906EF7"/>
    <w:rsid w:val="00913D47"/>
    <w:rsid w:val="009142E2"/>
    <w:rsid w:val="00915B27"/>
    <w:rsid w:val="00915FEE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7318E"/>
    <w:rsid w:val="009806C7"/>
    <w:rsid w:val="0099022A"/>
    <w:rsid w:val="009A7C50"/>
    <w:rsid w:val="009B009E"/>
    <w:rsid w:val="009B190E"/>
    <w:rsid w:val="009B6FDC"/>
    <w:rsid w:val="009D1A69"/>
    <w:rsid w:val="009D480B"/>
    <w:rsid w:val="009E232F"/>
    <w:rsid w:val="009E4972"/>
    <w:rsid w:val="009E75DA"/>
    <w:rsid w:val="009F75DD"/>
    <w:rsid w:val="00A3107E"/>
    <w:rsid w:val="00A5116B"/>
    <w:rsid w:val="00A634B7"/>
    <w:rsid w:val="00A65F0B"/>
    <w:rsid w:val="00A706B7"/>
    <w:rsid w:val="00A72819"/>
    <w:rsid w:val="00AA1A43"/>
    <w:rsid w:val="00AA4393"/>
    <w:rsid w:val="00AA4EB7"/>
    <w:rsid w:val="00AB1CA6"/>
    <w:rsid w:val="00AB6C0C"/>
    <w:rsid w:val="00AC13F7"/>
    <w:rsid w:val="00AC1435"/>
    <w:rsid w:val="00AC2651"/>
    <w:rsid w:val="00AD1369"/>
    <w:rsid w:val="00AE282D"/>
    <w:rsid w:val="00AF58E1"/>
    <w:rsid w:val="00B147A7"/>
    <w:rsid w:val="00B17CD4"/>
    <w:rsid w:val="00B20AB9"/>
    <w:rsid w:val="00B20D38"/>
    <w:rsid w:val="00B241D2"/>
    <w:rsid w:val="00B31790"/>
    <w:rsid w:val="00B329F3"/>
    <w:rsid w:val="00B32C0A"/>
    <w:rsid w:val="00B33505"/>
    <w:rsid w:val="00B35F26"/>
    <w:rsid w:val="00B40A8E"/>
    <w:rsid w:val="00B44A78"/>
    <w:rsid w:val="00B451B4"/>
    <w:rsid w:val="00B4738A"/>
    <w:rsid w:val="00B612B2"/>
    <w:rsid w:val="00B64C66"/>
    <w:rsid w:val="00B90577"/>
    <w:rsid w:val="00B95EC5"/>
    <w:rsid w:val="00B96AA1"/>
    <w:rsid w:val="00BA56D2"/>
    <w:rsid w:val="00BA7DF1"/>
    <w:rsid w:val="00BD664B"/>
    <w:rsid w:val="00BD773C"/>
    <w:rsid w:val="00BE185C"/>
    <w:rsid w:val="00BE25B6"/>
    <w:rsid w:val="00BE560A"/>
    <w:rsid w:val="00BF7A15"/>
    <w:rsid w:val="00C05855"/>
    <w:rsid w:val="00C07E47"/>
    <w:rsid w:val="00C20939"/>
    <w:rsid w:val="00C2757A"/>
    <w:rsid w:val="00C329D7"/>
    <w:rsid w:val="00C33C51"/>
    <w:rsid w:val="00C46BC2"/>
    <w:rsid w:val="00C57B40"/>
    <w:rsid w:val="00C7540C"/>
    <w:rsid w:val="00C770D8"/>
    <w:rsid w:val="00C90570"/>
    <w:rsid w:val="00C92AD4"/>
    <w:rsid w:val="00C93903"/>
    <w:rsid w:val="00CB712D"/>
    <w:rsid w:val="00CC2FC0"/>
    <w:rsid w:val="00CD1A2D"/>
    <w:rsid w:val="00CF4C12"/>
    <w:rsid w:val="00D0046C"/>
    <w:rsid w:val="00D135B4"/>
    <w:rsid w:val="00D13EC1"/>
    <w:rsid w:val="00D14587"/>
    <w:rsid w:val="00D15AE6"/>
    <w:rsid w:val="00D160DD"/>
    <w:rsid w:val="00D174BC"/>
    <w:rsid w:val="00D275C6"/>
    <w:rsid w:val="00D3258B"/>
    <w:rsid w:val="00D405C9"/>
    <w:rsid w:val="00D52DA7"/>
    <w:rsid w:val="00D639AA"/>
    <w:rsid w:val="00D63AD5"/>
    <w:rsid w:val="00D64B85"/>
    <w:rsid w:val="00D64F19"/>
    <w:rsid w:val="00D64F96"/>
    <w:rsid w:val="00D82BEB"/>
    <w:rsid w:val="00DA3CEA"/>
    <w:rsid w:val="00DA59A3"/>
    <w:rsid w:val="00DA5EBD"/>
    <w:rsid w:val="00DB1DCD"/>
    <w:rsid w:val="00DC5F81"/>
    <w:rsid w:val="00DD0521"/>
    <w:rsid w:val="00E015B8"/>
    <w:rsid w:val="00E01C28"/>
    <w:rsid w:val="00E1012A"/>
    <w:rsid w:val="00E12AE5"/>
    <w:rsid w:val="00E2350A"/>
    <w:rsid w:val="00E24DC5"/>
    <w:rsid w:val="00E33AF9"/>
    <w:rsid w:val="00E416AC"/>
    <w:rsid w:val="00E41BC2"/>
    <w:rsid w:val="00E425E6"/>
    <w:rsid w:val="00E52B61"/>
    <w:rsid w:val="00E55018"/>
    <w:rsid w:val="00E61B66"/>
    <w:rsid w:val="00E658ED"/>
    <w:rsid w:val="00E81328"/>
    <w:rsid w:val="00E8415F"/>
    <w:rsid w:val="00E8543D"/>
    <w:rsid w:val="00E93778"/>
    <w:rsid w:val="00EC677D"/>
    <w:rsid w:val="00ED6F41"/>
    <w:rsid w:val="00ED6F46"/>
    <w:rsid w:val="00EE16F0"/>
    <w:rsid w:val="00EE431D"/>
    <w:rsid w:val="00EE4EC4"/>
    <w:rsid w:val="00EE55F0"/>
    <w:rsid w:val="00F03436"/>
    <w:rsid w:val="00F1003D"/>
    <w:rsid w:val="00F10114"/>
    <w:rsid w:val="00F214C2"/>
    <w:rsid w:val="00F512A6"/>
    <w:rsid w:val="00F52434"/>
    <w:rsid w:val="00F6330F"/>
    <w:rsid w:val="00F664DF"/>
    <w:rsid w:val="00F7135D"/>
    <w:rsid w:val="00F873BE"/>
    <w:rsid w:val="00F93513"/>
    <w:rsid w:val="00F93E18"/>
    <w:rsid w:val="00FB1CD6"/>
    <w:rsid w:val="00FB4929"/>
    <w:rsid w:val="00FC0BE1"/>
    <w:rsid w:val="00FC1762"/>
    <w:rsid w:val="00FC3D6B"/>
    <w:rsid w:val="00FC4482"/>
    <w:rsid w:val="00FF4AF4"/>
    <w:rsid w:val="013F3B4B"/>
    <w:rsid w:val="02F369C0"/>
    <w:rsid w:val="036579ED"/>
    <w:rsid w:val="068DEF2B"/>
    <w:rsid w:val="0987896A"/>
    <w:rsid w:val="0A6A9D08"/>
    <w:rsid w:val="0A8AF39D"/>
    <w:rsid w:val="0DEA5EEB"/>
    <w:rsid w:val="121B5A3D"/>
    <w:rsid w:val="134B5D4B"/>
    <w:rsid w:val="1454FDAD"/>
    <w:rsid w:val="179F46E6"/>
    <w:rsid w:val="1C161164"/>
    <w:rsid w:val="1C2C1198"/>
    <w:rsid w:val="1C928AD1"/>
    <w:rsid w:val="207AE6E0"/>
    <w:rsid w:val="28FC2164"/>
    <w:rsid w:val="2983DF1F"/>
    <w:rsid w:val="2A40DB66"/>
    <w:rsid w:val="2C413943"/>
    <w:rsid w:val="2CB558C3"/>
    <w:rsid w:val="2DAE788B"/>
    <w:rsid w:val="2DE681CF"/>
    <w:rsid w:val="2E1AB5F8"/>
    <w:rsid w:val="3124C985"/>
    <w:rsid w:val="33BB5DD4"/>
    <w:rsid w:val="3535C637"/>
    <w:rsid w:val="35B42D9B"/>
    <w:rsid w:val="35C44742"/>
    <w:rsid w:val="38EBCE5D"/>
    <w:rsid w:val="3BACE6B1"/>
    <w:rsid w:val="41EAA335"/>
    <w:rsid w:val="42160D20"/>
    <w:rsid w:val="46B798E6"/>
    <w:rsid w:val="4981B40B"/>
    <w:rsid w:val="4C6714C6"/>
    <w:rsid w:val="4FD153D1"/>
    <w:rsid w:val="5253746E"/>
    <w:rsid w:val="548512CE"/>
    <w:rsid w:val="576B0AB9"/>
    <w:rsid w:val="5A087EE5"/>
    <w:rsid w:val="5B119F54"/>
    <w:rsid w:val="60474D8B"/>
    <w:rsid w:val="61B8C171"/>
    <w:rsid w:val="667029D8"/>
    <w:rsid w:val="66958FFB"/>
    <w:rsid w:val="671CE914"/>
    <w:rsid w:val="68983C05"/>
    <w:rsid w:val="6F42C08A"/>
    <w:rsid w:val="75A2F246"/>
    <w:rsid w:val="78032A38"/>
    <w:rsid w:val="79C69B46"/>
    <w:rsid w:val="7B4F85E3"/>
    <w:rsid w:val="7EBDEC9E"/>
    <w:rsid w:val="7FD9E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369A66C"/>
  <w15:docId w15:val="{40F40D8F-01F3-438D-BA83-9822CBF127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eastAsia="Times New Roman" w:cs="Times New Roman" w:asciiTheme="minorHAnsi" w:hAnsiTheme="minorHAnsi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cs="Arial" w:asciiTheme="majorHAnsi" w:hAnsiTheme="majorHAnsi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D135B4"/>
    <w:pPr>
      <w:keepNext/>
      <w:tabs>
        <w:tab w:val="left" w:pos="6240"/>
      </w:tabs>
      <w:spacing w:before="120" w:after="60"/>
      <w:ind w:left="1134"/>
      <w:outlineLvl w:val="1"/>
    </w:pPr>
    <w:rPr>
      <w:rFonts w:cs="Arial" w:asciiTheme="majorHAnsi" w:hAnsiTheme="majorHAnsi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cs="Arial" w:asciiTheme="majorHAnsi" w:hAnsiTheme="majorHAnsi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cs="Arial" w:asciiTheme="majorHAnsi" w:hAnsiTheme="majorHAnsi"/>
      <w:sz w:val="22"/>
      <w:szCs w:val="22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umrodepage">
    <w:name w:val="page number"/>
    <w:basedOn w:val="Policepardfaut"/>
    <w:semiHidden/>
    <w:rsid w:val="005E6192"/>
  </w:style>
  <w:style w:type="paragraph" w:styleId="Titrecentr" w:customStyle="1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styleId="Puce" w:customStyle="1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styleId="Retraitnormal1" w:customStyle="1">
    <w:name w:val="Retrait normal1"/>
    <w:basedOn w:val="Normal"/>
    <w:rsid w:val="00310160"/>
    <w:pPr>
      <w:numPr>
        <w:numId w:val="3"/>
      </w:numPr>
    </w:pPr>
  </w:style>
  <w:style w:type="paragraph" w:styleId="Gras" w:customStyle="1">
    <w:name w:val="Gras"/>
    <w:basedOn w:val="Normal"/>
    <w:rsid w:val="009B6FDC"/>
    <w:pPr>
      <w:spacing w:line="360" w:lineRule="auto"/>
    </w:pPr>
    <w:rPr>
      <w:b/>
    </w:rPr>
  </w:style>
  <w:style w:type="paragraph" w:styleId="Italique" w:customStyle="1">
    <w:name w:val="Italique"/>
    <w:basedOn w:val="Normal"/>
    <w:rsid w:val="009B6FDC"/>
    <w:pPr>
      <w:spacing w:line="360" w:lineRule="auto"/>
    </w:pPr>
    <w:rPr>
      <w:i/>
    </w:rPr>
  </w:style>
  <w:style w:type="paragraph" w:styleId="Soulign" w:customStyle="1">
    <w:name w:val="Souligné"/>
    <w:basedOn w:val="Normal"/>
    <w:rsid w:val="009B6FDC"/>
    <w:pPr>
      <w:spacing w:line="360" w:lineRule="auto"/>
    </w:pPr>
    <w:rPr>
      <w:u w:val="single"/>
    </w:rPr>
  </w:style>
  <w:style w:type="paragraph" w:styleId="ETML" w:customStyle="1">
    <w:name w:val="ETML"/>
    <w:basedOn w:val="Normal"/>
    <w:rsid w:val="00C90570"/>
    <w:rPr>
      <w:rFonts w:ascii="ETML L" w:hAnsi="ETML L"/>
      <w:sz w:val="28"/>
    </w:rPr>
  </w:style>
  <w:style w:type="paragraph" w:styleId="-Pieddepage" w:customStyle="1">
    <w:name w:val="-Pied de page"/>
    <w:basedOn w:val="Normal"/>
    <w:semiHidden/>
    <w:rsid w:val="00742484"/>
    <w:rPr>
      <w:sz w:val="16"/>
    </w:rPr>
  </w:style>
  <w:style w:type="paragraph" w:styleId="TM1" w:customStyle="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styleId="TM1Car" w:customStyle="1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styleId="paragraphe1" w:customStyle="1">
    <w:name w:val="paragraphe1"/>
    <w:basedOn w:val="Normal"/>
    <w:rsid w:val="00753A51"/>
    <w:pPr>
      <w:ind w:left="454"/>
      <w:jc w:val="both"/>
    </w:pPr>
    <w:rPr>
      <w:iCs/>
    </w:rPr>
  </w:style>
  <w:style w:type="paragraph" w:styleId="paragraphe2" w:customStyle="1">
    <w:name w:val="paragraphe2"/>
    <w:basedOn w:val="Normal"/>
    <w:link w:val="paragraphe2Car"/>
    <w:rsid w:val="00753A51"/>
    <w:pPr>
      <w:ind w:left="851"/>
      <w:jc w:val="both"/>
    </w:pPr>
  </w:style>
  <w:style w:type="character" w:styleId="paragraphe2Car" w:customStyle="1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styleId="RetraitcorpsdetexteCar" w:customStyle="1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styleId="Retraitcorpsdetexte3Car" w:customStyle="1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color="4F81BD" w:themeColor="accent1" w:sz="8" w:space="4"/>
      </w:pBdr>
      <w:spacing w:after="300"/>
      <w:contextualSpacing/>
      <w:jc w:val="center"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reCar" w:customStyle="1">
    <w:name w:val="Titre Car"/>
    <w:basedOn w:val="Policepardfaut"/>
    <w:link w:val="Titre"/>
    <w:rsid w:val="000E7483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Informations" w:customStyle="1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styleId="CorpsdetexteCar" w:customStyle="1">
    <w:name w:val="Corps de texte Car"/>
    <w:basedOn w:val="Policepardfaut"/>
    <w:link w:val="Corpsdetexte"/>
    <w:rsid w:val="00AA4393"/>
  </w:style>
  <w:style w:type="character" w:styleId="TitredenoteCar" w:customStyle="1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PrformatHTML">
    <w:name w:val="HTML Preformatted"/>
    <w:basedOn w:val="Normal"/>
    <w:link w:val="PrformatHTMLCar"/>
    <w:uiPriority w:val="99"/>
    <w:unhideWhenUsed/>
    <w:rsid w:val="00E235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PrformatHTMLCar" w:customStyle="1">
    <w:name w:val="Préformaté HTML Car"/>
    <w:basedOn w:val="Policepardfaut"/>
    <w:link w:val="PrformatHTML"/>
    <w:uiPriority w:val="99"/>
    <w:rsid w:val="00E2350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2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6.PNG" Id="rId12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5.PNG" Id="rId11" /><Relationship Type="http://schemas.openxmlformats.org/officeDocument/2006/relationships/webSettings" Target="webSettings.xml" Id="rId5" /><Relationship Type="http://schemas.openxmlformats.org/officeDocument/2006/relationships/image" Target="media/image9.PNG" Id="rId15" /><Relationship Type="http://schemas.openxmlformats.org/officeDocument/2006/relationships/image" Target="media/image4.PNG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07-rappor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1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CDBD9-83AF-4B00-8DEE-EADCB46D0F5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m-proj-rapport</ap:Template>
  <ap:Application>Microsoft Office Word</ap:Application>
  <ap:DocSecurity>0</ap:DocSecurity>
  <ap:ScaleCrop>false</ap:ScaleCrop>
  <ap:Company>ETML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Rapport de projet</dc:title>
  <dc:creator>Younes Sayeh</dc:creator>
  <lastModifiedBy>Anthony Höhn</lastModifiedBy>
  <revision>187</revision>
  <lastPrinted>2009-09-04T13:21:00.0000000Z</lastPrinted>
  <dcterms:created xsi:type="dcterms:W3CDTF">2021-02-05T12:53:00.0000000Z</dcterms:created>
  <dcterms:modified xsi:type="dcterms:W3CDTF">2021-02-19T15:23:09.0926116Z</dcterms:modified>
</coreProperties>
</file>