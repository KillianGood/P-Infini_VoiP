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FAFCC" w14:textId="77777777" w:rsidR="007F30AE" w:rsidRPr="000E7483" w:rsidRDefault="00B32C0A" w:rsidP="000E7483">
      <w:pPr>
        <w:pStyle w:val="Titre"/>
      </w:pPr>
      <w:r w:rsidRPr="00B32C0A">
        <w:t>043-P_Infra</w:t>
      </w:r>
    </w:p>
    <w:p w14:paraId="672A665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F38BD8F" wp14:editId="07777777">
            <wp:extent cx="3911601" cy="2514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35" cy="25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501D" w14:textId="77777777" w:rsidR="001D4577" w:rsidRPr="000E7483" w:rsidRDefault="001D4577" w:rsidP="000E7483">
      <w:pPr>
        <w:jc w:val="center"/>
      </w:pPr>
    </w:p>
    <w:p w14:paraId="35F32623" w14:textId="77777777" w:rsidR="007F30AE" w:rsidRPr="00E33AF9" w:rsidRDefault="00E33AF9" w:rsidP="000E7483">
      <w:pPr>
        <w:spacing w:before="2000"/>
        <w:jc w:val="center"/>
      </w:pPr>
      <w:r w:rsidRPr="00E33AF9">
        <w:t xml:space="preserve">Younes </w:t>
      </w:r>
      <w:proofErr w:type="spellStart"/>
      <w:r w:rsidRPr="00E33AF9">
        <w:t>Sayeh</w:t>
      </w:r>
      <w:proofErr w:type="spellEnd"/>
      <w:r w:rsidRPr="00E33AF9">
        <w:t xml:space="preserve"> – Anthony </w:t>
      </w:r>
      <w:proofErr w:type="spellStart"/>
      <w:r w:rsidRPr="00E33AF9">
        <w:t>Höhn</w:t>
      </w:r>
      <w:proofErr w:type="spellEnd"/>
      <w:r w:rsidRPr="00E33AF9">
        <w:t xml:space="preserve"> – Killian Good – CIN2B</w:t>
      </w:r>
    </w:p>
    <w:p w14:paraId="22229B9C" w14:textId="77777777" w:rsidR="007F30AE" w:rsidRPr="008F6CF6" w:rsidRDefault="00E33AF9" w:rsidP="000E7483">
      <w:pPr>
        <w:jc w:val="center"/>
      </w:pPr>
      <w:r w:rsidRPr="008F6CF6">
        <w:t>ETML Lausanne</w:t>
      </w:r>
    </w:p>
    <w:p w14:paraId="46FC7CF6" w14:textId="77777777" w:rsidR="007F30AE" w:rsidRPr="008F6CF6" w:rsidRDefault="00E55018" w:rsidP="000E7483">
      <w:pPr>
        <w:jc w:val="center"/>
      </w:pPr>
      <w:r>
        <w:t xml:space="preserve">17 semaines </w:t>
      </w:r>
      <w:r w:rsidR="003B0294">
        <w:t xml:space="preserve">– 68 périodes </w:t>
      </w:r>
    </w:p>
    <w:p w14:paraId="612902C6" w14:textId="77777777" w:rsidR="007F30AE" w:rsidRPr="008F6CF6" w:rsidRDefault="00657547" w:rsidP="000E7483">
      <w:pPr>
        <w:jc w:val="center"/>
      </w:pPr>
      <w:r w:rsidRPr="008F6CF6">
        <w:t xml:space="preserve">Karim </w:t>
      </w:r>
      <w:proofErr w:type="spellStart"/>
      <w:r w:rsidRPr="008F6CF6">
        <w:t>Bourahla</w:t>
      </w:r>
      <w:proofErr w:type="spellEnd"/>
    </w:p>
    <w:p w14:paraId="5DAB6C7B" w14:textId="77777777" w:rsidR="007F30AE" w:rsidRPr="000E7483" w:rsidRDefault="007F30AE" w:rsidP="000E7483">
      <w:pPr>
        <w:jc w:val="center"/>
      </w:pPr>
    </w:p>
    <w:p w14:paraId="6B1A6D4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4FB96F6" w14:textId="7E879F8C" w:rsidR="001B4751" w:rsidRDefault="00A65F0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5844009" w:history="1">
        <w:r w:rsidR="001B4751" w:rsidRPr="00D6591A">
          <w:rPr>
            <w:rStyle w:val="Lienhypertexte"/>
            <w:noProof/>
          </w:rPr>
          <w:t>Introduction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_Toc65844009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52DB2FBC" w14:textId="4F04B708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0" w:history="1">
        <w:r w:rsidR="001B4751" w:rsidRPr="00D6591A">
          <w:rPr>
            <w:rStyle w:val="Lienhypertexte"/>
            <w:noProof/>
          </w:rPr>
          <w:t>Situation Initial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3DC32D5E" w14:textId="041C3ED4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1" w:history="1">
        <w:r w:rsidR="001B4751" w:rsidRPr="00D6591A">
          <w:rPr>
            <w:rStyle w:val="Lienhypertexte"/>
            <w:noProof/>
          </w:rPr>
          <w:t>Matériel et logiciels à disposition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03B04279" w14:textId="4208695A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2" w:history="1">
        <w:r w:rsidR="001B4751" w:rsidRPr="00D6591A">
          <w:rPr>
            <w:rStyle w:val="Lienhypertexte"/>
            <w:noProof/>
          </w:rPr>
          <w:t>Prérequis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1BF2CED6" w14:textId="566979E5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3" w:history="1">
        <w:r w:rsidR="001B4751" w:rsidRPr="00D6591A">
          <w:rPr>
            <w:rStyle w:val="Lienhypertexte"/>
            <w:noProof/>
          </w:rPr>
          <w:t>Objectifs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4CF5A808" w14:textId="18EC8DA0" w:rsidR="001B4751" w:rsidRDefault="00ED70CE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14" w:history="1">
        <w:r w:rsidR="001B4751" w:rsidRPr="00D6591A">
          <w:rPr>
            <w:rStyle w:val="Lienhypertexte"/>
            <w:noProof/>
          </w:rPr>
          <w:t>Infrastructure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073C0EE8" w14:textId="6916C67B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5" w:history="1">
        <w:r w:rsidR="001B4751" w:rsidRPr="00D6591A">
          <w:rPr>
            <w:rStyle w:val="Lienhypertexte"/>
            <w:noProof/>
          </w:rPr>
          <w:t>Caractéristique Infrastructure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26147F26" w14:textId="24349BF0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6" w:history="1">
        <w:r w:rsidR="001B4751" w:rsidRPr="00D6591A">
          <w:rPr>
            <w:rStyle w:val="Lienhypertexte"/>
            <w:noProof/>
          </w:rPr>
          <w:t>Travail à réaliser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4</w:t>
        </w:r>
        <w:r w:rsidR="001B4751">
          <w:rPr>
            <w:noProof/>
            <w:webHidden/>
          </w:rPr>
          <w:fldChar w:fldCharType="end"/>
        </w:r>
      </w:hyperlink>
    </w:p>
    <w:p w14:paraId="7B5E965D" w14:textId="17699A6B" w:rsidR="001B4751" w:rsidRDefault="00ED70CE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17" w:history="1">
        <w:r w:rsidR="001B4751" w:rsidRPr="00D6591A">
          <w:rPr>
            <w:rStyle w:val="Lienhypertexte"/>
            <w:noProof/>
          </w:rPr>
          <w:t>Schèma VIsio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4</w:t>
        </w:r>
        <w:r w:rsidR="001B4751">
          <w:rPr>
            <w:noProof/>
            <w:webHidden/>
          </w:rPr>
          <w:fldChar w:fldCharType="end"/>
        </w:r>
      </w:hyperlink>
    </w:p>
    <w:p w14:paraId="76BB6B83" w14:textId="4D330829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8" w:history="1">
        <w:r w:rsidR="001B4751" w:rsidRPr="00D6591A">
          <w:rPr>
            <w:rStyle w:val="Lienhypertexte"/>
            <w:noProof/>
          </w:rPr>
          <w:t>VISIO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4</w:t>
        </w:r>
        <w:r w:rsidR="001B4751">
          <w:rPr>
            <w:noProof/>
            <w:webHidden/>
          </w:rPr>
          <w:fldChar w:fldCharType="end"/>
        </w:r>
      </w:hyperlink>
    </w:p>
    <w:p w14:paraId="0F187901" w14:textId="23526A1E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9" w:history="1">
        <w:r w:rsidR="001B4751" w:rsidRPr="00D6591A">
          <w:rPr>
            <w:rStyle w:val="Lienhypertexte"/>
            <w:noProof/>
          </w:rPr>
          <w:t>VLAN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_Toc65844019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5</w:t>
        </w:r>
        <w:r w:rsidR="001B4751">
          <w:rPr>
            <w:noProof/>
            <w:webHidden/>
          </w:rPr>
          <w:fldChar w:fldCharType="end"/>
        </w:r>
      </w:hyperlink>
    </w:p>
    <w:p w14:paraId="38E6CAF2" w14:textId="6B5D9046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0" w:history="1">
        <w:r w:rsidR="001B4751" w:rsidRPr="00D6591A">
          <w:rPr>
            <w:rStyle w:val="Lienhypertexte"/>
            <w:noProof/>
          </w:rPr>
          <w:t>VLAN numéro 1 (OFFICE)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5</w:t>
        </w:r>
        <w:r w:rsidR="001B4751">
          <w:rPr>
            <w:noProof/>
            <w:webHidden/>
          </w:rPr>
          <w:fldChar w:fldCharType="end"/>
        </w:r>
      </w:hyperlink>
    </w:p>
    <w:p w14:paraId="09046682" w14:textId="5B9D9133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1" w:history="1">
        <w:r w:rsidR="001B4751" w:rsidRPr="00D6591A">
          <w:rPr>
            <w:rStyle w:val="Lienhypertexte"/>
            <w:noProof/>
          </w:rPr>
          <w:t>VLAN numéro 2 (Recherche &amp; Développement)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5</w:t>
        </w:r>
        <w:r w:rsidR="001B4751">
          <w:rPr>
            <w:noProof/>
            <w:webHidden/>
          </w:rPr>
          <w:fldChar w:fldCharType="end"/>
        </w:r>
      </w:hyperlink>
    </w:p>
    <w:p w14:paraId="08DD2C5F" w14:textId="644DE3F5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2" w:history="1">
        <w:r w:rsidR="001B4751" w:rsidRPr="00D6591A">
          <w:rPr>
            <w:rStyle w:val="Lienhypertexte"/>
            <w:noProof/>
          </w:rPr>
          <w:t>VLAN numéro 3 (VoIP)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6</w:t>
        </w:r>
        <w:r w:rsidR="001B4751">
          <w:rPr>
            <w:noProof/>
            <w:webHidden/>
          </w:rPr>
          <w:fldChar w:fldCharType="end"/>
        </w:r>
      </w:hyperlink>
    </w:p>
    <w:p w14:paraId="27FBF342" w14:textId="49C773BF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3" w:history="1">
        <w:r w:rsidR="001B4751" w:rsidRPr="00D6591A">
          <w:rPr>
            <w:rStyle w:val="Lienhypertexte"/>
            <w:noProof/>
          </w:rPr>
          <w:t>VLAN numéro 4 (Wi-Fi)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6</w:t>
        </w:r>
        <w:r w:rsidR="001B4751">
          <w:rPr>
            <w:noProof/>
            <w:webHidden/>
          </w:rPr>
          <w:fldChar w:fldCharType="end"/>
        </w:r>
      </w:hyperlink>
    </w:p>
    <w:p w14:paraId="07AFEE0B" w14:textId="361430F6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4" w:history="1">
        <w:r w:rsidR="001B4751" w:rsidRPr="00D6591A">
          <w:rPr>
            <w:rStyle w:val="Lienhypertexte"/>
            <w:noProof/>
          </w:rPr>
          <w:t>VLAN numéro 5 (LAN)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7</w:t>
        </w:r>
        <w:r w:rsidR="001B4751">
          <w:rPr>
            <w:noProof/>
            <w:webHidden/>
          </w:rPr>
          <w:fldChar w:fldCharType="end"/>
        </w:r>
      </w:hyperlink>
    </w:p>
    <w:p w14:paraId="034BBEEB" w14:textId="247A2D92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5" w:history="1">
        <w:r w:rsidR="001B4751" w:rsidRPr="00D6591A">
          <w:rPr>
            <w:rStyle w:val="Lienhypertexte"/>
            <w:noProof/>
          </w:rPr>
          <w:t>VLAN numéro 6 (WAN)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7</w:t>
        </w:r>
        <w:r w:rsidR="001B4751">
          <w:rPr>
            <w:noProof/>
            <w:webHidden/>
          </w:rPr>
          <w:fldChar w:fldCharType="end"/>
        </w:r>
      </w:hyperlink>
    </w:p>
    <w:p w14:paraId="0BE7E337" w14:textId="7065EFEF" w:rsidR="001B4751" w:rsidRDefault="00ED70CE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26" w:history="1">
        <w:r w:rsidR="001B4751" w:rsidRPr="00D6591A">
          <w:rPr>
            <w:rStyle w:val="Lienhypertexte"/>
            <w:noProof/>
          </w:rPr>
          <w:t>Configuration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5A045E0B" w14:textId="32FCC432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27" w:history="1">
        <w:r w:rsidR="001B4751" w:rsidRPr="00D6591A">
          <w:rPr>
            <w:rStyle w:val="Lienhypertexte"/>
            <w:noProof/>
          </w:rPr>
          <w:t>Configuration commutateur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498AB25" w14:textId="1876E8EE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8" w:history="1">
        <w:r w:rsidR="001B4751" w:rsidRPr="00D6591A">
          <w:rPr>
            <w:rStyle w:val="Lienhypertexte"/>
            <w:noProof/>
          </w:rPr>
          <w:t>Reset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1FEA8F39" w14:textId="361633FB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9" w:history="1">
        <w:r w:rsidR="001B4751" w:rsidRPr="00D6591A">
          <w:rPr>
            <w:rStyle w:val="Lienhypertexte"/>
            <w:noProof/>
          </w:rPr>
          <w:t>Création des VLAN (VOIP, Data &amp; Wifi)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_Toc65844029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4853D07" w14:textId="07B8C21D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0" w:history="1">
        <w:r w:rsidR="001B4751" w:rsidRPr="00D6591A">
          <w:rPr>
            <w:rStyle w:val="Lienhypertexte"/>
            <w:noProof/>
          </w:rPr>
          <w:t>Attribution des VLAN aux ports spécifique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682D551" w14:textId="74F48EAB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1" w:history="1">
        <w:r w:rsidR="001B4751" w:rsidRPr="00D6591A">
          <w:rPr>
            <w:rStyle w:val="Lienhypertexte"/>
            <w:noProof/>
          </w:rPr>
          <w:t>Adressage des VLAN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43E3880" w14:textId="680AFAA4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2" w:history="1">
        <w:r w:rsidR="001B4751" w:rsidRPr="00D6591A">
          <w:rPr>
            <w:rStyle w:val="Lienhypertexte"/>
            <w:noProof/>
          </w:rPr>
          <w:t>Configuration du routeur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420A698E" w14:textId="5338DEFA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3" w:history="1">
        <w:r w:rsidR="001B4751" w:rsidRPr="00D6591A">
          <w:rPr>
            <w:rStyle w:val="Lienhypertexte"/>
            <w:noProof/>
          </w:rPr>
          <w:t>Création des VLAN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24804B5F" w14:textId="7323D573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4" w:history="1">
        <w:r w:rsidR="001B4751" w:rsidRPr="00D6591A">
          <w:rPr>
            <w:rStyle w:val="Lienhypertexte"/>
            <w:noProof/>
          </w:rPr>
          <w:t>Mise en place de DHCP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8D84CBB" w14:textId="5D2EF0F2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5" w:history="1">
        <w:r w:rsidR="001B4751" w:rsidRPr="00D6591A">
          <w:rPr>
            <w:rStyle w:val="Lienhypertexte"/>
            <w:noProof/>
          </w:rPr>
          <w:t>Activer le protocole OSFP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4D049E3D" w14:textId="0D93FBCC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6" w:history="1">
        <w:r w:rsidR="001B4751" w:rsidRPr="00D6591A">
          <w:rPr>
            <w:rStyle w:val="Lienhypertexte"/>
            <w:noProof/>
          </w:rPr>
          <w:t>Configuration du Point d’accès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4537711D" w14:textId="446B79C0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7" w:history="1">
        <w:r w:rsidR="001B4751" w:rsidRPr="00D6591A">
          <w:rPr>
            <w:rStyle w:val="Lienhypertexte"/>
            <w:noProof/>
          </w:rPr>
          <w:t>Activation du Wi-Fi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AFB2F09" w14:textId="21E314F4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8" w:history="1">
        <w:r w:rsidR="001B4751" w:rsidRPr="00D6591A">
          <w:rPr>
            <w:rStyle w:val="Lienhypertexte"/>
            <w:noProof/>
          </w:rPr>
          <w:t>Crypter les données en WPA2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114873BE" w14:textId="3BB3B34F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9" w:history="1">
        <w:r w:rsidR="001B4751" w:rsidRPr="00D6591A">
          <w:rPr>
            <w:rStyle w:val="Lienhypertexte"/>
            <w:noProof/>
          </w:rPr>
          <w:t>Configuration du Pare-Feu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_Toc65844039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238D0316" w14:textId="39420A55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0" w:history="1">
        <w:r w:rsidR="001B4751" w:rsidRPr="00D6591A">
          <w:rPr>
            <w:rStyle w:val="Lienhypertexte"/>
            <w:noProof/>
          </w:rPr>
          <w:t>Création des zones LAN, DMZ, et WAN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3BC2C45" w14:textId="56AD789A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1" w:history="1">
        <w:r w:rsidR="001B4751" w:rsidRPr="00D6591A">
          <w:rPr>
            <w:rStyle w:val="Lienhypertexte"/>
            <w:noProof/>
          </w:rPr>
          <w:t>Mise en place de règles de connexion entre les réseaux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14FB45A2" w14:textId="5A31C589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2" w:history="1">
        <w:r w:rsidR="001B4751" w:rsidRPr="00D6591A">
          <w:rPr>
            <w:rStyle w:val="Lienhypertexte"/>
            <w:noProof/>
          </w:rPr>
          <w:t>Activer le protocole OSFP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6AB275B" w14:textId="3BDB5531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3" w:history="1">
        <w:r w:rsidR="001B4751" w:rsidRPr="00D6591A">
          <w:rPr>
            <w:rStyle w:val="Lienhypertexte"/>
            <w:noProof/>
          </w:rPr>
          <w:t>Installation d’un serveur Web sur la DMZ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F1176D1" w14:textId="571B40CA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4" w:history="1">
        <w:r w:rsidR="001B4751" w:rsidRPr="00D6591A">
          <w:rPr>
            <w:rStyle w:val="Lienhypertexte"/>
            <w:noProof/>
          </w:rPr>
          <w:t>Accès au serveur Web (HTTPS &amp; HTTPS) depuis le LAN et depuis la DMZ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C0828F0" w14:textId="786D0FAB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45" w:history="1">
        <w:r w:rsidR="001B4751" w:rsidRPr="00D6591A">
          <w:rPr>
            <w:rStyle w:val="Lienhypertexte"/>
            <w:noProof/>
          </w:rPr>
          <w:t>Utilisation des téléphone IP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30174027" w14:textId="6F880D03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6" w:history="1">
        <w:r w:rsidR="001B4751" w:rsidRPr="00D6591A">
          <w:rPr>
            <w:rStyle w:val="Lienhypertexte"/>
            <w:noProof/>
          </w:rPr>
          <w:t>Configurer le DHCP du routeur pour permettre aux téléphone IP de se connecter au serveur TFTP du CUCM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_Toc65844046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0704DE28" w14:textId="281BA79D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7" w:history="1">
        <w:r w:rsidR="001B4751" w:rsidRPr="00D6591A">
          <w:rPr>
            <w:rStyle w:val="Lienhypertexte"/>
            <w:noProof/>
          </w:rPr>
          <w:t>Découvert des fonctionnalités et option des téléphone IP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_Toc65844047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0CB4AAB" w14:textId="7E6E7D0F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48" w:history="1">
        <w:r w:rsidR="001B4751" w:rsidRPr="00D6591A">
          <w:rPr>
            <w:rStyle w:val="Lienhypertexte"/>
            <w:noProof/>
          </w:rPr>
          <w:t>Configuration du SSH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_Toc65844048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1FC6D6A" w14:textId="4CD41572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9" w:history="1">
        <w:r w:rsidR="001B4751" w:rsidRPr="00D6591A">
          <w:rPr>
            <w:rStyle w:val="Lienhypertexte"/>
            <w:noProof/>
          </w:rPr>
          <w:t>Configurer tous les périphérique (configurer en SSH)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_Toc65844049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7BFE7FE7" w14:textId="2047E5FE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0" w:history="1">
        <w:r w:rsidR="001B4751" w:rsidRPr="00D6591A">
          <w:rPr>
            <w:rStyle w:val="Lienhypertexte"/>
            <w:noProof/>
          </w:rPr>
          <w:t>Désactiver les connexions Telnet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_Toc65844050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8</w:t>
        </w:r>
        <w:r w:rsidR="001B4751">
          <w:rPr>
            <w:noProof/>
            <w:webHidden/>
          </w:rPr>
          <w:fldChar w:fldCharType="end"/>
        </w:r>
      </w:hyperlink>
    </w:p>
    <w:p w14:paraId="6D7DBF9F" w14:textId="697E494F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51" w:history="1">
        <w:r w:rsidR="001B4751" w:rsidRPr="00D6591A">
          <w:rPr>
            <w:rStyle w:val="Lienhypertexte"/>
            <w:noProof/>
          </w:rPr>
          <w:t>Configuration de TFTP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_Toc65844051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9</w:t>
        </w:r>
        <w:r w:rsidR="001B4751">
          <w:rPr>
            <w:noProof/>
            <w:webHidden/>
          </w:rPr>
          <w:fldChar w:fldCharType="end"/>
        </w:r>
      </w:hyperlink>
    </w:p>
    <w:p w14:paraId="0C2D1699" w14:textId="3B16B07C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2" w:history="1">
        <w:r w:rsidR="001B4751" w:rsidRPr="00D6591A">
          <w:rPr>
            <w:rStyle w:val="Lienhypertexte"/>
            <w:noProof/>
          </w:rPr>
          <w:t>Installez et configurez un serveur TFTP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_Toc65844052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9</w:t>
        </w:r>
        <w:r w:rsidR="001B4751">
          <w:rPr>
            <w:noProof/>
            <w:webHidden/>
          </w:rPr>
          <w:fldChar w:fldCharType="end"/>
        </w:r>
      </w:hyperlink>
    </w:p>
    <w:p w14:paraId="38C8AB59" w14:textId="2BCA1F37" w:rsidR="001B4751" w:rsidRDefault="00ED70CE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3" w:history="1">
        <w:r w:rsidR="001B4751" w:rsidRPr="00D6591A">
          <w:rPr>
            <w:rStyle w:val="Lienhypertexte"/>
            <w:noProof/>
          </w:rPr>
          <w:t>Sauvegarder toutes les configurations de vos appareils sur le serveur TFTP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_Toc65844053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9</w:t>
        </w:r>
        <w:r w:rsidR="001B4751">
          <w:rPr>
            <w:noProof/>
            <w:webHidden/>
          </w:rPr>
          <w:fldChar w:fldCharType="end"/>
        </w:r>
      </w:hyperlink>
    </w:p>
    <w:p w14:paraId="05623EEA" w14:textId="1677CC06" w:rsidR="001B4751" w:rsidRDefault="00ED70CE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54" w:history="1">
        <w:r w:rsidR="001B4751" w:rsidRPr="00D6591A">
          <w:rPr>
            <w:rStyle w:val="Lienhypertexte"/>
            <w:noProof/>
          </w:rPr>
          <w:t>Problème rencontré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_Toc65844054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10</w:t>
        </w:r>
        <w:r w:rsidR="001B4751">
          <w:rPr>
            <w:noProof/>
            <w:webHidden/>
          </w:rPr>
          <w:fldChar w:fldCharType="end"/>
        </w:r>
      </w:hyperlink>
    </w:p>
    <w:p w14:paraId="251458B9" w14:textId="546910F4" w:rsidR="001B4751" w:rsidRDefault="00ED70CE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55" w:history="1">
        <w:r w:rsidR="001B4751" w:rsidRPr="00D6591A">
          <w:rPr>
            <w:rStyle w:val="Lienhypertexte"/>
            <w:noProof/>
          </w:rPr>
          <w:t>Connexion au switch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_Toc65844055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10</w:t>
        </w:r>
        <w:r w:rsidR="001B4751">
          <w:rPr>
            <w:noProof/>
            <w:webHidden/>
          </w:rPr>
          <w:fldChar w:fldCharType="end"/>
        </w:r>
      </w:hyperlink>
    </w:p>
    <w:p w14:paraId="3E7A9F1C" w14:textId="41E3A346" w:rsidR="00F664DF" w:rsidRDefault="00A65F0B" w:rsidP="00155834">
      <w:pPr>
        <w:pStyle w:val="Titre1"/>
        <w:numPr>
          <w:ilvl w:val="0"/>
          <w:numId w:val="0"/>
        </w:numPr>
        <w:ind w:left="567"/>
      </w:pPr>
      <w:r>
        <w:rPr>
          <w:i/>
          <w:iCs/>
          <w:sz w:val="22"/>
          <w:szCs w:val="22"/>
        </w:rPr>
        <w:fldChar w:fldCharType="end"/>
      </w:r>
      <w:r w:rsidR="00742484">
        <w:br w:type="page"/>
      </w:r>
      <w:bookmarkStart w:id="0" w:name="_Toc65844009"/>
      <w:r w:rsidR="00E33AF9">
        <w:lastRenderedPageBreak/>
        <w:t>Introduction</w:t>
      </w:r>
      <w:bookmarkStart w:id="1" w:name="_Toc532179969"/>
      <w:bookmarkStart w:id="2" w:name="_Toc165969639"/>
      <w:bookmarkEnd w:id="0"/>
    </w:p>
    <w:p w14:paraId="6A05A809" w14:textId="77777777" w:rsidR="0015167D" w:rsidRPr="00F664DF" w:rsidRDefault="0015167D" w:rsidP="0015167D">
      <w:pPr>
        <w:pStyle w:val="Retraitcorpsdetexte"/>
      </w:pPr>
    </w:p>
    <w:p w14:paraId="73F03512" w14:textId="77777777" w:rsidR="00753A51" w:rsidRDefault="00F6330F" w:rsidP="00D135B4">
      <w:pPr>
        <w:pStyle w:val="Titre2"/>
      </w:pPr>
      <w:bookmarkStart w:id="3" w:name="_Toc65844010"/>
      <w:r>
        <w:t>Situation Initial</w:t>
      </w:r>
      <w:bookmarkEnd w:id="3"/>
    </w:p>
    <w:p w14:paraId="5A39BBE3" w14:textId="77777777" w:rsidR="0015167D" w:rsidRDefault="0015167D" w:rsidP="0015167D">
      <w:pPr>
        <w:pStyle w:val="Retraitcorpsdetexte"/>
        <w:rPr>
          <w:sz w:val="22"/>
        </w:rPr>
      </w:pPr>
    </w:p>
    <w:p w14:paraId="7F715311" w14:textId="56B260D3" w:rsidR="00D3258B" w:rsidRPr="00D3258B" w:rsidRDefault="00D3258B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Mise en place </w:t>
      </w:r>
      <w:r w:rsidR="667029D8" w:rsidRPr="2CB558C3">
        <w:rPr>
          <w:sz w:val="24"/>
          <w:szCs w:val="24"/>
        </w:rPr>
        <w:t xml:space="preserve">et configuration </w:t>
      </w:r>
      <w:r w:rsidRPr="2CB558C3">
        <w:rPr>
          <w:sz w:val="24"/>
          <w:szCs w:val="24"/>
        </w:rPr>
        <w:t xml:space="preserve">d’une infrastructure réseau </w:t>
      </w:r>
      <w:r w:rsidR="1C928AD1" w:rsidRPr="2CB558C3">
        <w:rPr>
          <w:sz w:val="24"/>
          <w:szCs w:val="24"/>
        </w:rPr>
        <w:t>pour une</w:t>
      </w:r>
      <w:r w:rsidRPr="2CB558C3">
        <w:rPr>
          <w:sz w:val="24"/>
          <w:szCs w:val="24"/>
        </w:rPr>
        <w:t xml:space="preserve"> entreprise</w:t>
      </w:r>
      <w:r w:rsidR="036579ED" w:rsidRPr="2CB558C3">
        <w:rPr>
          <w:sz w:val="24"/>
          <w:szCs w:val="24"/>
        </w:rPr>
        <w:t>. Gestion des données, de la voix, du Wifi, du DMZ et d’un VPN.</w:t>
      </w:r>
    </w:p>
    <w:p w14:paraId="008BB7DB" w14:textId="0C573917" w:rsidR="2CB558C3" w:rsidRDefault="2CB558C3" w:rsidP="2CB558C3">
      <w:pPr>
        <w:pStyle w:val="Retraitcorpsdetexte"/>
        <w:rPr>
          <w:sz w:val="22"/>
          <w:szCs w:val="22"/>
        </w:rPr>
      </w:pPr>
    </w:p>
    <w:p w14:paraId="0A685000" w14:textId="77777777" w:rsidR="00753A51" w:rsidRDefault="00902523" w:rsidP="00D135B4">
      <w:pPr>
        <w:pStyle w:val="Titre2"/>
      </w:pPr>
      <w:bookmarkStart w:id="4" w:name="_Toc65844011"/>
      <w:r>
        <w:t>Matériel et logiciels à disposition</w:t>
      </w:r>
      <w:bookmarkEnd w:id="4"/>
    </w:p>
    <w:p w14:paraId="41C8F396" w14:textId="77777777" w:rsidR="0015167D" w:rsidRDefault="0015167D" w:rsidP="0015167D">
      <w:pPr>
        <w:pStyle w:val="Retraitcorpsdetexte"/>
      </w:pPr>
    </w:p>
    <w:p w14:paraId="45ABB936" w14:textId="3E2ECA85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Commutateur</w:t>
      </w:r>
    </w:p>
    <w:p w14:paraId="0FF65235" w14:textId="21C94CAA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Routeur</w:t>
      </w:r>
    </w:p>
    <w:p w14:paraId="4CB83A97" w14:textId="77777777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Firewall</w:t>
      </w:r>
    </w:p>
    <w:p w14:paraId="40AAAF01" w14:textId="77777777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Point d’accès WIFI</w:t>
      </w:r>
    </w:p>
    <w:p w14:paraId="3AB00AAD" w14:textId="70611860" w:rsid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 xml:space="preserve">2 </w:t>
      </w:r>
      <w:r w:rsidR="00C7540C" w:rsidRPr="2CB558C3">
        <w:rPr>
          <w:sz w:val="24"/>
          <w:szCs w:val="24"/>
        </w:rPr>
        <w:t>Vms</w:t>
      </w:r>
      <w:r w:rsidRPr="2CB558C3">
        <w:rPr>
          <w:sz w:val="24"/>
          <w:szCs w:val="24"/>
        </w:rPr>
        <w:t xml:space="preserve"> Windows 10</w:t>
      </w:r>
    </w:p>
    <w:p w14:paraId="50CB9C88" w14:textId="77777777" w:rsidR="006922DC" w:rsidRDefault="006922DC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PuTTY</w:t>
      </w:r>
    </w:p>
    <w:p w14:paraId="19D5EF7B" w14:textId="49D9D498" w:rsidR="4FD153D1" w:rsidRDefault="4FD153D1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Téléphone IP</w:t>
      </w:r>
    </w:p>
    <w:p w14:paraId="72A3D3EC" w14:textId="77777777" w:rsidR="00F664DF" w:rsidRPr="00F664DF" w:rsidRDefault="00F664DF" w:rsidP="00616A65">
      <w:pPr>
        <w:pStyle w:val="Retraitcorpsdetexte"/>
        <w:ind w:left="0"/>
      </w:pPr>
    </w:p>
    <w:p w14:paraId="5F38CAB3" w14:textId="77777777" w:rsidR="00753A51" w:rsidRDefault="00753A51" w:rsidP="00D135B4">
      <w:pPr>
        <w:pStyle w:val="Titre2"/>
      </w:pPr>
      <w:bookmarkStart w:id="5" w:name="_Toc65844012"/>
      <w:r>
        <w:t>P</w:t>
      </w:r>
      <w:r w:rsidR="00902523">
        <w:t>rérequis</w:t>
      </w:r>
      <w:bookmarkEnd w:id="5"/>
    </w:p>
    <w:p w14:paraId="0D0B940D" w14:textId="77777777" w:rsidR="0015167D" w:rsidRPr="0015167D" w:rsidRDefault="0015167D" w:rsidP="2CB558C3">
      <w:pPr>
        <w:pStyle w:val="Retraitcorpsdetexte"/>
        <w:rPr>
          <w:sz w:val="24"/>
          <w:szCs w:val="24"/>
        </w:rPr>
      </w:pPr>
    </w:p>
    <w:p w14:paraId="38D82153" w14:textId="77777777" w:rsidR="00C07E47" w:rsidRDefault="00616A65" w:rsidP="2CB558C3">
      <w:pPr>
        <w:pStyle w:val="Retraitcorpsdetexte"/>
        <w:tabs>
          <w:tab w:val="left" w:pos="1185"/>
          <w:tab w:val="left" w:pos="1260"/>
        </w:tabs>
        <w:rPr>
          <w:sz w:val="22"/>
          <w:szCs w:val="22"/>
        </w:rPr>
      </w:pPr>
      <w:r w:rsidRPr="2CB558C3">
        <w:rPr>
          <w:sz w:val="24"/>
          <w:szCs w:val="24"/>
        </w:rPr>
        <w:t>Module ICT 117 – 123 – 126 - 129</w:t>
      </w:r>
      <w:r>
        <w:tab/>
      </w:r>
    </w:p>
    <w:p w14:paraId="0E27B00A" w14:textId="77777777" w:rsidR="00C07E47" w:rsidRDefault="00C07E47" w:rsidP="00616A65">
      <w:pPr>
        <w:pStyle w:val="Retraitcorpsdetexte"/>
        <w:tabs>
          <w:tab w:val="left" w:pos="1185"/>
          <w:tab w:val="left" w:pos="1260"/>
        </w:tabs>
        <w:rPr>
          <w:sz w:val="22"/>
        </w:rPr>
      </w:pPr>
    </w:p>
    <w:p w14:paraId="0CBA7F9E" w14:textId="77777777" w:rsidR="0015167D" w:rsidRPr="003A5695" w:rsidRDefault="00C07E47" w:rsidP="00D135B4">
      <w:pPr>
        <w:pStyle w:val="Titre2"/>
      </w:pPr>
      <w:bookmarkStart w:id="6" w:name="_Toc65844013"/>
      <w:r w:rsidRPr="003A5695">
        <w:t>Objectifs</w:t>
      </w:r>
      <w:bookmarkEnd w:id="6"/>
      <w:r w:rsidRPr="003A5695">
        <w:t xml:space="preserve"> </w:t>
      </w:r>
    </w:p>
    <w:p w14:paraId="60061E4C" w14:textId="77777777" w:rsidR="000E1E67" w:rsidRDefault="000E1E67" w:rsidP="2CB558C3">
      <w:pPr>
        <w:pStyle w:val="Retraitcorpsdetexte"/>
        <w:rPr>
          <w:sz w:val="24"/>
          <w:szCs w:val="24"/>
        </w:rPr>
      </w:pPr>
    </w:p>
    <w:p w14:paraId="0FA23181" w14:textId="77777777" w:rsidR="000E1E67" w:rsidRPr="009806C7" w:rsidRDefault="000E1E67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Ce Projet vise à consolider les connaissances de mise en œuvre des technologies réseau. </w:t>
      </w:r>
      <w:r w:rsidR="001E14C6" w:rsidRPr="2CB558C3">
        <w:rPr>
          <w:sz w:val="24"/>
          <w:szCs w:val="24"/>
        </w:rPr>
        <w:t xml:space="preserve">Ainsi que diverses </w:t>
      </w:r>
      <w:r w:rsidR="00D52DA7" w:rsidRPr="2CB558C3">
        <w:rPr>
          <w:sz w:val="24"/>
          <w:szCs w:val="24"/>
        </w:rPr>
        <w:t>compétences telle que la communication, et les différentes méthodologies de travail.</w:t>
      </w:r>
    </w:p>
    <w:p w14:paraId="44EAFD9C" w14:textId="77777777" w:rsidR="001C74EE" w:rsidRPr="009806C7" w:rsidRDefault="001C74EE" w:rsidP="2CB558C3">
      <w:pPr>
        <w:pStyle w:val="Retraitcorpsdetexte"/>
        <w:rPr>
          <w:sz w:val="24"/>
          <w:szCs w:val="24"/>
        </w:rPr>
      </w:pPr>
    </w:p>
    <w:p w14:paraId="067EC0D6" w14:textId="77777777" w:rsidR="001C74EE" w:rsidRPr="009806C7" w:rsidRDefault="001C74EE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Au final l’infrastructure devra pouvoir être utilisable </w:t>
      </w:r>
      <w:r w:rsidR="00D64F96" w:rsidRPr="2CB558C3">
        <w:rPr>
          <w:sz w:val="24"/>
          <w:szCs w:val="24"/>
        </w:rPr>
        <w:t>et exploitable.</w:t>
      </w:r>
    </w:p>
    <w:p w14:paraId="4B94D5A5" w14:textId="77777777" w:rsidR="008F6CF6" w:rsidRDefault="008F6CF6" w:rsidP="008F6CF6">
      <w:pPr>
        <w:pStyle w:val="Retraitcorpsdetexte"/>
        <w:ind w:left="0"/>
      </w:pPr>
    </w:p>
    <w:p w14:paraId="3DEEC669" w14:textId="77777777" w:rsidR="008F6CF6" w:rsidRDefault="008F6CF6" w:rsidP="008F6CF6">
      <w:pPr>
        <w:pStyle w:val="Retraitcorpsdetexte"/>
        <w:ind w:left="0"/>
      </w:pPr>
    </w:p>
    <w:p w14:paraId="08E7CB28" w14:textId="77777777" w:rsidR="008F6CF6" w:rsidRDefault="008F6CF6" w:rsidP="008F6CF6">
      <w:pPr>
        <w:pStyle w:val="Titre1"/>
        <w:numPr>
          <w:ilvl w:val="0"/>
          <w:numId w:val="0"/>
        </w:numPr>
        <w:ind w:left="567"/>
      </w:pPr>
      <w:bookmarkStart w:id="7" w:name="_Toc65844014"/>
      <w:r>
        <w:t>Infrastructure</w:t>
      </w:r>
      <w:bookmarkEnd w:id="7"/>
    </w:p>
    <w:p w14:paraId="3656B9AB" w14:textId="77777777" w:rsidR="009806C7" w:rsidRDefault="009806C7" w:rsidP="009806C7">
      <w:pPr>
        <w:pStyle w:val="Corpsdetexte"/>
      </w:pPr>
    </w:p>
    <w:p w14:paraId="0684E73F" w14:textId="77777777" w:rsidR="009806C7" w:rsidRDefault="009806C7" w:rsidP="00D135B4">
      <w:pPr>
        <w:pStyle w:val="Titre2"/>
      </w:pPr>
      <w:bookmarkStart w:id="8" w:name="_Toc65844015"/>
      <w:r>
        <w:t>Caractéristique Infrastructure</w:t>
      </w:r>
      <w:bookmarkEnd w:id="8"/>
      <w:r>
        <w:t xml:space="preserve"> </w:t>
      </w:r>
    </w:p>
    <w:p w14:paraId="45FB0818" w14:textId="77777777" w:rsidR="003A5695" w:rsidRPr="00BE25B6" w:rsidRDefault="003A5695" w:rsidP="003A5695">
      <w:pPr>
        <w:pStyle w:val="Retraitcorpsdetexte"/>
        <w:rPr>
          <w:sz w:val="22"/>
        </w:rPr>
      </w:pPr>
    </w:p>
    <w:p w14:paraId="61042D31" w14:textId="6133D051" w:rsidR="003A5695" w:rsidRDefault="003A5695" w:rsidP="2CB558C3">
      <w:pPr>
        <w:pStyle w:val="Retraitcorpsdetexte"/>
        <w:rPr>
          <w:b/>
          <w:bCs/>
          <w:color w:val="FF0000"/>
          <w:sz w:val="24"/>
          <w:szCs w:val="24"/>
        </w:rPr>
      </w:pPr>
      <w:r w:rsidRPr="2CB558C3">
        <w:rPr>
          <w:sz w:val="24"/>
          <w:szCs w:val="24"/>
        </w:rPr>
        <w:t>Le groupe doit mettre en place une infrastructure VOIP fonctionnelle.</w:t>
      </w:r>
      <w:r w:rsidR="00577520" w:rsidRPr="2CB558C3">
        <w:rPr>
          <w:sz w:val="24"/>
          <w:szCs w:val="24"/>
        </w:rPr>
        <w:t xml:space="preserve"> Tous les VLANS (succursales) seront connectées à un </w:t>
      </w:r>
      <w:r w:rsidR="00577520" w:rsidRPr="2CB558C3">
        <w:rPr>
          <w:b/>
          <w:bCs/>
          <w:color w:val="FF0000"/>
          <w:sz w:val="24"/>
          <w:szCs w:val="24"/>
        </w:rPr>
        <w:t>routeur de distribution</w:t>
      </w:r>
      <w:r w:rsidR="00BE25B6" w:rsidRPr="2CB558C3">
        <w:rPr>
          <w:b/>
          <w:bCs/>
          <w:color w:val="FF0000"/>
          <w:sz w:val="24"/>
          <w:szCs w:val="24"/>
        </w:rPr>
        <w:t xml:space="preserve"> </w:t>
      </w:r>
      <w:r w:rsidR="00BE25B6" w:rsidRPr="2CB558C3">
        <w:rPr>
          <w:sz w:val="24"/>
          <w:szCs w:val="24"/>
        </w:rPr>
        <w:t>et un</w:t>
      </w:r>
      <w:r w:rsidR="00BE25B6" w:rsidRPr="2CB558C3">
        <w:rPr>
          <w:b/>
          <w:bCs/>
          <w:sz w:val="24"/>
          <w:szCs w:val="24"/>
        </w:rPr>
        <w:t xml:space="preserve"> </w:t>
      </w:r>
      <w:r w:rsidR="00BE25B6" w:rsidRPr="2CB558C3">
        <w:rPr>
          <w:b/>
          <w:bCs/>
          <w:color w:val="FF0000"/>
          <w:sz w:val="24"/>
          <w:szCs w:val="24"/>
        </w:rPr>
        <w:t>call M</w:t>
      </w:r>
      <w:r w:rsidR="0054383C" w:rsidRPr="2CB558C3">
        <w:rPr>
          <w:b/>
          <w:bCs/>
          <w:color w:val="FF0000"/>
          <w:sz w:val="24"/>
          <w:szCs w:val="24"/>
        </w:rPr>
        <w:t>anager.</w:t>
      </w:r>
      <w:r w:rsidR="00FF4AF4" w:rsidRPr="2CB558C3">
        <w:rPr>
          <w:b/>
          <w:bCs/>
          <w:color w:val="FF0000"/>
          <w:sz w:val="24"/>
          <w:szCs w:val="24"/>
        </w:rPr>
        <w:t xml:space="preserve"> </w:t>
      </w:r>
    </w:p>
    <w:p w14:paraId="1BCB92D0" w14:textId="27BC710F" w:rsidR="00D66139" w:rsidRDefault="00D66139" w:rsidP="2CB558C3">
      <w:pPr>
        <w:pStyle w:val="Retraitcorpsdetexte"/>
        <w:rPr>
          <w:b/>
          <w:bCs/>
          <w:color w:val="FF0000"/>
          <w:sz w:val="24"/>
          <w:szCs w:val="24"/>
        </w:rPr>
      </w:pPr>
    </w:p>
    <w:p w14:paraId="034A20BF" w14:textId="77777777" w:rsidR="00D66139" w:rsidRDefault="00D66139" w:rsidP="2CB558C3">
      <w:pPr>
        <w:pStyle w:val="Retraitcorpsdetexte"/>
        <w:rPr>
          <w:b/>
          <w:bCs/>
          <w:color w:val="FF0000"/>
          <w:sz w:val="24"/>
          <w:szCs w:val="24"/>
        </w:rPr>
      </w:pPr>
    </w:p>
    <w:p w14:paraId="049F31CB" w14:textId="77777777" w:rsidR="00FF4AF4" w:rsidRDefault="00FF4AF4" w:rsidP="003A5695">
      <w:pPr>
        <w:pStyle w:val="Retraitcorpsdetexte"/>
        <w:rPr>
          <w:b/>
          <w:color w:val="FF0000"/>
          <w:sz w:val="22"/>
        </w:rPr>
      </w:pPr>
    </w:p>
    <w:p w14:paraId="0447743A" w14:textId="77777777" w:rsidR="00FF4AF4" w:rsidRDefault="00FF4AF4" w:rsidP="00D135B4">
      <w:pPr>
        <w:pStyle w:val="Titre2"/>
      </w:pPr>
      <w:bookmarkStart w:id="9" w:name="_Toc65844016"/>
      <w:r>
        <w:lastRenderedPageBreak/>
        <w:t>Travail à réaliser</w:t>
      </w:r>
      <w:bookmarkEnd w:id="9"/>
      <w:r>
        <w:t xml:space="preserve"> </w:t>
      </w:r>
    </w:p>
    <w:p w14:paraId="53128261" w14:textId="77777777" w:rsidR="00FF4AF4" w:rsidRDefault="00FF4AF4" w:rsidP="00E425E6">
      <w:pPr>
        <w:pStyle w:val="Retraitcorpsdetexte"/>
        <w:ind w:left="1854"/>
        <w:rPr>
          <w:sz w:val="22"/>
        </w:rPr>
      </w:pPr>
    </w:p>
    <w:p w14:paraId="21C69788" w14:textId="77777777" w:rsidR="00E425E6" w:rsidRDefault="00E425E6" w:rsidP="2CB558C3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t>Une documentation détaillant l’installation et la mise en place de l’</w:t>
      </w:r>
      <w:r w:rsidR="00591203" w:rsidRPr="2CB558C3">
        <w:rPr>
          <w:sz w:val="24"/>
          <w:szCs w:val="24"/>
        </w:rPr>
        <w:t>infrastructure.</w:t>
      </w:r>
    </w:p>
    <w:p w14:paraId="1299C43A" w14:textId="5637D2F2" w:rsidR="000221EC" w:rsidRPr="007C5FD0" w:rsidRDefault="0086154E" w:rsidP="007C5FD0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t>Schéma</w:t>
      </w:r>
      <w:r w:rsidR="00913D47" w:rsidRPr="2CB558C3">
        <w:rPr>
          <w:sz w:val="24"/>
          <w:szCs w:val="24"/>
        </w:rPr>
        <w:t xml:space="preserve"> </w:t>
      </w:r>
      <w:r w:rsidRPr="2CB558C3">
        <w:rPr>
          <w:sz w:val="24"/>
          <w:szCs w:val="24"/>
        </w:rPr>
        <w:t>Visio</w:t>
      </w:r>
      <w:r w:rsidR="00165871" w:rsidRPr="2CB558C3">
        <w:rPr>
          <w:sz w:val="24"/>
          <w:szCs w:val="24"/>
        </w:rPr>
        <w:t xml:space="preserve"> de l’infrastructure</w:t>
      </w:r>
    </w:p>
    <w:p w14:paraId="4DDBEF00" w14:textId="77777777" w:rsidR="000221EC" w:rsidRDefault="000221EC" w:rsidP="000221EC">
      <w:pPr>
        <w:pStyle w:val="Retraitcorpsdetexte"/>
        <w:rPr>
          <w:sz w:val="22"/>
        </w:rPr>
      </w:pPr>
    </w:p>
    <w:p w14:paraId="2E99764E" w14:textId="77777777" w:rsidR="000221EC" w:rsidRDefault="009A7C50" w:rsidP="00BE560A">
      <w:pPr>
        <w:pStyle w:val="Titre1"/>
        <w:numPr>
          <w:ilvl w:val="0"/>
          <w:numId w:val="0"/>
        </w:numPr>
        <w:ind w:left="567"/>
      </w:pPr>
      <w:bookmarkStart w:id="10" w:name="_Toc65844017"/>
      <w:r>
        <w:t>Schèma VIsio</w:t>
      </w:r>
      <w:bookmarkEnd w:id="10"/>
    </w:p>
    <w:p w14:paraId="6E1ABA44" w14:textId="77777777" w:rsidR="00A634B7" w:rsidRDefault="00FC1762" w:rsidP="00A634B7">
      <w:pPr>
        <w:pStyle w:val="Titre2"/>
      </w:pPr>
      <w:bookmarkStart w:id="11" w:name="_Toc65844018"/>
      <w:r>
        <w:t>VISIO</w:t>
      </w:r>
      <w:bookmarkEnd w:id="11"/>
    </w:p>
    <w:p w14:paraId="6B10CD1E" w14:textId="70653A84" w:rsidR="00FC1762" w:rsidRPr="00FC1762" w:rsidRDefault="00A37944" w:rsidP="002566BE">
      <w:pPr>
        <w:pStyle w:val="Retraitcorpsdetexte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60737A" wp14:editId="78D8F7FE">
            <wp:simplePos x="0" y="0"/>
            <wp:positionH relativeFrom="margin">
              <wp:posOffset>648586</wp:posOffset>
            </wp:positionH>
            <wp:positionV relativeFrom="paragraph">
              <wp:posOffset>63840</wp:posOffset>
            </wp:positionV>
            <wp:extent cx="4658932" cy="6383508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32" cy="6383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1D779" w14:textId="7638782F" w:rsidR="000D38DE" w:rsidRDefault="000D38DE" w:rsidP="000D38DE">
      <w:pPr>
        <w:pStyle w:val="Corpsdetexte"/>
      </w:pPr>
    </w:p>
    <w:p w14:paraId="3CF2D8B6" w14:textId="5397F9F6" w:rsidR="00FC1762" w:rsidRDefault="00FC1762" w:rsidP="000D38DE">
      <w:pPr>
        <w:pStyle w:val="Corpsdetexte"/>
      </w:pPr>
    </w:p>
    <w:p w14:paraId="0FB78278" w14:textId="73D34000" w:rsidR="00FC1762" w:rsidRDefault="00FC1762" w:rsidP="000D38DE">
      <w:pPr>
        <w:pStyle w:val="Corpsdetexte"/>
      </w:pPr>
    </w:p>
    <w:p w14:paraId="1FC39945" w14:textId="77777777" w:rsidR="004B78CF" w:rsidRDefault="004B78CF" w:rsidP="000D38DE">
      <w:pPr>
        <w:pStyle w:val="Corpsdetexte"/>
      </w:pPr>
    </w:p>
    <w:p w14:paraId="0562CB0E" w14:textId="49768B39" w:rsidR="004B78CF" w:rsidRDefault="004B78CF" w:rsidP="000D38DE">
      <w:pPr>
        <w:pStyle w:val="Corpsdetexte"/>
      </w:pPr>
    </w:p>
    <w:p w14:paraId="34CE0A41" w14:textId="675CDBB2" w:rsidR="004B78CF" w:rsidRDefault="004B78CF" w:rsidP="000D38DE">
      <w:pPr>
        <w:pStyle w:val="Corpsdetexte"/>
      </w:pPr>
    </w:p>
    <w:p w14:paraId="62EBF3C5" w14:textId="77777777" w:rsidR="004B78CF" w:rsidRDefault="004B78CF" w:rsidP="000D38DE">
      <w:pPr>
        <w:pStyle w:val="Corpsdetexte"/>
      </w:pPr>
    </w:p>
    <w:p w14:paraId="6D98A12B" w14:textId="77777777" w:rsidR="004B78CF" w:rsidRDefault="004B78CF" w:rsidP="000D38DE">
      <w:pPr>
        <w:pStyle w:val="Corpsdetexte"/>
      </w:pPr>
    </w:p>
    <w:p w14:paraId="2946DB82" w14:textId="77777777" w:rsidR="004B78CF" w:rsidRDefault="004B78CF" w:rsidP="000D38DE">
      <w:pPr>
        <w:pStyle w:val="Corpsdetexte"/>
      </w:pPr>
    </w:p>
    <w:p w14:paraId="5997CC1D" w14:textId="77777777" w:rsidR="004B78CF" w:rsidRDefault="004B78CF" w:rsidP="000D38DE">
      <w:pPr>
        <w:pStyle w:val="Corpsdetexte"/>
      </w:pPr>
    </w:p>
    <w:p w14:paraId="110FFD37" w14:textId="77777777" w:rsidR="004B78CF" w:rsidRDefault="004B78CF" w:rsidP="000D38DE">
      <w:pPr>
        <w:pStyle w:val="Corpsdetexte"/>
      </w:pPr>
    </w:p>
    <w:p w14:paraId="6B699379" w14:textId="77777777" w:rsidR="004B78CF" w:rsidRDefault="004B78CF" w:rsidP="000D38DE">
      <w:pPr>
        <w:pStyle w:val="Corpsdetexte"/>
      </w:pPr>
    </w:p>
    <w:p w14:paraId="3FE9F23F" w14:textId="77777777" w:rsidR="004B78CF" w:rsidRDefault="004B78CF" w:rsidP="000D38DE">
      <w:pPr>
        <w:pStyle w:val="Corpsdetexte"/>
      </w:pPr>
    </w:p>
    <w:p w14:paraId="1F72F646" w14:textId="77777777" w:rsidR="004B78CF" w:rsidRDefault="004B78CF" w:rsidP="000D38DE">
      <w:pPr>
        <w:pStyle w:val="Corpsdetexte"/>
      </w:pPr>
    </w:p>
    <w:p w14:paraId="08CE6F91" w14:textId="77777777" w:rsidR="004B78CF" w:rsidRDefault="004B78CF" w:rsidP="000D38DE">
      <w:pPr>
        <w:pStyle w:val="Corpsdetexte"/>
      </w:pPr>
    </w:p>
    <w:p w14:paraId="61CDCEAD" w14:textId="77777777" w:rsidR="004B78CF" w:rsidRDefault="004B78CF" w:rsidP="000D38DE">
      <w:pPr>
        <w:pStyle w:val="Corpsdetexte"/>
      </w:pPr>
    </w:p>
    <w:p w14:paraId="6BB9E253" w14:textId="77777777" w:rsidR="004B78CF" w:rsidRDefault="004B78CF" w:rsidP="000D38DE">
      <w:pPr>
        <w:pStyle w:val="Corpsdetexte"/>
      </w:pPr>
    </w:p>
    <w:p w14:paraId="23DE523C" w14:textId="77777777" w:rsidR="004B78CF" w:rsidRDefault="004B78CF" w:rsidP="000D38DE">
      <w:pPr>
        <w:pStyle w:val="Corpsdetexte"/>
      </w:pPr>
    </w:p>
    <w:p w14:paraId="52E56223" w14:textId="77777777" w:rsidR="004B78CF" w:rsidRDefault="004B78CF" w:rsidP="000D38DE">
      <w:pPr>
        <w:pStyle w:val="Corpsdetexte"/>
      </w:pPr>
    </w:p>
    <w:p w14:paraId="07547A01" w14:textId="77777777" w:rsidR="004B78CF" w:rsidRDefault="004B78CF" w:rsidP="000D38DE">
      <w:pPr>
        <w:pStyle w:val="Corpsdetexte"/>
      </w:pPr>
    </w:p>
    <w:p w14:paraId="5043CB0F" w14:textId="77777777" w:rsidR="004B78CF" w:rsidRDefault="004B78CF" w:rsidP="000D38DE">
      <w:pPr>
        <w:pStyle w:val="Corpsdetexte"/>
      </w:pPr>
    </w:p>
    <w:p w14:paraId="07459315" w14:textId="77777777" w:rsidR="004B78CF" w:rsidRDefault="004B78CF" w:rsidP="000D38DE">
      <w:pPr>
        <w:pStyle w:val="Corpsdetexte"/>
      </w:pPr>
    </w:p>
    <w:p w14:paraId="6537F28F" w14:textId="77777777" w:rsidR="004B78CF" w:rsidRDefault="004B78CF" w:rsidP="000D38DE">
      <w:pPr>
        <w:pStyle w:val="Corpsdetexte"/>
      </w:pPr>
    </w:p>
    <w:p w14:paraId="6DFB9E20" w14:textId="77777777" w:rsidR="004B78CF" w:rsidRDefault="004B78CF" w:rsidP="000D38DE">
      <w:pPr>
        <w:pStyle w:val="Corpsdetexte"/>
      </w:pPr>
    </w:p>
    <w:p w14:paraId="70DF9E56" w14:textId="77777777" w:rsidR="004B78CF" w:rsidRDefault="004B78CF" w:rsidP="000D38DE">
      <w:pPr>
        <w:pStyle w:val="Corpsdetexte"/>
      </w:pPr>
    </w:p>
    <w:p w14:paraId="44E871BC" w14:textId="77777777" w:rsidR="004B78CF" w:rsidRDefault="004B78CF" w:rsidP="000D38DE">
      <w:pPr>
        <w:pStyle w:val="Corpsdetexte"/>
      </w:pPr>
    </w:p>
    <w:p w14:paraId="144A5D23" w14:textId="77777777" w:rsidR="004B78CF" w:rsidRDefault="004B78CF" w:rsidP="000D38DE">
      <w:pPr>
        <w:pStyle w:val="Corpsdetexte"/>
      </w:pPr>
    </w:p>
    <w:p w14:paraId="738610EB" w14:textId="77777777" w:rsidR="004B78CF" w:rsidRDefault="004B78CF" w:rsidP="000D38DE">
      <w:pPr>
        <w:pStyle w:val="Corpsdetexte"/>
      </w:pPr>
    </w:p>
    <w:p w14:paraId="3B7B4B86" w14:textId="77777777" w:rsidR="004B78CF" w:rsidRDefault="004B78CF" w:rsidP="000D38DE">
      <w:pPr>
        <w:pStyle w:val="Corpsdetexte"/>
      </w:pPr>
    </w:p>
    <w:p w14:paraId="280B2245" w14:textId="77777777" w:rsidR="005B7A60" w:rsidRDefault="005B7A60" w:rsidP="2CB558C3">
      <w:pPr>
        <w:pStyle w:val="Titre2"/>
        <w:rPr>
          <w:sz w:val="32"/>
          <w:szCs w:val="32"/>
        </w:rPr>
      </w:pPr>
      <w:bookmarkStart w:id="12" w:name="_Toc65844019"/>
      <w:r w:rsidRPr="2CB558C3">
        <w:rPr>
          <w:sz w:val="32"/>
          <w:szCs w:val="32"/>
        </w:rPr>
        <w:lastRenderedPageBreak/>
        <w:t>VLAN</w:t>
      </w:r>
      <w:bookmarkEnd w:id="12"/>
    </w:p>
    <w:p w14:paraId="24DB581B" w14:textId="77777777" w:rsidR="00435508" w:rsidRPr="00435508" w:rsidRDefault="0043550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3" w:name="_Toc65844020"/>
      <w:r w:rsidRPr="2CB558C3">
        <w:rPr>
          <w:sz w:val="28"/>
          <w:szCs w:val="28"/>
        </w:rPr>
        <w:t>VLAN numéro 1 (OFFICE)</w:t>
      </w:r>
      <w:bookmarkEnd w:id="13"/>
    </w:p>
    <w:p w14:paraId="047F558A" w14:textId="77777777" w:rsidR="00435508" w:rsidRPr="00435508" w:rsidRDefault="000734A8" w:rsidP="00CF4C12">
      <w:pPr>
        <w:pStyle w:val="Retraitcorpsdetex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0ACDA" wp14:editId="07777777">
            <wp:simplePos x="0" y="0"/>
            <wp:positionH relativeFrom="column">
              <wp:posOffset>414020</wp:posOffset>
            </wp:positionH>
            <wp:positionV relativeFrom="paragraph">
              <wp:posOffset>9525</wp:posOffset>
            </wp:positionV>
            <wp:extent cx="1934360" cy="360045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off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226A1" w14:textId="77777777" w:rsidR="00B17CD4" w:rsidRDefault="00B17CD4" w:rsidP="009A7C50">
      <w:pPr>
        <w:pStyle w:val="Retraitcorpsdetexte"/>
        <w:ind w:left="0"/>
        <w:rPr>
          <w:sz w:val="22"/>
        </w:rPr>
      </w:pPr>
    </w:p>
    <w:p w14:paraId="17AD93B2" w14:textId="77777777" w:rsidR="00B17CD4" w:rsidRDefault="00B17CD4" w:rsidP="000221EC">
      <w:pPr>
        <w:pStyle w:val="Retraitcorpsdetexte"/>
        <w:rPr>
          <w:sz w:val="22"/>
        </w:rPr>
      </w:pPr>
    </w:p>
    <w:p w14:paraId="0DE4B5B7" w14:textId="77777777" w:rsidR="00B17CD4" w:rsidRDefault="00B17CD4" w:rsidP="000221EC">
      <w:pPr>
        <w:pStyle w:val="Retraitcorpsdetexte"/>
        <w:rPr>
          <w:sz w:val="22"/>
        </w:rPr>
      </w:pPr>
    </w:p>
    <w:p w14:paraId="66204FF1" w14:textId="77777777" w:rsidR="00B17CD4" w:rsidRDefault="00B17CD4" w:rsidP="000221EC">
      <w:pPr>
        <w:pStyle w:val="Retraitcorpsdetexte"/>
        <w:rPr>
          <w:sz w:val="22"/>
        </w:rPr>
      </w:pPr>
    </w:p>
    <w:p w14:paraId="2DBF0D7D" w14:textId="77777777" w:rsidR="00B17CD4" w:rsidRDefault="00B17CD4" w:rsidP="000221EC">
      <w:pPr>
        <w:pStyle w:val="Retraitcorpsdetexte"/>
        <w:rPr>
          <w:sz w:val="22"/>
        </w:rPr>
      </w:pPr>
    </w:p>
    <w:p w14:paraId="6B62F1B3" w14:textId="77777777" w:rsidR="00B17CD4" w:rsidRDefault="00B17CD4" w:rsidP="000221EC">
      <w:pPr>
        <w:pStyle w:val="Retraitcorpsdetexte"/>
        <w:rPr>
          <w:sz w:val="22"/>
        </w:rPr>
      </w:pPr>
    </w:p>
    <w:p w14:paraId="02F2C34E" w14:textId="77777777" w:rsidR="00B17CD4" w:rsidRDefault="00B17CD4" w:rsidP="000221EC">
      <w:pPr>
        <w:pStyle w:val="Retraitcorpsdetexte"/>
        <w:rPr>
          <w:sz w:val="22"/>
        </w:rPr>
      </w:pPr>
    </w:p>
    <w:p w14:paraId="680A4E5D" w14:textId="77777777" w:rsidR="00B17CD4" w:rsidRDefault="00B17CD4" w:rsidP="000221EC">
      <w:pPr>
        <w:pStyle w:val="Retraitcorpsdetexte"/>
        <w:rPr>
          <w:sz w:val="22"/>
        </w:rPr>
      </w:pPr>
    </w:p>
    <w:p w14:paraId="19219836" w14:textId="77777777" w:rsidR="00B17CD4" w:rsidRDefault="00B17CD4" w:rsidP="000221EC">
      <w:pPr>
        <w:pStyle w:val="Retraitcorpsdetexte"/>
        <w:rPr>
          <w:sz w:val="22"/>
        </w:rPr>
      </w:pPr>
    </w:p>
    <w:p w14:paraId="296FEF7D" w14:textId="77777777" w:rsidR="00B17CD4" w:rsidRDefault="00B17CD4" w:rsidP="000221EC">
      <w:pPr>
        <w:pStyle w:val="Retraitcorpsdetexte"/>
        <w:rPr>
          <w:sz w:val="22"/>
        </w:rPr>
      </w:pPr>
    </w:p>
    <w:p w14:paraId="7194DBDC" w14:textId="77777777" w:rsidR="00B17CD4" w:rsidRDefault="00B17CD4" w:rsidP="000221EC">
      <w:pPr>
        <w:pStyle w:val="Retraitcorpsdetexte"/>
        <w:rPr>
          <w:sz w:val="22"/>
        </w:rPr>
      </w:pPr>
    </w:p>
    <w:p w14:paraId="769D0D3C" w14:textId="77777777" w:rsidR="00B17CD4" w:rsidRDefault="00B17CD4" w:rsidP="000221EC">
      <w:pPr>
        <w:pStyle w:val="Retraitcorpsdetexte"/>
        <w:rPr>
          <w:sz w:val="22"/>
        </w:rPr>
      </w:pPr>
    </w:p>
    <w:p w14:paraId="54CD245A" w14:textId="77777777" w:rsidR="00B17CD4" w:rsidRDefault="00B17CD4" w:rsidP="000221EC">
      <w:pPr>
        <w:pStyle w:val="Retraitcorpsdetexte"/>
        <w:rPr>
          <w:sz w:val="22"/>
        </w:rPr>
      </w:pPr>
    </w:p>
    <w:p w14:paraId="1231BE67" w14:textId="77777777" w:rsidR="00B17CD4" w:rsidRDefault="00B17CD4" w:rsidP="000221EC">
      <w:pPr>
        <w:pStyle w:val="Retraitcorpsdetexte"/>
        <w:rPr>
          <w:sz w:val="22"/>
        </w:rPr>
      </w:pPr>
    </w:p>
    <w:p w14:paraId="36FEB5B0" w14:textId="77777777" w:rsidR="00B17CD4" w:rsidRDefault="00B17CD4" w:rsidP="000221EC">
      <w:pPr>
        <w:pStyle w:val="Retraitcorpsdetexte"/>
        <w:rPr>
          <w:sz w:val="22"/>
        </w:rPr>
      </w:pPr>
    </w:p>
    <w:p w14:paraId="30D7AA69" w14:textId="77777777" w:rsidR="00B17CD4" w:rsidRDefault="00B17CD4" w:rsidP="000221EC">
      <w:pPr>
        <w:pStyle w:val="Retraitcorpsdetexte"/>
        <w:rPr>
          <w:sz w:val="22"/>
        </w:rPr>
      </w:pPr>
    </w:p>
    <w:p w14:paraId="7196D064" w14:textId="77777777" w:rsidR="00B17CD4" w:rsidRDefault="00B17CD4" w:rsidP="000221EC">
      <w:pPr>
        <w:pStyle w:val="Retraitcorpsdetexte"/>
        <w:rPr>
          <w:sz w:val="22"/>
        </w:rPr>
      </w:pPr>
    </w:p>
    <w:p w14:paraId="34FF1C98" w14:textId="77777777" w:rsidR="00B17CD4" w:rsidRDefault="00B17CD4" w:rsidP="000221EC">
      <w:pPr>
        <w:pStyle w:val="Retraitcorpsdetexte"/>
        <w:rPr>
          <w:sz w:val="22"/>
        </w:rPr>
      </w:pPr>
    </w:p>
    <w:p w14:paraId="6D072C0D" w14:textId="77777777" w:rsidR="00B17CD4" w:rsidRDefault="00B17CD4" w:rsidP="000221EC">
      <w:pPr>
        <w:pStyle w:val="Retraitcorpsdetexte"/>
        <w:rPr>
          <w:sz w:val="22"/>
        </w:rPr>
      </w:pPr>
    </w:p>
    <w:p w14:paraId="48A21919" w14:textId="77777777" w:rsidR="00B17CD4" w:rsidRDefault="00B17CD4" w:rsidP="2CB558C3">
      <w:pPr>
        <w:pStyle w:val="Retraitcorpsdetexte"/>
        <w:rPr>
          <w:sz w:val="28"/>
          <w:szCs w:val="28"/>
        </w:rPr>
      </w:pPr>
    </w:p>
    <w:p w14:paraId="598CAD7A" w14:textId="77777777" w:rsidR="000734A8" w:rsidRDefault="000734A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4" w:name="_Toc65844021"/>
      <w:r w:rsidRPr="2CB558C3">
        <w:rPr>
          <w:sz w:val="28"/>
          <w:szCs w:val="28"/>
        </w:rPr>
        <w:t>VLAN numéro 2 (Recherche &amp; Développement)</w:t>
      </w:r>
      <w:bookmarkEnd w:id="14"/>
    </w:p>
    <w:p w14:paraId="493A52C3" w14:textId="77777777" w:rsidR="001557F6" w:rsidRPr="001557F6" w:rsidRDefault="004B78CF" w:rsidP="001557F6">
      <w:pPr>
        <w:pStyle w:val="Retraitcorpsdetexte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760A7" wp14:editId="07777777">
            <wp:simplePos x="0" y="0"/>
            <wp:positionH relativeFrom="column">
              <wp:posOffset>437051</wp:posOffset>
            </wp:positionH>
            <wp:positionV relativeFrom="paragraph">
              <wp:posOffset>110470</wp:posOffset>
            </wp:positionV>
            <wp:extent cx="2142698" cy="3897813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4R&amp;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74" cy="390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18F9B" w14:textId="77777777" w:rsidR="00B17CD4" w:rsidRDefault="00B17CD4" w:rsidP="000221EC">
      <w:pPr>
        <w:pStyle w:val="Retraitcorpsdetexte"/>
        <w:rPr>
          <w:sz w:val="22"/>
        </w:rPr>
      </w:pPr>
    </w:p>
    <w:p w14:paraId="238601FE" w14:textId="77777777" w:rsidR="00B17CD4" w:rsidRDefault="00B17CD4" w:rsidP="000221EC">
      <w:pPr>
        <w:pStyle w:val="Retraitcorpsdetexte"/>
        <w:rPr>
          <w:sz w:val="22"/>
        </w:rPr>
      </w:pPr>
    </w:p>
    <w:p w14:paraId="0F3CABC7" w14:textId="77777777" w:rsidR="00B17CD4" w:rsidRDefault="00B17CD4" w:rsidP="000221EC">
      <w:pPr>
        <w:pStyle w:val="Retraitcorpsdetexte"/>
        <w:rPr>
          <w:sz w:val="22"/>
        </w:rPr>
      </w:pPr>
    </w:p>
    <w:p w14:paraId="5B08B5D1" w14:textId="77777777" w:rsidR="00B17CD4" w:rsidRDefault="00B17CD4" w:rsidP="000221EC">
      <w:pPr>
        <w:pStyle w:val="Retraitcorpsdetexte"/>
        <w:rPr>
          <w:sz w:val="22"/>
        </w:rPr>
      </w:pPr>
    </w:p>
    <w:p w14:paraId="16DEB4AB" w14:textId="77777777" w:rsidR="00B17CD4" w:rsidRDefault="00B17CD4" w:rsidP="000221EC">
      <w:pPr>
        <w:pStyle w:val="Retraitcorpsdetexte"/>
        <w:rPr>
          <w:sz w:val="22"/>
        </w:rPr>
      </w:pPr>
    </w:p>
    <w:p w14:paraId="0AD9C6F4" w14:textId="77777777" w:rsidR="00B17CD4" w:rsidRDefault="00B17CD4" w:rsidP="000221EC">
      <w:pPr>
        <w:pStyle w:val="Retraitcorpsdetexte"/>
        <w:rPr>
          <w:sz w:val="22"/>
        </w:rPr>
      </w:pPr>
    </w:p>
    <w:p w14:paraId="4B1F511A" w14:textId="77777777" w:rsidR="00B17CD4" w:rsidRDefault="00B17CD4" w:rsidP="000221EC">
      <w:pPr>
        <w:pStyle w:val="Retraitcorpsdetexte"/>
        <w:rPr>
          <w:sz w:val="22"/>
        </w:rPr>
      </w:pPr>
    </w:p>
    <w:p w14:paraId="65F9C3DC" w14:textId="77777777" w:rsidR="00B17CD4" w:rsidRDefault="00B17CD4" w:rsidP="000221EC">
      <w:pPr>
        <w:pStyle w:val="Retraitcorpsdetexte"/>
        <w:rPr>
          <w:sz w:val="22"/>
        </w:rPr>
      </w:pPr>
    </w:p>
    <w:p w14:paraId="5023141B" w14:textId="77777777" w:rsidR="00B17CD4" w:rsidRDefault="00B17CD4" w:rsidP="000221EC">
      <w:pPr>
        <w:pStyle w:val="Retraitcorpsdetexte"/>
        <w:rPr>
          <w:sz w:val="22"/>
        </w:rPr>
      </w:pPr>
    </w:p>
    <w:p w14:paraId="1F3B1409" w14:textId="77777777" w:rsidR="00B17CD4" w:rsidRDefault="00B17CD4" w:rsidP="000221EC">
      <w:pPr>
        <w:pStyle w:val="Retraitcorpsdetexte"/>
        <w:rPr>
          <w:sz w:val="22"/>
        </w:rPr>
      </w:pPr>
    </w:p>
    <w:p w14:paraId="562C75D1" w14:textId="77777777" w:rsidR="00B17CD4" w:rsidRDefault="00B17CD4" w:rsidP="000221EC">
      <w:pPr>
        <w:pStyle w:val="Retraitcorpsdetexte"/>
        <w:rPr>
          <w:sz w:val="22"/>
        </w:rPr>
      </w:pPr>
    </w:p>
    <w:p w14:paraId="664355AD" w14:textId="77777777" w:rsidR="00B17CD4" w:rsidRDefault="00B17CD4" w:rsidP="000221EC">
      <w:pPr>
        <w:pStyle w:val="Retraitcorpsdetexte"/>
        <w:rPr>
          <w:sz w:val="22"/>
        </w:rPr>
      </w:pPr>
    </w:p>
    <w:p w14:paraId="1A965116" w14:textId="77777777" w:rsidR="00B17CD4" w:rsidRDefault="00B17CD4" w:rsidP="000221EC">
      <w:pPr>
        <w:pStyle w:val="Retraitcorpsdetexte"/>
        <w:rPr>
          <w:sz w:val="22"/>
        </w:rPr>
      </w:pPr>
    </w:p>
    <w:p w14:paraId="7DF4E37C" w14:textId="77777777" w:rsidR="00B17CD4" w:rsidRDefault="00B17CD4" w:rsidP="000221EC">
      <w:pPr>
        <w:pStyle w:val="Retraitcorpsdetexte"/>
        <w:rPr>
          <w:sz w:val="22"/>
        </w:rPr>
      </w:pPr>
    </w:p>
    <w:p w14:paraId="44FB30F8" w14:textId="77777777" w:rsidR="00B17CD4" w:rsidRDefault="00B17CD4" w:rsidP="000221EC">
      <w:pPr>
        <w:pStyle w:val="Retraitcorpsdetexte"/>
        <w:rPr>
          <w:sz w:val="22"/>
        </w:rPr>
      </w:pPr>
    </w:p>
    <w:p w14:paraId="1DA6542E" w14:textId="77777777" w:rsidR="00B17CD4" w:rsidRDefault="00B17CD4" w:rsidP="000221EC">
      <w:pPr>
        <w:pStyle w:val="Retraitcorpsdetexte"/>
        <w:rPr>
          <w:sz w:val="22"/>
        </w:rPr>
      </w:pPr>
    </w:p>
    <w:p w14:paraId="3041E394" w14:textId="77777777" w:rsidR="00B17CD4" w:rsidRDefault="00B17CD4" w:rsidP="000221EC">
      <w:pPr>
        <w:pStyle w:val="Retraitcorpsdetexte"/>
        <w:rPr>
          <w:sz w:val="22"/>
        </w:rPr>
      </w:pPr>
    </w:p>
    <w:p w14:paraId="722B00AE" w14:textId="77777777" w:rsidR="00B17CD4" w:rsidRDefault="00B17CD4" w:rsidP="000221EC">
      <w:pPr>
        <w:pStyle w:val="Retraitcorpsdetexte"/>
        <w:rPr>
          <w:sz w:val="22"/>
        </w:rPr>
      </w:pPr>
    </w:p>
    <w:p w14:paraId="42C6D796" w14:textId="77777777" w:rsidR="004F4281" w:rsidRDefault="004F4281" w:rsidP="000221EC">
      <w:pPr>
        <w:pStyle w:val="Retraitcorpsdetexte"/>
        <w:rPr>
          <w:sz w:val="22"/>
        </w:rPr>
      </w:pPr>
    </w:p>
    <w:p w14:paraId="6E1831B3" w14:textId="77777777" w:rsidR="004F4281" w:rsidRDefault="004F4281" w:rsidP="000221EC">
      <w:pPr>
        <w:pStyle w:val="Retraitcorpsdetexte"/>
        <w:rPr>
          <w:sz w:val="22"/>
        </w:rPr>
      </w:pPr>
    </w:p>
    <w:p w14:paraId="54E11D2A" w14:textId="77777777" w:rsidR="004F4281" w:rsidRDefault="004F4281" w:rsidP="000221EC">
      <w:pPr>
        <w:pStyle w:val="Retraitcorpsdetexte"/>
        <w:rPr>
          <w:sz w:val="22"/>
        </w:rPr>
      </w:pPr>
    </w:p>
    <w:p w14:paraId="31126E5D" w14:textId="77777777" w:rsidR="004F4281" w:rsidRDefault="004F4281" w:rsidP="000221EC">
      <w:pPr>
        <w:pStyle w:val="Retraitcorpsdetexte"/>
        <w:rPr>
          <w:sz w:val="22"/>
        </w:rPr>
      </w:pPr>
    </w:p>
    <w:p w14:paraId="2DE403A5" w14:textId="77777777" w:rsidR="00B17CD4" w:rsidRDefault="00B17CD4" w:rsidP="000221EC">
      <w:pPr>
        <w:pStyle w:val="Retraitcorpsdetexte"/>
        <w:rPr>
          <w:sz w:val="22"/>
        </w:rPr>
      </w:pPr>
    </w:p>
    <w:p w14:paraId="5D1E3287" w14:textId="77777777" w:rsidR="00392521" w:rsidRDefault="00392521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5" w:name="_Toc65844022"/>
      <w:r w:rsidRPr="2CB558C3">
        <w:rPr>
          <w:sz w:val="28"/>
          <w:szCs w:val="28"/>
        </w:rPr>
        <w:lastRenderedPageBreak/>
        <w:t>VLAN numéro 3 (</w:t>
      </w:r>
      <w:proofErr w:type="spellStart"/>
      <w:r w:rsidRPr="2CB558C3">
        <w:rPr>
          <w:sz w:val="28"/>
          <w:szCs w:val="28"/>
        </w:rPr>
        <w:t>VoIP</w:t>
      </w:r>
      <w:proofErr w:type="spellEnd"/>
      <w:r w:rsidRPr="2CB558C3">
        <w:rPr>
          <w:sz w:val="28"/>
          <w:szCs w:val="28"/>
        </w:rPr>
        <w:t>)</w:t>
      </w:r>
      <w:bookmarkEnd w:id="15"/>
    </w:p>
    <w:p w14:paraId="62431CDC" w14:textId="77777777" w:rsidR="001005FE" w:rsidRPr="001005FE" w:rsidRDefault="001005FE" w:rsidP="001005FE">
      <w:pPr>
        <w:pStyle w:val="Retraitcorpsdetexte3"/>
      </w:pPr>
    </w:p>
    <w:p w14:paraId="041134C7" w14:textId="77777777" w:rsidR="00B17CD4" w:rsidRDefault="004F4281" w:rsidP="000221EC">
      <w:pPr>
        <w:pStyle w:val="Retraitcorpsdetexte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EBA75" wp14:editId="07777777">
            <wp:simplePos x="0" y="0"/>
            <wp:positionH relativeFrom="column">
              <wp:posOffset>680720</wp:posOffset>
            </wp:positionH>
            <wp:positionV relativeFrom="paragraph">
              <wp:posOffset>8890</wp:posOffset>
            </wp:positionV>
            <wp:extent cx="1748578" cy="3419475"/>
            <wp:effectExtent l="0" t="0" r="444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6Vo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57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398E2" w14:textId="77777777" w:rsidR="00B17CD4" w:rsidRDefault="00B17CD4" w:rsidP="000221EC">
      <w:pPr>
        <w:pStyle w:val="Retraitcorpsdetexte"/>
        <w:rPr>
          <w:sz w:val="22"/>
        </w:rPr>
      </w:pPr>
    </w:p>
    <w:p w14:paraId="16287F21" w14:textId="77777777" w:rsidR="006234D2" w:rsidRDefault="006234D2" w:rsidP="000221EC">
      <w:pPr>
        <w:pStyle w:val="Retraitcorpsdetexte"/>
        <w:rPr>
          <w:sz w:val="22"/>
        </w:rPr>
      </w:pPr>
    </w:p>
    <w:p w14:paraId="5BE93A62" w14:textId="77777777" w:rsidR="006234D2" w:rsidRDefault="006234D2" w:rsidP="000221EC">
      <w:pPr>
        <w:pStyle w:val="Retraitcorpsdetexte"/>
        <w:rPr>
          <w:sz w:val="22"/>
        </w:rPr>
      </w:pPr>
    </w:p>
    <w:p w14:paraId="384BA73E" w14:textId="77777777" w:rsidR="006234D2" w:rsidRDefault="006234D2" w:rsidP="000221EC">
      <w:pPr>
        <w:pStyle w:val="Retraitcorpsdetexte"/>
        <w:rPr>
          <w:sz w:val="22"/>
        </w:rPr>
      </w:pPr>
    </w:p>
    <w:p w14:paraId="34B3F2EB" w14:textId="77777777" w:rsidR="006234D2" w:rsidRDefault="006234D2" w:rsidP="000221EC">
      <w:pPr>
        <w:pStyle w:val="Retraitcorpsdetexte"/>
        <w:rPr>
          <w:sz w:val="22"/>
        </w:rPr>
      </w:pPr>
    </w:p>
    <w:p w14:paraId="7D34F5C7" w14:textId="77777777" w:rsidR="006234D2" w:rsidRDefault="006234D2" w:rsidP="000221EC">
      <w:pPr>
        <w:pStyle w:val="Retraitcorpsdetexte"/>
        <w:rPr>
          <w:sz w:val="22"/>
        </w:rPr>
      </w:pPr>
    </w:p>
    <w:p w14:paraId="0B4020A7" w14:textId="77777777" w:rsidR="006234D2" w:rsidRDefault="006234D2" w:rsidP="000221EC">
      <w:pPr>
        <w:pStyle w:val="Retraitcorpsdetexte"/>
        <w:rPr>
          <w:sz w:val="22"/>
        </w:rPr>
      </w:pPr>
    </w:p>
    <w:p w14:paraId="1D7B270A" w14:textId="77777777" w:rsidR="006234D2" w:rsidRDefault="006234D2" w:rsidP="000221EC">
      <w:pPr>
        <w:pStyle w:val="Retraitcorpsdetexte"/>
        <w:rPr>
          <w:sz w:val="22"/>
        </w:rPr>
      </w:pPr>
    </w:p>
    <w:p w14:paraId="4F904CB7" w14:textId="77777777" w:rsidR="006234D2" w:rsidRDefault="006234D2" w:rsidP="000221EC">
      <w:pPr>
        <w:pStyle w:val="Retraitcorpsdetexte"/>
        <w:rPr>
          <w:sz w:val="22"/>
        </w:rPr>
      </w:pPr>
    </w:p>
    <w:p w14:paraId="06971CD3" w14:textId="77777777" w:rsidR="006234D2" w:rsidRDefault="006234D2" w:rsidP="000221EC">
      <w:pPr>
        <w:pStyle w:val="Retraitcorpsdetexte"/>
        <w:rPr>
          <w:sz w:val="22"/>
        </w:rPr>
      </w:pPr>
    </w:p>
    <w:p w14:paraId="2A1F701D" w14:textId="77777777" w:rsidR="006234D2" w:rsidRDefault="006234D2" w:rsidP="000221EC">
      <w:pPr>
        <w:pStyle w:val="Retraitcorpsdetexte"/>
        <w:rPr>
          <w:sz w:val="22"/>
        </w:rPr>
      </w:pPr>
    </w:p>
    <w:p w14:paraId="03EFCA41" w14:textId="77777777" w:rsidR="006234D2" w:rsidRDefault="006234D2" w:rsidP="000221EC">
      <w:pPr>
        <w:pStyle w:val="Retraitcorpsdetexte"/>
        <w:rPr>
          <w:sz w:val="22"/>
        </w:rPr>
      </w:pPr>
    </w:p>
    <w:p w14:paraId="5F96A722" w14:textId="77777777" w:rsidR="006234D2" w:rsidRDefault="006234D2" w:rsidP="000221EC">
      <w:pPr>
        <w:pStyle w:val="Retraitcorpsdetexte"/>
        <w:rPr>
          <w:sz w:val="22"/>
        </w:rPr>
      </w:pPr>
    </w:p>
    <w:p w14:paraId="5B95CD12" w14:textId="77777777" w:rsidR="006234D2" w:rsidRDefault="006234D2" w:rsidP="000221EC">
      <w:pPr>
        <w:pStyle w:val="Retraitcorpsdetexte"/>
        <w:rPr>
          <w:sz w:val="22"/>
        </w:rPr>
      </w:pPr>
    </w:p>
    <w:p w14:paraId="5220BBB2" w14:textId="77777777" w:rsidR="006234D2" w:rsidRDefault="006234D2" w:rsidP="000221EC">
      <w:pPr>
        <w:pStyle w:val="Retraitcorpsdetexte"/>
        <w:rPr>
          <w:sz w:val="22"/>
        </w:rPr>
      </w:pPr>
    </w:p>
    <w:p w14:paraId="13CB595B" w14:textId="77777777" w:rsidR="006234D2" w:rsidRDefault="006234D2" w:rsidP="000221EC">
      <w:pPr>
        <w:pStyle w:val="Retraitcorpsdetexte"/>
        <w:rPr>
          <w:sz w:val="22"/>
        </w:rPr>
      </w:pPr>
    </w:p>
    <w:p w14:paraId="6D9C8D39" w14:textId="77777777" w:rsidR="006234D2" w:rsidRDefault="006234D2" w:rsidP="000221EC">
      <w:pPr>
        <w:pStyle w:val="Retraitcorpsdetexte"/>
        <w:rPr>
          <w:sz w:val="22"/>
        </w:rPr>
      </w:pPr>
    </w:p>
    <w:p w14:paraId="675E05EE" w14:textId="77777777" w:rsidR="006234D2" w:rsidRDefault="006234D2" w:rsidP="000221EC">
      <w:pPr>
        <w:pStyle w:val="Retraitcorpsdetexte"/>
        <w:rPr>
          <w:sz w:val="22"/>
        </w:rPr>
      </w:pPr>
    </w:p>
    <w:p w14:paraId="2FC17F8B" w14:textId="77777777" w:rsidR="006234D2" w:rsidRDefault="006234D2" w:rsidP="000221EC">
      <w:pPr>
        <w:pStyle w:val="Retraitcorpsdetexte"/>
        <w:rPr>
          <w:sz w:val="22"/>
        </w:rPr>
      </w:pPr>
    </w:p>
    <w:p w14:paraId="0A4F7224" w14:textId="77777777" w:rsidR="001005FE" w:rsidRDefault="001005FE" w:rsidP="000221EC">
      <w:pPr>
        <w:pStyle w:val="Retraitcorpsdetexte"/>
        <w:rPr>
          <w:sz w:val="22"/>
        </w:rPr>
      </w:pPr>
    </w:p>
    <w:p w14:paraId="5AE48A43" w14:textId="77777777" w:rsidR="001005FE" w:rsidRDefault="001005FE" w:rsidP="000221EC">
      <w:pPr>
        <w:pStyle w:val="Retraitcorpsdetexte"/>
        <w:rPr>
          <w:sz w:val="22"/>
        </w:rPr>
      </w:pPr>
    </w:p>
    <w:p w14:paraId="3785097C" w14:textId="77777777" w:rsidR="001005FE" w:rsidRDefault="001005FE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6" w:name="_Toc65844023"/>
      <w:r w:rsidRPr="2CB558C3">
        <w:rPr>
          <w:sz w:val="28"/>
          <w:szCs w:val="28"/>
        </w:rPr>
        <w:t>VLAN numéro 4 (Wi-Fi)</w:t>
      </w:r>
      <w:bookmarkEnd w:id="16"/>
    </w:p>
    <w:p w14:paraId="1EE4AA5E" w14:textId="77777777" w:rsidR="00B329F3" w:rsidRPr="00B329F3" w:rsidRDefault="00B329F3" w:rsidP="00B329F3">
      <w:pPr>
        <w:pStyle w:val="Retraitcorpsdetexte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EDB93B" wp14:editId="07777777">
            <wp:simplePos x="0" y="0"/>
            <wp:positionH relativeFrom="column">
              <wp:posOffset>537845</wp:posOffset>
            </wp:positionH>
            <wp:positionV relativeFrom="paragraph">
              <wp:posOffset>7620</wp:posOffset>
            </wp:positionV>
            <wp:extent cx="2095500" cy="3976609"/>
            <wp:effectExtent l="0" t="0" r="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WIF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7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40DEB" w14:textId="77777777" w:rsidR="006234D2" w:rsidRDefault="006234D2" w:rsidP="000221EC">
      <w:pPr>
        <w:pStyle w:val="Retraitcorpsdetexte"/>
        <w:rPr>
          <w:sz w:val="22"/>
        </w:rPr>
      </w:pPr>
    </w:p>
    <w:p w14:paraId="77A52294" w14:textId="77777777" w:rsidR="006234D2" w:rsidRDefault="006234D2" w:rsidP="000221EC">
      <w:pPr>
        <w:pStyle w:val="Retraitcorpsdetexte"/>
        <w:rPr>
          <w:sz w:val="22"/>
        </w:rPr>
      </w:pPr>
    </w:p>
    <w:p w14:paraId="007DCDA8" w14:textId="77777777" w:rsidR="006234D2" w:rsidRDefault="006234D2" w:rsidP="000221EC">
      <w:pPr>
        <w:pStyle w:val="Retraitcorpsdetexte"/>
        <w:rPr>
          <w:sz w:val="22"/>
        </w:rPr>
      </w:pPr>
    </w:p>
    <w:p w14:paraId="450EA2D7" w14:textId="77777777" w:rsidR="006234D2" w:rsidRDefault="006234D2" w:rsidP="000221EC">
      <w:pPr>
        <w:pStyle w:val="Retraitcorpsdetexte"/>
        <w:rPr>
          <w:sz w:val="22"/>
        </w:rPr>
      </w:pPr>
    </w:p>
    <w:p w14:paraId="3DD355C9" w14:textId="77777777" w:rsidR="006234D2" w:rsidRDefault="006234D2" w:rsidP="000221EC">
      <w:pPr>
        <w:pStyle w:val="Retraitcorpsdetexte"/>
        <w:rPr>
          <w:sz w:val="22"/>
        </w:rPr>
      </w:pPr>
    </w:p>
    <w:p w14:paraId="1A81F0B1" w14:textId="77777777" w:rsidR="006234D2" w:rsidRDefault="006234D2" w:rsidP="000221EC">
      <w:pPr>
        <w:pStyle w:val="Retraitcorpsdetexte"/>
        <w:rPr>
          <w:sz w:val="22"/>
        </w:rPr>
      </w:pPr>
    </w:p>
    <w:p w14:paraId="717AAFBA" w14:textId="77777777" w:rsidR="006234D2" w:rsidRDefault="006234D2" w:rsidP="000221EC">
      <w:pPr>
        <w:pStyle w:val="Retraitcorpsdetexte"/>
        <w:rPr>
          <w:sz w:val="22"/>
        </w:rPr>
      </w:pPr>
    </w:p>
    <w:p w14:paraId="56EE48EE" w14:textId="77777777" w:rsidR="006234D2" w:rsidRDefault="006234D2" w:rsidP="000221EC">
      <w:pPr>
        <w:pStyle w:val="Retraitcorpsdetexte"/>
        <w:rPr>
          <w:sz w:val="22"/>
        </w:rPr>
      </w:pPr>
    </w:p>
    <w:p w14:paraId="2908EB2C" w14:textId="77777777" w:rsidR="006234D2" w:rsidRDefault="006234D2" w:rsidP="000221EC">
      <w:pPr>
        <w:pStyle w:val="Retraitcorpsdetexte"/>
        <w:rPr>
          <w:sz w:val="22"/>
        </w:rPr>
      </w:pPr>
    </w:p>
    <w:p w14:paraId="121FD38A" w14:textId="77777777" w:rsidR="006234D2" w:rsidRDefault="006234D2" w:rsidP="000221EC">
      <w:pPr>
        <w:pStyle w:val="Retraitcorpsdetexte"/>
        <w:rPr>
          <w:sz w:val="22"/>
        </w:rPr>
      </w:pPr>
    </w:p>
    <w:p w14:paraId="1FE2DD96" w14:textId="77777777" w:rsidR="006234D2" w:rsidRDefault="006234D2" w:rsidP="000221EC">
      <w:pPr>
        <w:pStyle w:val="Retraitcorpsdetexte"/>
        <w:rPr>
          <w:sz w:val="22"/>
        </w:rPr>
      </w:pPr>
    </w:p>
    <w:p w14:paraId="27357532" w14:textId="77777777" w:rsidR="006234D2" w:rsidRDefault="006234D2" w:rsidP="000221EC">
      <w:pPr>
        <w:pStyle w:val="Retraitcorpsdetexte"/>
        <w:rPr>
          <w:sz w:val="22"/>
        </w:rPr>
      </w:pPr>
    </w:p>
    <w:p w14:paraId="07F023C8" w14:textId="77777777" w:rsidR="006234D2" w:rsidRDefault="006234D2" w:rsidP="000221EC">
      <w:pPr>
        <w:pStyle w:val="Retraitcorpsdetexte"/>
        <w:rPr>
          <w:sz w:val="22"/>
        </w:rPr>
      </w:pPr>
    </w:p>
    <w:p w14:paraId="4BDB5498" w14:textId="77777777" w:rsidR="006234D2" w:rsidRDefault="006234D2" w:rsidP="000221EC">
      <w:pPr>
        <w:pStyle w:val="Retraitcorpsdetexte"/>
        <w:rPr>
          <w:sz w:val="22"/>
        </w:rPr>
      </w:pPr>
    </w:p>
    <w:p w14:paraId="2916C19D" w14:textId="77777777" w:rsidR="006234D2" w:rsidRDefault="006234D2" w:rsidP="000221EC">
      <w:pPr>
        <w:pStyle w:val="Retraitcorpsdetexte"/>
        <w:rPr>
          <w:sz w:val="22"/>
        </w:rPr>
      </w:pPr>
    </w:p>
    <w:p w14:paraId="74869460" w14:textId="77777777" w:rsidR="006234D2" w:rsidRDefault="006234D2" w:rsidP="000221EC">
      <w:pPr>
        <w:pStyle w:val="Retraitcorpsdetexte"/>
        <w:rPr>
          <w:sz w:val="22"/>
        </w:rPr>
      </w:pPr>
    </w:p>
    <w:p w14:paraId="187F57B8" w14:textId="77777777" w:rsidR="006234D2" w:rsidRDefault="006234D2" w:rsidP="000221EC">
      <w:pPr>
        <w:pStyle w:val="Retraitcorpsdetexte"/>
        <w:rPr>
          <w:sz w:val="22"/>
        </w:rPr>
      </w:pPr>
    </w:p>
    <w:p w14:paraId="54738AF4" w14:textId="77777777" w:rsidR="006234D2" w:rsidRDefault="006234D2" w:rsidP="000221EC">
      <w:pPr>
        <w:pStyle w:val="Retraitcorpsdetexte"/>
        <w:rPr>
          <w:sz w:val="22"/>
        </w:rPr>
      </w:pPr>
    </w:p>
    <w:p w14:paraId="46ABBD8F" w14:textId="77777777" w:rsidR="006234D2" w:rsidRDefault="006234D2" w:rsidP="000221EC">
      <w:pPr>
        <w:pStyle w:val="Retraitcorpsdetexte"/>
        <w:rPr>
          <w:sz w:val="22"/>
        </w:rPr>
      </w:pPr>
    </w:p>
    <w:p w14:paraId="06BBA33E" w14:textId="77777777" w:rsidR="006234D2" w:rsidRDefault="006234D2" w:rsidP="000221EC">
      <w:pPr>
        <w:pStyle w:val="Retraitcorpsdetexte"/>
        <w:rPr>
          <w:sz w:val="22"/>
        </w:rPr>
      </w:pPr>
    </w:p>
    <w:p w14:paraId="464FCBC1" w14:textId="77777777" w:rsidR="00F7135D" w:rsidRDefault="00F7135D" w:rsidP="000221EC">
      <w:pPr>
        <w:pStyle w:val="Retraitcorpsdetexte"/>
        <w:rPr>
          <w:sz w:val="22"/>
        </w:rPr>
      </w:pPr>
    </w:p>
    <w:p w14:paraId="5C8C6B09" w14:textId="77777777" w:rsidR="00F7135D" w:rsidRDefault="00F7135D" w:rsidP="000221EC">
      <w:pPr>
        <w:pStyle w:val="Retraitcorpsdetexte"/>
        <w:rPr>
          <w:sz w:val="22"/>
        </w:rPr>
      </w:pPr>
    </w:p>
    <w:p w14:paraId="6696032E" w14:textId="77777777" w:rsidR="006234D2" w:rsidRDefault="00DC5F81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7" w:name="_Toc65844024"/>
      <w:r w:rsidRPr="2CB558C3">
        <w:rPr>
          <w:sz w:val="28"/>
          <w:szCs w:val="28"/>
        </w:rPr>
        <w:lastRenderedPageBreak/>
        <w:t>VLAN numéro 5</w:t>
      </w:r>
      <w:r w:rsidR="0004037B" w:rsidRPr="2CB558C3">
        <w:rPr>
          <w:sz w:val="28"/>
          <w:szCs w:val="28"/>
        </w:rPr>
        <w:t xml:space="preserve"> (LAN)</w:t>
      </w:r>
      <w:bookmarkEnd w:id="17"/>
    </w:p>
    <w:p w14:paraId="3DEEA49A" w14:textId="77777777" w:rsidR="00641B16" w:rsidRPr="00641B16" w:rsidRDefault="00641B16" w:rsidP="00641B16">
      <w:pPr>
        <w:pStyle w:val="Retraitcorpsdetext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76ADA" wp14:editId="07777777">
            <wp:simplePos x="0" y="0"/>
            <wp:positionH relativeFrom="margin">
              <wp:align>left</wp:align>
            </wp:positionH>
            <wp:positionV relativeFrom="paragraph">
              <wp:posOffset>110935</wp:posOffset>
            </wp:positionV>
            <wp:extent cx="3458058" cy="2343477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L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2A365" w14:textId="77777777" w:rsidR="0004037B" w:rsidRPr="0004037B" w:rsidRDefault="0004037B" w:rsidP="0004037B">
      <w:pPr>
        <w:pStyle w:val="Retraitcorpsdetexte3"/>
      </w:pPr>
    </w:p>
    <w:p w14:paraId="5C71F136" w14:textId="77777777" w:rsidR="002566BE" w:rsidRDefault="002566BE" w:rsidP="000221EC">
      <w:pPr>
        <w:pStyle w:val="Retraitcorpsdetexte"/>
        <w:rPr>
          <w:sz w:val="22"/>
        </w:rPr>
      </w:pPr>
    </w:p>
    <w:p w14:paraId="62199465" w14:textId="77777777" w:rsidR="002566BE" w:rsidRDefault="002566BE" w:rsidP="000221EC">
      <w:pPr>
        <w:pStyle w:val="Retraitcorpsdetexte"/>
        <w:rPr>
          <w:sz w:val="22"/>
        </w:rPr>
      </w:pPr>
    </w:p>
    <w:p w14:paraId="0DA123B1" w14:textId="77777777" w:rsidR="002566BE" w:rsidRDefault="002566BE" w:rsidP="000221EC">
      <w:pPr>
        <w:pStyle w:val="Retraitcorpsdetexte"/>
        <w:rPr>
          <w:sz w:val="22"/>
        </w:rPr>
      </w:pPr>
    </w:p>
    <w:p w14:paraId="4C4CEA3D" w14:textId="77777777" w:rsidR="002566BE" w:rsidRDefault="002566BE" w:rsidP="000221EC">
      <w:pPr>
        <w:pStyle w:val="Retraitcorpsdetexte"/>
        <w:rPr>
          <w:sz w:val="22"/>
        </w:rPr>
      </w:pPr>
    </w:p>
    <w:p w14:paraId="50895670" w14:textId="77777777" w:rsidR="002566BE" w:rsidRDefault="002566BE" w:rsidP="000221EC">
      <w:pPr>
        <w:pStyle w:val="Retraitcorpsdetexte"/>
        <w:rPr>
          <w:sz w:val="22"/>
        </w:rPr>
      </w:pPr>
    </w:p>
    <w:p w14:paraId="38C1F859" w14:textId="77777777" w:rsidR="002566BE" w:rsidRDefault="002566BE" w:rsidP="000221EC">
      <w:pPr>
        <w:pStyle w:val="Retraitcorpsdetexte"/>
        <w:rPr>
          <w:sz w:val="22"/>
        </w:rPr>
      </w:pPr>
    </w:p>
    <w:p w14:paraId="0C8FE7CE" w14:textId="77777777" w:rsidR="002566BE" w:rsidRDefault="002566BE" w:rsidP="000221EC">
      <w:pPr>
        <w:pStyle w:val="Retraitcorpsdetexte"/>
        <w:rPr>
          <w:sz w:val="22"/>
        </w:rPr>
      </w:pPr>
    </w:p>
    <w:p w14:paraId="41004F19" w14:textId="77777777" w:rsidR="002566BE" w:rsidRDefault="002566BE" w:rsidP="000221EC">
      <w:pPr>
        <w:pStyle w:val="Retraitcorpsdetexte"/>
        <w:rPr>
          <w:sz w:val="22"/>
        </w:rPr>
      </w:pPr>
    </w:p>
    <w:p w14:paraId="67C0C651" w14:textId="77777777" w:rsidR="002566BE" w:rsidRDefault="002566BE" w:rsidP="000221EC">
      <w:pPr>
        <w:pStyle w:val="Retraitcorpsdetexte"/>
        <w:rPr>
          <w:sz w:val="22"/>
        </w:rPr>
      </w:pPr>
    </w:p>
    <w:p w14:paraId="308D56CC" w14:textId="77777777" w:rsidR="002566BE" w:rsidRDefault="002566BE" w:rsidP="000221EC">
      <w:pPr>
        <w:pStyle w:val="Retraitcorpsdetexte"/>
        <w:rPr>
          <w:sz w:val="22"/>
        </w:rPr>
      </w:pPr>
    </w:p>
    <w:p w14:paraId="797E50C6" w14:textId="77777777" w:rsidR="00641B16" w:rsidRDefault="00641B16" w:rsidP="000221EC">
      <w:pPr>
        <w:pStyle w:val="Retraitcorpsdetexte"/>
        <w:rPr>
          <w:sz w:val="22"/>
        </w:rPr>
      </w:pPr>
    </w:p>
    <w:p w14:paraId="7B04FA47" w14:textId="77777777" w:rsidR="00641B16" w:rsidRDefault="00641B16" w:rsidP="000221EC">
      <w:pPr>
        <w:pStyle w:val="Retraitcorpsdetexte"/>
        <w:rPr>
          <w:sz w:val="22"/>
        </w:rPr>
      </w:pPr>
    </w:p>
    <w:p w14:paraId="5FE6BCFC" w14:textId="77777777" w:rsidR="00641B16" w:rsidRDefault="00B35F26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8" w:name="_Toc65844025"/>
      <w:r w:rsidRPr="2CB558C3">
        <w:rPr>
          <w:sz w:val="28"/>
          <w:szCs w:val="28"/>
        </w:rPr>
        <w:t>VLAN numéro 6 (WAN)</w:t>
      </w:r>
      <w:bookmarkEnd w:id="18"/>
    </w:p>
    <w:p w14:paraId="2F2C032B" w14:textId="77777777" w:rsidR="00F52434" w:rsidRPr="00F52434" w:rsidRDefault="00F52434" w:rsidP="00F52434">
      <w:pPr>
        <w:pStyle w:val="Retraitcorpsdetexte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6CD50B" wp14:editId="07777777">
            <wp:simplePos x="0" y="0"/>
            <wp:positionH relativeFrom="column">
              <wp:posOffset>556895</wp:posOffset>
            </wp:positionH>
            <wp:positionV relativeFrom="paragraph">
              <wp:posOffset>195883</wp:posOffset>
            </wp:positionV>
            <wp:extent cx="2419688" cy="2800741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W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C698B" w14:textId="77777777" w:rsidR="00B35F26" w:rsidRPr="00B35F26" w:rsidRDefault="00B35F26" w:rsidP="00B35F26">
      <w:pPr>
        <w:pStyle w:val="Retraitcorpsdetexte3"/>
      </w:pPr>
    </w:p>
    <w:p w14:paraId="1A939487" w14:textId="77777777" w:rsidR="002566BE" w:rsidRDefault="002566BE" w:rsidP="000221EC">
      <w:pPr>
        <w:pStyle w:val="Retraitcorpsdetexte"/>
        <w:rPr>
          <w:sz w:val="22"/>
        </w:rPr>
      </w:pPr>
    </w:p>
    <w:p w14:paraId="6AA258D8" w14:textId="77777777" w:rsidR="002566BE" w:rsidRDefault="002566BE" w:rsidP="000221EC">
      <w:pPr>
        <w:pStyle w:val="Retraitcorpsdetexte"/>
        <w:rPr>
          <w:sz w:val="22"/>
        </w:rPr>
      </w:pPr>
    </w:p>
    <w:p w14:paraId="6FFBD3EC" w14:textId="77777777" w:rsidR="002566BE" w:rsidRDefault="002566BE" w:rsidP="000221EC">
      <w:pPr>
        <w:pStyle w:val="Retraitcorpsdetexte"/>
        <w:rPr>
          <w:sz w:val="22"/>
        </w:rPr>
      </w:pPr>
    </w:p>
    <w:p w14:paraId="30DCCCAD" w14:textId="77777777" w:rsidR="002566BE" w:rsidRDefault="002566BE" w:rsidP="000221EC">
      <w:pPr>
        <w:pStyle w:val="Retraitcorpsdetexte"/>
        <w:rPr>
          <w:sz w:val="22"/>
        </w:rPr>
      </w:pPr>
    </w:p>
    <w:p w14:paraId="36AF6883" w14:textId="77777777" w:rsidR="002566BE" w:rsidRDefault="002566BE" w:rsidP="000221EC">
      <w:pPr>
        <w:pStyle w:val="Retraitcorpsdetexte"/>
        <w:rPr>
          <w:sz w:val="22"/>
        </w:rPr>
      </w:pPr>
    </w:p>
    <w:p w14:paraId="54C529ED" w14:textId="77777777" w:rsidR="002566BE" w:rsidRDefault="002566BE" w:rsidP="000221EC">
      <w:pPr>
        <w:pStyle w:val="Retraitcorpsdetexte"/>
        <w:rPr>
          <w:sz w:val="22"/>
        </w:rPr>
      </w:pPr>
    </w:p>
    <w:p w14:paraId="1C0157D6" w14:textId="77777777" w:rsidR="002566BE" w:rsidRDefault="002566BE" w:rsidP="000221EC">
      <w:pPr>
        <w:pStyle w:val="Retraitcorpsdetexte"/>
        <w:rPr>
          <w:sz w:val="22"/>
        </w:rPr>
      </w:pPr>
    </w:p>
    <w:p w14:paraId="3691E7B2" w14:textId="77777777" w:rsidR="002566BE" w:rsidRDefault="002566BE" w:rsidP="000221EC">
      <w:pPr>
        <w:pStyle w:val="Retraitcorpsdetexte"/>
        <w:rPr>
          <w:sz w:val="22"/>
        </w:rPr>
      </w:pPr>
    </w:p>
    <w:p w14:paraId="526770CE" w14:textId="77777777" w:rsidR="002566BE" w:rsidRDefault="002566BE" w:rsidP="000221EC">
      <w:pPr>
        <w:pStyle w:val="Retraitcorpsdetexte"/>
        <w:rPr>
          <w:sz w:val="22"/>
        </w:rPr>
      </w:pPr>
    </w:p>
    <w:p w14:paraId="7CBEED82" w14:textId="77777777" w:rsidR="002566BE" w:rsidRDefault="002566BE" w:rsidP="000221EC">
      <w:pPr>
        <w:pStyle w:val="Retraitcorpsdetexte"/>
        <w:rPr>
          <w:sz w:val="22"/>
        </w:rPr>
      </w:pPr>
    </w:p>
    <w:p w14:paraId="6E36661F" w14:textId="77777777" w:rsidR="002566BE" w:rsidRDefault="002566BE" w:rsidP="000221EC">
      <w:pPr>
        <w:pStyle w:val="Retraitcorpsdetexte"/>
        <w:rPr>
          <w:sz w:val="22"/>
        </w:rPr>
      </w:pPr>
    </w:p>
    <w:p w14:paraId="38645DC7" w14:textId="77777777" w:rsidR="002566BE" w:rsidRDefault="002566BE" w:rsidP="000221EC">
      <w:pPr>
        <w:pStyle w:val="Retraitcorpsdetexte"/>
        <w:rPr>
          <w:sz w:val="22"/>
        </w:rPr>
      </w:pPr>
    </w:p>
    <w:p w14:paraId="135E58C4" w14:textId="77777777" w:rsidR="002566BE" w:rsidRDefault="002566BE" w:rsidP="000221EC">
      <w:pPr>
        <w:pStyle w:val="Retraitcorpsdetexte"/>
        <w:rPr>
          <w:sz w:val="22"/>
        </w:rPr>
      </w:pPr>
    </w:p>
    <w:p w14:paraId="62EBF9A1" w14:textId="77777777" w:rsidR="002566BE" w:rsidRDefault="002566BE" w:rsidP="000221EC">
      <w:pPr>
        <w:pStyle w:val="Retraitcorpsdetexte"/>
        <w:rPr>
          <w:sz w:val="22"/>
        </w:rPr>
      </w:pPr>
    </w:p>
    <w:p w14:paraId="0C6C2CD5" w14:textId="77777777" w:rsidR="002566BE" w:rsidRDefault="002566BE" w:rsidP="000221EC">
      <w:pPr>
        <w:pStyle w:val="Retraitcorpsdetexte"/>
        <w:rPr>
          <w:sz w:val="22"/>
        </w:rPr>
      </w:pPr>
    </w:p>
    <w:p w14:paraId="709E88E4" w14:textId="77777777" w:rsidR="002566BE" w:rsidRDefault="002566BE" w:rsidP="000221EC">
      <w:pPr>
        <w:pStyle w:val="Retraitcorpsdetexte"/>
        <w:rPr>
          <w:sz w:val="22"/>
        </w:rPr>
      </w:pPr>
    </w:p>
    <w:p w14:paraId="508C98E9" w14:textId="77777777" w:rsidR="002566BE" w:rsidRDefault="002566BE" w:rsidP="000221EC">
      <w:pPr>
        <w:pStyle w:val="Retraitcorpsdetexte"/>
        <w:rPr>
          <w:sz w:val="22"/>
        </w:rPr>
      </w:pPr>
    </w:p>
    <w:p w14:paraId="779F8E76" w14:textId="77777777" w:rsidR="002566BE" w:rsidRDefault="002566BE" w:rsidP="000221EC">
      <w:pPr>
        <w:pStyle w:val="Retraitcorpsdetexte"/>
        <w:rPr>
          <w:sz w:val="22"/>
        </w:rPr>
      </w:pPr>
    </w:p>
    <w:p w14:paraId="7818863E" w14:textId="77777777" w:rsidR="002566BE" w:rsidRDefault="002566BE" w:rsidP="000221EC">
      <w:pPr>
        <w:pStyle w:val="Retraitcorpsdetexte"/>
        <w:rPr>
          <w:sz w:val="22"/>
        </w:rPr>
      </w:pPr>
    </w:p>
    <w:p w14:paraId="44F69B9A" w14:textId="77777777" w:rsidR="002566BE" w:rsidRDefault="002566BE" w:rsidP="000221EC">
      <w:pPr>
        <w:pStyle w:val="Retraitcorpsdetexte"/>
        <w:rPr>
          <w:sz w:val="22"/>
        </w:rPr>
      </w:pPr>
    </w:p>
    <w:p w14:paraId="5F07D11E" w14:textId="77777777" w:rsidR="002566BE" w:rsidRDefault="002566BE" w:rsidP="000221EC">
      <w:pPr>
        <w:pStyle w:val="Retraitcorpsdetexte"/>
        <w:rPr>
          <w:sz w:val="22"/>
        </w:rPr>
      </w:pPr>
    </w:p>
    <w:p w14:paraId="41508A3C" w14:textId="77777777" w:rsidR="002566BE" w:rsidRDefault="002566BE" w:rsidP="000221EC">
      <w:pPr>
        <w:pStyle w:val="Retraitcorpsdetexte"/>
        <w:rPr>
          <w:sz w:val="22"/>
        </w:rPr>
      </w:pPr>
    </w:p>
    <w:p w14:paraId="43D6B1D6" w14:textId="77777777" w:rsidR="002566BE" w:rsidRDefault="002566BE" w:rsidP="000221EC">
      <w:pPr>
        <w:pStyle w:val="Retraitcorpsdetexte"/>
        <w:rPr>
          <w:sz w:val="22"/>
        </w:rPr>
      </w:pPr>
    </w:p>
    <w:p w14:paraId="17DBC151" w14:textId="77777777" w:rsidR="002566BE" w:rsidRDefault="002566BE" w:rsidP="000221EC">
      <w:pPr>
        <w:pStyle w:val="Retraitcorpsdetexte"/>
        <w:rPr>
          <w:sz w:val="22"/>
        </w:rPr>
      </w:pPr>
    </w:p>
    <w:p w14:paraId="6F8BD81B" w14:textId="77777777" w:rsidR="002566BE" w:rsidRDefault="002566BE" w:rsidP="000221EC">
      <w:pPr>
        <w:pStyle w:val="Retraitcorpsdetexte"/>
        <w:rPr>
          <w:sz w:val="22"/>
        </w:rPr>
      </w:pPr>
    </w:p>
    <w:p w14:paraId="2613E9C1" w14:textId="77777777" w:rsidR="002566BE" w:rsidRDefault="002566BE" w:rsidP="000221EC">
      <w:pPr>
        <w:pStyle w:val="Retraitcorpsdetexte"/>
        <w:rPr>
          <w:sz w:val="22"/>
        </w:rPr>
      </w:pPr>
    </w:p>
    <w:p w14:paraId="1037B8A3" w14:textId="77777777" w:rsidR="002566BE" w:rsidRDefault="002566BE" w:rsidP="000221EC">
      <w:pPr>
        <w:pStyle w:val="Retraitcorpsdetexte"/>
        <w:rPr>
          <w:sz w:val="22"/>
        </w:rPr>
      </w:pPr>
    </w:p>
    <w:p w14:paraId="687C6DE0" w14:textId="77777777" w:rsidR="002566BE" w:rsidRDefault="002566BE" w:rsidP="000221EC">
      <w:pPr>
        <w:pStyle w:val="Retraitcorpsdetexte"/>
        <w:rPr>
          <w:sz w:val="22"/>
        </w:rPr>
      </w:pPr>
    </w:p>
    <w:p w14:paraId="5B2F9378" w14:textId="77777777" w:rsidR="00B17CD4" w:rsidRDefault="00B17CD4" w:rsidP="00DD0521">
      <w:pPr>
        <w:pStyle w:val="Retraitcorpsdetexte"/>
        <w:ind w:left="0"/>
        <w:rPr>
          <w:sz w:val="22"/>
        </w:rPr>
      </w:pPr>
    </w:p>
    <w:p w14:paraId="6EA668A8" w14:textId="4ED5386E" w:rsidR="00622D89" w:rsidRPr="00622D89" w:rsidRDefault="000221EC" w:rsidP="00622D89">
      <w:pPr>
        <w:pStyle w:val="Titre1"/>
        <w:numPr>
          <w:ilvl w:val="0"/>
          <w:numId w:val="0"/>
        </w:numPr>
        <w:ind w:left="567" w:hanging="567"/>
      </w:pPr>
      <w:bookmarkStart w:id="19" w:name="_Toc65844026"/>
      <w:r>
        <w:lastRenderedPageBreak/>
        <w:t>Configuration</w:t>
      </w:r>
      <w:bookmarkEnd w:id="19"/>
    </w:p>
    <w:p w14:paraId="7A9D8C42" w14:textId="61D2F427" w:rsidR="0059023D" w:rsidRDefault="0059023D" w:rsidP="0059023D">
      <w:pPr>
        <w:pStyle w:val="Titre2"/>
      </w:pPr>
      <w:bookmarkStart w:id="20" w:name="_Toc65844027"/>
      <w:r>
        <w:t xml:space="preserve">Configuration </w:t>
      </w:r>
      <w:r w:rsidR="008467BF">
        <w:t>c</w:t>
      </w:r>
      <w:r w:rsidR="004D72E5">
        <w:t>ommutateur</w:t>
      </w:r>
      <w:bookmarkEnd w:id="20"/>
    </w:p>
    <w:p w14:paraId="7EBDDD67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1" w:name="_Toc65844028"/>
      <w:r w:rsidRPr="00485834">
        <w:rPr>
          <w:sz w:val="28"/>
          <w:szCs w:val="28"/>
        </w:rPr>
        <w:t>Reset</w:t>
      </w:r>
      <w:bookmarkEnd w:id="21"/>
      <w:r w:rsidRPr="00485834">
        <w:rPr>
          <w:sz w:val="28"/>
          <w:szCs w:val="28"/>
        </w:rPr>
        <w:t xml:space="preserve"> </w:t>
      </w:r>
    </w:p>
    <w:p w14:paraId="54E3BF10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2" w:name="_Toc64028508"/>
      <w:bookmarkStart w:id="23" w:name="_Toc65844029"/>
      <w:r w:rsidRPr="00485834">
        <w:rPr>
          <w:sz w:val="28"/>
          <w:szCs w:val="28"/>
        </w:rPr>
        <w:t>Création des VLAN (VOIP, Data &amp; Wifi)</w:t>
      </w:r>
      <w:bookmarkEnd w:id="22"/>
      <w:bookmarkEnd w:id="23"/>
    </w:p>
    <w:p w14:paraId="4025B263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4" w:name="_Toc64028509"/>
      <w:bookmarkStart w:id="25" w:name="_Toc65844030"/>
      <w:r w:rsidRPr="00485834">
        <w:rPr>
          <w:sz w:val="28"/>
          <w:szCs w:val="28"/>
        </w:rPr>
        <w:t>Attribution des VLAN aux ports spécifique</w:t>
      </w:r>
      <w:bookmarkEnd w:id="24"/>
      <w:bookmarkEnd w:id="25"/>
    </w:p>
    <w:p w14:paraId="0139572F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6" w:name="_Toc64028510"/>
      <w:bookmarkStart w:id="27" w:name="_Toc65844031"/>
      <w:r w:rsidRPr="00485834">
        <w:rPr>
          <w:sz w:val="28"/>
          <w:szCs w:val="28"/>
        </w:rPr>
        <w:t>Adressage des VLAN</w:t>
      </w:r>
      <w:bookmarkEnd w:id="26"/>
      <w:bookmarkEnd w:id="27"/>
    </w:p>
    <w:p w14:paraId="72D24C9E" w14:textId="7EF9BAD7" w:rsidR="00C05855" w:rsidRPr="006229DF" w:rsidRDefault="00C05855" w:rsidP="00D83A25">
      <w:pPr>
        <w:pStyle w:val="Titre2"/>
      </w:pPr>
      <w:bookmarkStart w:id="28" w:name="_Toc65844032"/>
      <w:r w:rsidRPr="006229DF">
        <w:t xml:space="preserve">Configuration du </w:t>
      </w:r>
      <w:r w:rsidR="00FB029D">
        <w:t>routeur</w:t>
      </w:r>
      <w:bookmarkEnd w:id="28"/>
      <w:r w:rsidRPr="006229DF">
        <w:tab/>
      </w:r>
    </w:p>
    <w:p w14:paraId="33E6FFB2" w14:textId="29454F9A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29" w:name="_Toc65844033"/>
      <w:r w:rsidRPr="2CB558C3">
        <w:rPr>
          <w:sz w:val="28"/>
          <w:szCs w:val="28"/>
        </w:rPr>
        <w:t>Création des VLAN</w:t>
      </w:r>
      <w:bookmarkEnd w:id="29"/>
    </w:p>
    <w:p w14:paraId="3FEC1845" w14:textId="5F7DBF9A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0" w:name="_Toc65844034"/>
      <w:r w:rsidRPr="2CB558C3">
        <w:rPr>
          <w:sz w:val="28"/>
          <w:szCs w:val="28"/>
        </w:rPr>
        <w:t>Mise en place de DHCP</w:t>
      </w:r>
      <w:bookmarkEnd w:id="30"/>
    </w:p>
    <w:p w14:paraId="5F6BE947" w14:textId="3562B923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1" w:name="_Toc65844035"/>
      <w:r w:rsidRPr="2CB558C3">
        <w:rPr>
          <w:sz w:val="28"/>
          <w:szCs w:val="28"/>
        </w:rPr>
        <w:t>Activer le protocole OSFP</w:t>
      </w:r>
      <w:bookmarkEnd w:id="31"/>
    </w:p>
    <w:p w14:paraId="227CC268" w14:textId="77777777" w:rsidR="000B4F82" w:rsidRDefault="000B4F82" w:rsidP="000B4F82">
      <w:pPr>
        <w:pStyle w:val="Titre2"/>
      </w:pPr>
      <w:bookmarkStart w:id="32" w:name="_Toc65844036"/>
      <w:r w:rsidRPr="2CB558C3">
        <w:t>Configuration du Point d’accès</w:t>
      </w:r>
      <w:bookmarkEnd w:id="32"/>
      <w:r w:rsidRPr="2CB558C3">
        <w:t xml:space="preserve"> </w:t>
      </w:r>
    </w:p>
    <w:p w14:paraId="273AC3B5" w14:textId="15EB131D" w:rsidR="000B4F82" w:rsidRDefault="000B4F82" w:rsidP="000B4F82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3" w:name="_Toc65844037"/>
      <w:r w:rsidRPr="2CB558C3">
        <w:rPr>
          <w:sz w:val="28"/>
          <w:szCs w:val="28"/>
        </w:rPr>
        <w:t>Activation du Wi-Fi</w:t>
      </w:r>
      <w:bookmarkEnd w:id="33"/>
    </w:p>
    <w:p w14:paraId="1472CBE0" w14:textId="73DDF955" w:rsidR="000B4F82" w:rsidRDefault="000B4F82" w:rsidP="000B4F82">
      <w:pPr>
        <w:pStyle w:val="Titre3"/>
        <w:numPr>
          <w:ilvl w:val="2"/>
          <w:numId w:val="0"/>
        </w:numPr>
        <w:ind w:left="1814"/>
      </w:pPr>
      <w:bookmarkStart w:id="34" w:name="_Toc65844038"/>
      <w:r w:rsidRPr="2CB558C3">
        <w:rPr>
          <w:sz w:val="28"/>
          <w:szCs w:val="28"/>
        </w:rPr>
        <w:t>Crypter les données en WPA2</w:t>
      </w:r>
      <w:bookmarkEnd w:id="34"/>
      <w:r>
        <w:tab/>
      </w:r>
    </w:p>
    <w:p w14:paraId="2EF07879" w14:textId="77777777" w:rsidR="00210167" w:rsidRDefault="00210167" w:rsidP="00210167">
      <w:pPr>
        <w:pStyle w:val="Titre2"/>
      </w:pPr>
      <w:bookmarkStart w:id="35" w:name="_Toc65844039"/>
      <w:r w:rsidRPr="2CB558C3">
        <w:t>Configuration du Pare-Feu</w:t>
      </w:r>
      <w:bookmarkEnd w:id="35"/>
    </w:p>
    <w:p w14:paraId="5A4A94B2" w14:textId="34894877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6" w:name="_Toc65844040"/>
      <w:r w:rsidRPr="2CB558C3">
        <w:rPr>
          <w:sz w:val="28"/>
          <w:szCs w:val="28"/>
        </w:rPr>
        <w:t>Création des zones LAN, DMZ, et WAN</w:t>
      </w:r>
      <w:bookmarkEnd w:id="36"/>
    </w:p>
    <w:p w14:paraId="7A37493A" w14:textId="00310A7C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7" w:name="_Toc65844041"/>
      <w:r w:rsidRPr="2CB558C3">
        <w:rPr>
          <w:sz w:val="28"/>
          <w:szCs w:val="28"/>
        </w:rPr>
        <w:t>Mise en place de règles de connexion entre les réseaux</w:t>
      </w:r>
      <w:bookmarkEnd w:id="37"/>
    </w:p>
    <w:p w14:paraId="36012ABC" w14:textId="2F4A5FBA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8" w:name="_Toc65844042"/>
      <w:r w:rsidRPr="2CB558C3">
        <w:rPr>
          <w:sz w:val="28"/>
          <w:szCs w:val="28"/>
        </w:rPr>
        <w:t>Activer le protocole OSFP</w:t>
      </w:r>
      <w:bookmarkEnd w:id="38"/>
    </w:p>
    <w:p w14:paraId="65D14117" w14:textId="26ABD40E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9" w:name="_Toc65844043"/>
      <w:r w:rsidRPr="2CB558C3">
        <w:rPr>
          <w:sz w:val="28"/>
          <w:szCs w:val="28"/>
        </w:rPr>
        <w:t>Installation d’un serveur Web sur la DMZ</w:t>
      </w:r>
      <w:bookmarkEnd w:id="39"/>
    </w:p>
    <w:p w14:paraId="27BB048C" w14:textId="3025807D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0" w:name="_Toc65844044"/>
      <w:r w:rsidRPr="2CB558C3">
        <w:rPr>
          <w:sz w:val="28"/>
          <w:szCs w:val="28"/>
        </w:rPr>
        <w:t>Accès au serveur Web (HTTPS &amp; HTTPS) depuis le LAN et depuis la DMZ</w:t>
      </w:r>
      <w:bookmarkEnd w:id="40"/>
    </w:p>
    <w:p w14:paraId="27B3D889" w14:textId="2CDB6FBE" w:rsidR="00AC1435" w:rsidRDefault="00AC1435" w:rsidP="000225E2">
      <w:pPr>
        <w:pStyle w:val="Titre2"/>
      </w:pPr>
      <w:bookmarkStart w:id="41" w:name="_Toc65844045"/>
      <w:r w:rsidRPr="2CB558C3">
        <w:t>Utilisation des téléphone IP</w:t>
      </w:r>
      <w:bookmarkEnd w:id="41"/>
    </w:p>
    <w:p w14:paraId="03A1FDA9" w14:textId="68CFE300" w:rsidR="007A1558" w:rsidRDefault="007A155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2" w:name="_Toc65844046"/>
      <w:r w:rsidRPr="2CB558C3">
        <w:rPr>
          <w:sz w:val="28"/>
          <w:szCs w:val="28"/>
        </w:rPr>
        <w:t>Configurer le DHCP du routeur pour permettre aux téléphone IP de se connecter au serveur TFTP du CUCM</w:t>
      </w:r>
      <w:bookmarkEnd w:id="42"/>
    </w:p>
    <w:p w14:paraId="0C9837B1" w14:textId="13C07B72" w:rsidR="000F58C3" w:rsidRDefault="00400E93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3" w:name="_Toc65844047"/>
      <w:r w:rsidRPr="2CB558C3">
        <w:rPr>
          <w:sz w:val="28"/>
          <w:szCs w:val="28"/>
        </w:rPr>
        <w:t>Découvert des fonctionnalités et option des téléphone IP</w:t>
      </w:r>
      <w:bookmarkEnd w:id="43"/>
      <w:r w:rsidRPr="2CB558C3">
        <w:rPr>
          <w:sz w:val="28"/>
          <w:szCs w:val="28"/>
        </w:rPr>
        <w:t xml:space="preserve"> </w:t>
      </w:r>
    </w:p>
    <w:p w14:paraId="21DF39A8" w14:textId="77777777" w:rsidR="000F58C3" w:rsidRDefault="000F58C3" w:rsidP="000225E2">
      <w:pPr>
        <w:pStyle w:val="Titre2"/>
      </w:pPr>
      <w:bookmarkStart w:id="44" w:name="_Toc65844048"/>
      <w:r w:rsidRPr="2CB558C3">
        <w:t>Configuration du SSH</w:t>
      </w:r>
      <w:bookmarkEnd w:id="44"/>
    </w:p>
    <w:p w14:paraId="31A566D5" w14:textId="591B1AC7" w:rsidR="00D63AD5" w:rsidRDefault="00694A83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5" w:name="_Toc65844049"/>
      <w:r w:rsidRPr="2CB558C3">
        <w:rPr>
          <w:sz w:val="28"/>
          <w:szCs w:val="28"/>
        </w:rPr>
        <w:t>Configurer tous les périphérique (configurer en SSH)</w:t>
      </w:r>
      <w:bookmarkEnd w:id="45"/>
    </w:p>
    <w:p w14:paraId="0694ED11" w14:textId="4BD1B019" w:rsidR="00AA1A43" w:rsidRDefault="00D63AD5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6" w:name="_Toc65844050"/>
      <w:r w:rsidRPr="2CB558C3">
        <w:rPr>
          <w:sz w:val="28"/>
          <w:szCs w:val="28"/>
        </w:rPr>
        <w:t>Désactiver les connexions Telnet</w:t>
      </w:r>
      <w:bookmarkEnd w:id="46"/>
      <w:r w:rsidR="00694A83" w:rsidRPr="2CB558C3">
        <w:rPr>
          <w:sz w:val="28"/>
          <w:szCs w:val="28"/>
        </w:rPr>
        <w:t xml:space="preserve"> </w:t>
      </w:r>
    </w:p>
    <w:p w14:paraId="465D8613" w14:textId="77777777" w:rsidR="00CA0E4C" w:rsidRPr="00CA0E4C" w:rsidRDefault="00CA0E4C" w:rsidP="00CA0E4C">
      <w:pPr>
        <w:pStyle w:val="Retraitcorpsdetexte3"/>
      </w:pPr>
    </w:p>
    <w:p w14:paraId="6DFB8F6D" w14:textId="77777777" w:rsidR="00AA1A43" w:rsidRPr="00AA1A43" w:rsidRDefault="00AA1A43" w:rsidP="000225E2">
      <w:pPr>
        <w:pStyle w:val="Titre2"/>
      </w:pPr>
      <w:bookmarkStart w:id="47" w:name="_Toc65844051"/>
      <w:r w:rsidRPr="2CB558C3">
        <w:lastRenderedPageBreak/>
        <w:t>Configuration de TFTP</w:t>
      </w:r>
      <w:bookmarkEnd w:id="47"/>
    </w:p>
    <w:p w14:paraId="21C27C7F" w14:textId="0DAB812D" w:rsidR="008F6CF6" w:rsidRDefault="207AE6E0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r w:rsidRPr="2CB558C3">
        <w:rPr>
          <w:sz w:val="28"/>
          <w:szCs w:val="28"/>
        </w:rPr>
        <w:t xml:space="preserve"> </w:t>
      </w:r>
      <w:bookmarkStart w:id="48" w:name="_Toc65844052"/>
      <w:r w:rsidR="00FB4929" w:rsidRPr="2CB558C3">
        <w:rPr>
          <w:sz w:val="28"/>
          <w:szCs w:val="28"/>
        </w:rPr>
        <w:t>Installez et configurez un serveur TFTP</w:t>
      </w:r>
      <w:bookmarkEnd w:id="48"/>
    </w:p>
    <w:p w14:paraId="4CAD06C8" w14:textId="5B63D4A6" w:rsidR="00196C9C" w:rsidRDefault="00196C9C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9" w:name="_Toc65844053"/>
      <w:r w:rsidRPr="2CB558C3">
        <w:rPr>
          <w:sz w:val="28"/>
          <w:szCs w:val="28"/>
        </w:rPr>
        <w:t>Sauvegarder toutes les configurations de vos appareils sur le serveur TFTP</w:t>
      </w:r>
      <w:bookmarkEnd w:id="49"/>
      <w:r>
        <w:tab/>
      </w:r>
    </w:p>
    <w:p w14:paraId="7D3BEE8F" w14:textId="77777777" w:rsidR="00BD664B" w:rsidRDefault="00BD664B" w:rsidP="00BD664B">
      <w:pPr>
        <w:pStyle w:val="Retraitcorpsdetexte3"/>
      </w:pPr>
    </w:p>
    <w:p w14:paraId="3B88899E" w14:textId="23B19E30" w:rsidR="00BD664B" w:rsidRDefault="00BD664B" w:rsidP="00BD664B">
      <w:pPr>
        <w:pStyle w:val="Retraitcorpsdetexte3"/>
      </w:pPr>
    </w:p>
    <w:p w14:paraId="700E522E" w14:textId="67B60D7D" w:rsidR="008219DC" w:rsidRDefault="008219DC" w:rsidP="00BD664B">
      <w:pPr>
        <w:pStyle w:val="Retraitcorpsdetexte3"/>
      </w:pPr>
    </w:p>
    <w:p w14:paraId="4E3070DE" w14:textId="68893423" w:rsidR="008219DC" w:rsidRDefault="008219DC" w:rsidP="00BD664B">
      <w:pPr>
        <w:pStyle w:val="Retraitcorpsdetexte3"/>
      </w:pPr>
    </w:p>
    <w:p w14:paraId="72A20C23" w14:textId="7BE3EF27" w:rsidR="008219DC" w:rsidRDefault="008219DC" w:rsidP="00BD664B">
      <w:pPr>
        <w:pStyle w:val="Retraitcorpsdetexte3"/>
      </w:pPr>
    </w:p>
    <w:p w14:paraId="725AACDE" w14:textId="597969AC" w:rsidR="008219DC" w:rsidRDefault="008219DC" w:rsidP="00BD664B">
      <w:pPr>
        <w:pStyle w:val="Retraitcorpsdetexte3"/>
      </w:pPr>
    </w:p>
    <w:p w14:paraId="21D7C088" w14:textId="25DA71BD" w:rsidR="008219DC" w:rsidRDefault="008219DC" w:rsidP="00BD664B">
      <w:pPr>
        <w:pStyle w:val="Retraitcorpsdetexte3"/>
      </w:pPr>
    </w:p>
    <w:p w14:paraId="484A21F9" w14:textId="6D12A7BC" w:rsidR="008219DC" w:rsidRDefault="008219DC" w:rsidP="00BD664B">
      <w:pPr>
        <w:pStyle w:val="Retraitcorpsdetexte3"/>
      </w:pPr>
    </w:p>
    <w:p w14:paraId="7FB9BE65" w14:textId="2785A3F3" w:rsidR="008219DC" w:rsidRDefault="008219DC" w:rsidP="00BD664B">
      <w:pPr>
        <w:pStyle w:val="Retraitcorpsdetexte3"/>
      </w:pPr>
    </w:p>
    <w:p w14:paraId="4CEF67B6" w14:textId="4B8F999B" w:rsidR="008219DC" w:rsidRDefault="008219DC" w:rsidP="00BD664B">
      <w:pPr>
        <w:pStyle w:val="Retraitcorpsdetexte3"/>
      </w:pPr>
    </w:p>
    <w:p w14:paraId="5F049FB5" w14:textId="586E99A6" w:rsidR="008219DC" w:rsidRDefault="008219DC" w:rsidP="00BD664B">
      <w:pPr>
        <w:pStyle w:val="Retraitcorpsdetexte3"/>
      </w:pPr>
    </w:p>
    <w:p w14:paraId="26095A03" w14:textId="48C37DAB" w:rsidR="008219DC" w:rsidRDefault="008219DC" w:rsidP="00BD664B">
      <w:pPr>
        <w:pStyle w:val="Retraitcorpsdetexte3"/>
      </w:pPr>
    </w:p>
    <w:p w14:paraId="0EB8DDDE" w14:textId="22EDA569" w:rsidR="008219DC" w:rsidRDefault="008219DC" w:rsidP="00BD664B">
      <w:pPr>
        <w:pStyle w:val="Retraitcorpsdetexte3"/>
      </w:pPr>
    </w:p>
    <w:p w14:paraId="11EF790D" w14:textId="1BEF2F3F" w:rsidR="008219DC" w:rsidRDefault="008219DC" w:rsidP="00BD664B">
      <w:pPr>
        <w:pStyle w:val="Retraitcorpsdetexte3"/>
      </w:pPr>
    </w:p>
    <w:p w14:paraId="41F4441A" w14:textId="3B40CA51" w:rsidR="008219DC" w:rsidRDefault="008219DC" w:rsidP="00BD664B">
      <w:pPr>
        <w:pStyle w:val="Retraitcorpsdetexte3"/>
      </w:pPr>
    </w:p>
    <w:p w14:paraId="3F9E49B0" w14:textId="203BCA12" w:rsidR="008219DC" w:rsidRDefault="008219DC" w:rsidP="00BD664B">
      <w:pPr>
        <w:pStyle w:val="Retraitcorpsdetexte3"/>
      </w:pPr>
    </w:p>
    <w:p w14:paraId="30C3D787" w14:textId="78DFD8EF" w:rsidR="008219DC" w:rsidRDefault="008219DC" w:rsidP="00BD664B">
      <w:pPr>
        <w:pStyle w:val="Retraitcorpsdetexte3"/>
      </w:pPr>
    </w:p>
    <w:p w14:paraId="3E923ACA" w14:textId="40110922" w:rsidR="008219DC" w:rsidRDefault="008219DC" w:rsidP="00BD664B">
      <w:pPr>
        <w:pStyle w:val="Retraitcorpsdetexte3"/>
      </w:pPr>
    </w:p>
    <w:p w14:paraId="68984413" w14:textId="09E4404F" w:rsidR="008219DC" w:rsidRDefault="008219DC" w:rsidP="00BD664B">
      <w:pPr>
        <w:pStyle w:val="Retraitcorpsdetexte3"/>
      </w:pPr>
    </w:p>
    <w:p w14:paraId="1483DDA9" w14:textId="5A5D0A0C" w:rsidR="008C3BFA" w:rsidRDefault="008C3BFA" w:rsidP="00BD664B">
      <w:pPr>
        <w:pStyle w:val="Retraitcorpsdetexte3"/>
      </w:pPr>
    </w:p>
    <w:p w14:paraId="3E5758C2" w14:textId="09B4FA3B" w:rsidR="008C3BFA" w:rsidRDefault="008C3BFA" w:rsidP="00BD664B">
      <w:pPr>
        <w:pStyle w:val="Retraitcorpsdetexte3"/>
      </w:pPr>
    </w:p>
    <w:p w14:paraId="7EF06B38" w14:textId="618B8D62" w:rsidR="008C3BFA" w:rsidRDefault="008C3BFA" w:rsidP="00BD664B">
      <w:pPr>
        <w:pStyle w:val="Retraitcorpsdetexte3"/>
      </w:pPr>
    </w:p>
    <w:p w14:paraId="41BBE668" w14:textId="188138D7" w:rsidR="008C3BFA" w:rsidRDefault="008C3BFA" w:rsidP="00BD664B">
      <w:pPr>
        <w:pStyle w:val="Retraitcorpsdetexte3"/>
      </w:pPr>
    </w:p>
    <w:p w14:paraId="306E5291" w14:textId="3679E6F5" w:rsidR="008C3BFA" w:rsidRDefault="008C3BFA" w:rsidP="00BD664B">
      <w:pPr>
        <w:pStyle w:val="Retraitcorpsdetexte3"/>
      </w:pPr>
    </w:p>
    <w:p w14:paraId="7D9E1E17" w14:textId="2CC3DE0F" w:rsidR="008C3BFA" w:rsidRDefault="008C3BFA" w:rsidP="00BD664B">
      <w:pPr>
        <w:pStyle w:val="Retraitcorpsdetexte3"/>
      </w:pPr>
    </w:p>
    <w:p w14:paraId="712AAB21" w14:textId="42DB11C3" w:rsidR="008C3BFA" w:rsidRDefault="008C3BFA" w:rsidP="00BD664B">
      <w:pPr>
        <w:pStyle w:val="Retraitcorpsdetexte3"/>
      </w:pPr>
    </w:p>
    <w:p w14:paraId="69454A51" w14:textId="0737EB85" w:rsidR="008C3BFA" w:rsidRDefault="008C3BFA" w:rsidP="00BD664B">
      <w:pPr>
        <w:pStyle w:val="Retraitcorpsdetexte3"/>
      </w:pPr>
    </w:p>
    <w:p w14:paraId="0752F34F" w14:textId="156229AA" w:rsidR="008C3BFA" w:rsidRDefault="008C3BFA" w:rsidP="00BD664B">
      <w:pPr>
        <w:pStyle w:val="Retraitcorpsdetexte3"/>
      </w:pPr>
    </w:p>
    <w:p w14:paraId="71E5228E" w14:textId="7084E613" w:rsidR="008C3BFA" w:rsidRDefault="008C3BFA" w:rsidP="00BD664B">
      <w:pPr>
        <w:pStyle w:val="Retraitcorpsdetexte3"/>
      </w:pPr>
    </w:p>
    <w:p w14:paraId="687E2060" w14:textId="51CDD369" w:rsidR="008C3BFA" w:rsidRDefault="008C3BFA" w:rsidP="00BD664B">
      <w:pPr>
        <w:pStyle w:val="Retraitcorpsdetexte3"/>
      </w:pPr>
    </w:p>
    <w:p w14:paraId="310E7C65" w14:textId="1E66CFEA" w:rsidR="008219DC" w:rsidRDefault="008219DC" w:rsidP="00B77443">
      <w:pPr>
        <w:pStyle w:val="Titre1"/>
        <w:numPr>
          <w:ilvl w:val="0"/>
          <w:numId w:val="0"/>
        </w:numPr>
        <w:rPr>
          <w:rFonts w:asciiTheme="minorHAnsi" w:hAnsiTheme="minorHAnsi" w:cs="Times New Roman"/>
          <w:b w:val="0"/>
          <w:bCs w:val="0"/>
          <w:caps w:val="0"/>
          <w:kern w:val="0"/>
          <w:sz w:val="20"/>
          <w:szCs w:val="16"/>
        </w:rPr>
      </w:pPr>
    </w:p>
    <w:p w14:paraId="6942FD40" w14:textId="77777777" w:rsidR="00B77443" w:rsidRPr="00B77443" w:rsidRDefault="00B77443" w:rsidP="00B77443">
      <w:pPr>
        <w:pStyle w:val="Corpsdetexte"/>
      </w:pPr>
    </w:p>
    <w:p w14:paraId="57C0D796" w14:textId="13BDEF9A" w:rsidR="00754099" w:rsidRPr="00754099" w:rsidRDefault="006D41FF" w:rsidP="00EF7411">
      <w:pPr>
        <w:pStyle w:val="Titre1"/>
        <w:numPr>
          <w:ilvl w:val="0"/>
          <w:numId w:val="0"/>
        </w:numPr>
        <w:ind w:left="567" w:hanging="567"/>
      </w:pPr>
      <w:bookmarkStart w:id="50" w:name="_Toc65844054"/>
      <w:r>
        <w:lastRenderedPageBreak/>
        <w:t>Problème rencontré</w:t>
      </w:r>
      <w:bookmarkEnd w:id="50"/>
    </w:p>
    <w:p w14:paraId="1EDA8F20" w14:textId="77777777" w:rsidR="006D41FF" w:rsidRDefault="006D41FF" w:rsidP="006D41FF">
      <w:pPr>
        <w:pStyle w:val="Titre2"/>
      </w:pPr>
      <w:bookmarkStart w:id="51" w:name="_Toc65844055"/>
      <w:r>
        <w:t>Connexion au switch</w:t>
      </w:r>
      <w:bookmarkEnd w:id="51"/>
    </w:p>
    <w:p w14:paraId="0D142F6F" w14:textId="77777777" w:rsidR="007A0CE5" w:rsidRDefault="007A0CE5" w:rsidP="007A0CE5">
      <w:pPr>
        <w:pStyle w:val="Retraitcorpsdetexte"/>
      </w:pPr>
    </w:p>
    <w:p w14:paraId="602004CA" w14:textId="6C904116" w:rsidR="007A0CE5" w:rsidRDefault="007A0CE5" w:rsidP="2CB558C3">
      <w:pPr>
        <w:pStyle w:val="Retraitcorpsdetexte"/>
        <w:rPr>
          <w:sz w:val="24"/>
          <w:szCs w:val="24"/>
        </w:rPr>
      </w:pPr>
      <w:r w:rsidRPr="0DEA5EEB">
        <w:rPr>
          <w:sz w:val="24"/>
          <w:szCs w:val="24"/>
        </w:rPr>
        <w:t>L</w:t>
      </w:r>
      <w:r w:rsidR="2A40DB66" w:rsidRPr="0DEA5EEB">
        <w:rPr>
          <w:sz w:val="24"/>
          <w:szCs w:val="24"/>
        </w:rPr>
        <w:t xml:space="preserve">ors de </w:t>
      </w:r>
      <w:r w:rsidRPr="0DEA5EEB">
        <w:rPr>
          <w:sz w:val="24"/>
          <w:szCs w:val="24"/>
        </w:rPr>
        <w:t>la connexion</w:t>
      </w:r>
      <w:r w:rsidR="00776A7D" w:rsidRPr="0DEA5EEB">
        <w:rPr>
          <w:sz w:val="24"/>
          <w:szCs w:val="24"/>
        </w:rPr>
        <w:t xml:space="preserve"> au switch via le logiciel PuTTY</w:t>
      </w:r>
      <w:r w:rsidRPr="0DEA5EEB">
        <w:rPr>
          <w:sz w:val="24"/>
          <w:szCs w:val="24"/>
        </w:rPr>
        <w:t xml:space="preserve"> un de nos câbles séries était défectueux. Ainsi que le câble d’</w:t>
      </w:r>
      <w:r w:rsidR="0055537D" w:rsidRPr="0DEA5EEB">
        <w:rPr>
          <w:sz w:val="24"/>
          <w:szCs w:val="24"/>
        </w:rPr>
        <w:t>alimentation.</w:t>
      </w:r>
    </w:p>
    <w:p w14:paraId="751DD868" w14:textId="62D46BCE" w:rsidR="00C23E4A" w:rsidRDefault="00C23E4A" w:rsidP="2CB558C3">
      <w:pPr>
        <w:pStyle w:val="Retraitcorpsdetexte"/>
        <w:rPr>
          <w:sz w:val="24"/>
          <w:szCs w:val="24"/>
        </w:rPr>
      </w:pPr>
    </w:p>
    <w:p w14:paraId="0A38A41E" w14:textId="616DDBC8" w:rsidR="00C23E4A" w:rsidRDefault="00C23E4A" w:rsidP="00C23E4A">
      <w:pPr>
        <w:pStyle w:val="Titre2"/>
      </w:pPr>
      <w:r>
        <w:t xml:space="preserve">Switch port en mode </w:t>
      </w:r>
      <w:r w:rsidR="00DE0A16">
        <w:t>T</w:t>
      </w:r>
      <w:r>
        <w:t>runk</w:t>
      </w:r>
    </w:p>
    <w:p w14:paraId="1BA3F55E" w14:textId="4307F4A2" w:rsidR="00C23E4A" w:rsidRPr="00C23E4A" w:rsidRDefault="005B7AE5" w:rsidP="00C23E4A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>Lors du passage en mode T</w:t>
      </w:r>
      <w:r w:rsidR="00C23E4A" w:rsidRPr="00C23E4A">
        <w:rPr>
          <w:sz w:val="24"/>
          <w:szCs w:val="24"/>
        </w:rPr>
        <w:t xml:space="preserve">runk de notre port sur le commutateur </w:t>
      </w:r>
    </w:p>
    <w:p w14:paraId="395C7F16" w14:textId="77777777" w:rsidR="00C23E4A" w:rsidRPr="007A0CE5" w:rsidRDefault="00C23E4A" w:rsidP="2CB558C3">
      <w:pPr>
        <w:pStyle w:val="Retraitcorpsdetexte"/>
        <w:rPr>
          <w:sz w:val="24"/>
          <w:szCs w:val="24"/>
        </w:rPr>
      </w:pPr>
    </w:p>
    <w:p w14:paraId="4475AD14" w14:textId="77777777" w:rsidR="0015167D" w:rsidRDefault="0015167D" w:rsidP="0015167D">
      <w:pPr>
        <w:pStyle w:val="Informations"/>
      </w:pPr>
    </w:p>
    <w:p w14:paraId="120C4E94" w14:textId="77777777" w:rsidR="007F30AE" w:rsidRPr="00920F4E" w:rsidRDefault="007F30AE" w:rsidP="00F214C2">
      <w:pPr>
        <w:pStyle w:val="Informations"/>
        <w:ind w:left="2160"/>
      </w:pPr>
      <w:bookmarkStart w:id="52" w:name="_GoBack"/>
      <w:bookmarkEnd w:id="1"/>
      <w:bookmarkEnd w:id="2"/>
      <w:bookmarkEnd w:id="52"/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EC69" w14:textId="77777777" w:rsidR="00ED70CE" w:rsidRDefault="00ED70CE">
      <w:r>
        <w:separator/>
      </w:r>
    </w:p>
  </w:endnote>
  <w:endnote w:type="continuationSeparator" w:id="0">
    <w:p w14:paraId="56700FAB" w14:textId="77777777" w:rsidR="00ED70CE" w:rsidRDefault="00ED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14:paraId="132E94E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9A0E234" w14:textId="4DF9EEDF" w:rsidR="00AA4393" w:rsidRPr="00161459" w:rsidRDefault="00403E4E" w:rsidP="002D7D46">
          <w:pPr>
            <w:pStyle w:val="-Pieddepage"/>
            <w:rPr>
              <w:rFonts w:cs="Arial"/>
              <w:szCs w:val="16"/>
              <w:lang w:val="de-CH"/>
            </w:rPr>
          </w:pPr>
          <w:proofErr w:type="spellStart"/>
          <w:r>
            <w:rPr>
              <w:lang w:val="de-CH"/>
            </w:rPr>
            <w:t>A</w:t>
          </w:r>
          <w:r w:rsidRPr="00403E4E">
            <w:rPr>
              <w:lang w:val="de-CH"/>
            </w:rPr>
            <w:t>uteur</w:t>
          </w:r>
          <w:r w:rsidR="00FC4482">
            <w:rPr>
              <w:lang w:val="de-CH"/>
            </w:rPr>
            <w:t>s</w:t>
          </w:r>
          <w:proofErr w:type="spellEnd"/>
          <w:r>
            <w:rPr>
              <w:lang w:val="de-CH"/>
            </w:rPr>
            <w:t xml:space="preserve"> : </w:t>
          </w:r>
          <w:r w:rsidR="00FC4482">
            <w:rPr>
              <w:lang w:val="de-CH"/>
            </w:rPr>
            <w:t>Good,</w:t>
          </w:r>
          <w:r w:rsidR="008767A8">
            <w:rPr>
              <w:lang w:val="de-CH"/>
            </w:rPr>
            <w:t xml:space="preserve"> Höhn, </w:t>
          </w:r>
          <w:proofErr w:type="spellStart"/>
          <w:r w:rsidR="008767A8">
            <w:rPr>
              <w:lang w:val="de-CH"/>
            </w:rPr>
            <w:t>Sayeh</w:t>
          </w:r>
          <w:proofErr w:type="spellEnd"/>
        </w:p>
      </w:tc>
      <w:tc>
        <w:tcPr>
          <w:tcW w:w="2680" w:type="dxa"/>
          <w:vAlign w:val="center"/>
        </w:tcPr>
        <w:p w14:paraId="269E314A" w14:textId="77777777" w:rsidR="00AA4393" w:rsidRPr="00161459" w:rsidRDefault="00AA4393" w:rsidP="00955930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</w:p>
      </w:tc>
      <w:tc>
        <w:tcPr>
          <w:tcW w:w="3096" w:type="dxa"/>
          <w:vAlign w:val="center"/>
        </w:tcPr>
        <w:p w14:paraId="4E0EB50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05.02.2021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D369E60" w14:textId="77777777" w:rsidTr="00E52B61">
      <w:trPr>
        <w:jc w:val="center"/>
      </w:trPr>
      <w:tc>
        <w:tcPr>
          <w:tcW w:w="3510" w:type="dxa"/>
          <w:vAlign w:val="center"/>
        </w:tcPr>
        <w:p w14:paraId="0DD04A1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97318E">
            <w:rPr>
              <w:rFonts w:cs="Arial"/>
              <w:szCs w:val="16"/>
            </w:rPr>
            <w:fldChar w:fldCharType="begin"/>
          </w:r>
          <w:r w:rsidR="0097318E">
            <w:rPr>
              <w:rFonts w:cs="Arial"/>
              <w:szCs w:val="16"/>
            </w:rPr>
            <w:instrText xml:space="preserve"> LASTSAVEDBY   \* MERGEFORMAT </w:instrText>
          </w:r>
          <w:r w:rsidR="0097318E">
            <w:rPr>
              <w:rFonts w:cs="Arial"/>
              <w:szCs w:val="16"/>
            </w:rPr>
            <w:fldChar w:fldCharType="separate"/>
          </w:r>
          <w:r w:rsidR="0097318E">
            <w:rPr>
              <w:rFonts w:cs="Arial"/>
              <w:noProof/>
              <w:szCs w:val="16"/>
            </w:rPr>
            <w:t>Killian Good</w:t>
          </w:r>
          <w:r w:rsidR="0097318E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0E7B2E8" w14:textId="0EC7E3E3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059C6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059C6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CDCEF9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7A4EC35" w14:textId="77777777" w:rsidTr="00E52B61">
      <w:trPr>
        <w:jc w:val="center"/>
      </w:trPr>
      <w:tc>
        <w:tcPr>
          <w:tcW w:w="3510" w:type="dxa"/>
          <w:vAlign w:val="center"/>
        </w:tcPr>
        <w:p w14:paraId="48DAC84B" w14:textId="6AB6161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ED70CE">
            <w:fldChar w:fldCharType="begin"/>
          </w:r>
          <w:r w:rsidR="00ED70CE">
            <w:instrText>REVNUM   \* MERGEFORMAT</w:instrText>
          </w:r>
          <w:r w:rsidR="00ED70CE">
            <w:fldChar w:fldCharType="separate"/>
          </w:r>
          <w:r w:rsidR="00915FEE" w:rsidRPr="00915FEE">
            <w:rPr>
              <w:rFonts w:cs="Arial"/>
              <w:noProof/>
              <w:szCs w:val="16"/>
            </w:rPr>
            <w:t>1</w:t>
          </w:r>
          <w:r w:rsidR="00ED70CE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27D9F">
            <w:rPr>
              <w:rFonts w:cs="Arial"/>
              <w:noProof/>
              <w:szCs w:val="16"/>
            </w:rPr>
            <w:t>05.03.2021 13:39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4970387" w14:textId="77777777" w:rsidR="00AA4393" w:rsidRPr="00000197" w:rsidRDefault="00616A6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FILENAME  \* FirstCap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Rapport de projet</w:t>
          </w:r>
          <w:r>
            <w:rPr>
              <w:rFonts w:cs="Arial"/>
              <w:szCs w:val="16"/>
            </w:rPr>
            <w:fldChar w:fldCharType="end"/>
          </w:r>
        </w:p>
      </w:tc>
    </w:tr>
  </w:tbl>
  <w:p w14:paraId="4734134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6CC2E" w14:textId="77777777" w:rsidR="00ED70CE" w:rsidRDefault="00ED70CE">
      <w:r>
        <w:separator/>
      </w:r>
    </w:p>
  </w:footnote>
  <w:footnote w:type="continuationSeparator" w:id="0">
    <w:p w14:paraId="084DA250" w14:textId="77777777" w:rsidR="00ED70CE" w:rsidRDefault="00ED7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85"/>
      <w:gridCol w:w="4418"/>
      <w:gridCol w:w="2267"/>
    </w:tblGrid>
    <w:tr w:rsidR="00AA4393" w14:paraId="7D434E2D" w14:textId="77777777" w:rsidTr="0DEA5EEB">
      <w:trPr>
        <w:trHeight w:val="536"/>
        <w:jc w:val="center"/>
      </w:trPr>
      <w:tc>
        <w:tcPr>
          <w:tcW w:w="2445" w:type="dxa"/>
          <w:vAlign w:val="center"/>
        </w:tcPr>
        <w:p w14:paraId="61CBD80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B8AEC25" w14:textId="77777777" w:rsidR="00AA4393" w:rsidRPr="00B4738A" w:rsidRDefault="0097318E" w:rsidP="00B4738A">
          <w:r>
            <w:t>043-P_Infra</w:t>
          </w:r>
        </w:p>
      </w:tc>
      <w:tc>
        <w:tcPr>
          <w:tcW w:w="2283" w:type="dxa"/>
          <w:vAlign w:val="center"/>
        </w:tcPr>
        <w:p w14:paraId="75CF431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61AC5B6" wp14:editId="077777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B648E9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27432F"/>
    <w:multiLevelType w:val="hybridMultilevel"/>
    <w:tmpl w:val="43604B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hybridMultilevel"/>
    <w:tmpl w:val="92869324"/>
    <w:lvl w:ilvl="0" w:tplc="1C62491E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F2D172">
      <w:numFmt w:val="decimal"/>
      <w:lvlText w:val=""/>
      <w:lvlJc w:val="left"/>
    </w:lvl>
    <w:lvl w:ilvl="2" w:tplc="81CACAF6">
      <w:numFmt w:val="decimal"/>
      <w:lvlText w:val=""/>
      <w:lvlJc w:val="left"/>
    </w:lvl>
    <w:lvl w:ilvl="3" w:tplc="CFCC6A2C">
      <w:numFmt w:val="decimal"/>
      <w:lvlText w:val=""/>
      <w:lvlJc w:val="left"/>
    </w:lvl>
    <w:lvl w:ilvl="4" w:tplc="A8FC48BA">
      <w:numFmt w:val="decimal"/>
      <w:lvlText w:val=""/>
      <w:lvlJc w:val="left"/>
    </w:lvl>
    <w:lvl w:ilvl="5" w:tplc="708C1994">
      <w:numFmt w:val="decimal"/>
      <w:lvlText w:val=""/>
      <w:lvlJc w:val="left"/>
    </w:lvl>
    <w:lvl w:ilvl="6" w:tplc="84F661D0">
      <w:numFmt w:val="decimal"/>
      <w:lvlText w:val=""/>
      <w:lvlJc w:val="left"/>
    </w:lvl>
    <w:lvl w:ilvl="7" w:tplc="EA961BB2">
      <w:numFmt w:val="decimal"/>
      <w:lvlText w:val=""/>
      <w:lvlJc w:val="left"/>
    </w:lvl>
    <w:lvl w:ilvl="8" w:tplc="007AB07E">
      <w:numFmt w:val="decimal"/>
      <w:lvlText w:val=""/>
      <w:lvlJc w:val="left"/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26C5"/>
    <w:multiLevelType w:val="hybridMultilevel"/>
    <w:tmpl w:val="F708996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FBA223F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7547D4"/>
    <w:multiLevelType w:val="hybridMultilevel"/>
    <w:tmpl w:val="348C37F8"/>
    <w:lvl w:ilvl="0" w:tplc="E828CA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82B0381"/>
    <w:multiLevelType w:val="hybridMultilevel"/>
    <w:tmpl w:val="E02A66AE"/>
    <w:lvl w:ilvl="0" w:tplc="92425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A3B2548"/>
    <w:multiLevelType w:val="hybridMultilevel"/>
    <w:tmpl w:val="6922B0DA"/>
    <w:lvl w:ilvl="0" w:tplc="899EE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EE"/>
    <w:rsid w:val="00000197"/>
    <w:rsid w:val="00003B96"/>
    <w:rsid w:val="00010B9A"/>
    <w:rsid w:val="0001209F"/>
    <w:rsid w:val="0001552D"/>
    <w:rsid w:val="00015614"/>
    <w:rsid w:val="00021D00"/>
    <w:rsid w:val="000221EC"/>
    <w:rsid w:val="000225E2"/>
    <w:rsid w:val="00024BC7"/>
    <w:rsid w:val="000316F0"/>
    <w:rsid w:val="00037AB0"/>
    <w:rsid w:val="0004037B"/>
    <w:rsid w:val="00044099"/>
    <w:rsid w:val="00045A82"/>
    <w:rsid w:val="0005494C"/>
    <w:rsid w:val="00055DB3"/>
    <w:rsid w:val="00060C33"/>
    <w:rsid w:val="00063F97"/>
    <w:rsid w:val="00065971"/>
    <w:rsid w:val="00067419"/>
    <w:rsid w:val="000734A8"/>
    <w:rsid w:val="00086114"/>
    <w:rsid w:val="000A1B63"/>
    <w:rsid w:val="000A4D5A"/>
    <w:rsid w:val="000A7B4A"/>
    <w:rsid w:val="000B4F82"/>
    <w:rsid w:val="000B6BE0"/>
    <w:rsid w:val="000D0138"/>
    <w:rsid w:val="000D38DE"/>
    <w:rsid w:val="000E1E67"/>
    <w:rsid w:val="000E29A5"/>
    <w:rsid w:val="000E7483"/>
    <w:rsid w:val="000F22B9"/>
    <w:rsid w:val="000F381C"/>
    <w:rsid w:val="000F58C3"/>
    <w:rsid w:val="001005FE"/>
    <w:rsid w:val="0010591C"/>
    <w:rsid w:val="00111811"/>
    <w:rsid w:val="00114120"/>
    <w:rsid w:val="001252BE"/>
    <w:rsid w:val="00127554"/>
    <w:rsid w:val="001438CA"/>
    <w:rsid w:val="0015167D"/>
    <w:rsid w:val="00152A26"/>
    <w:rsid w:val="001557F6"/>
    <w:rsid w:val="00155834"/>
    <w:rsid w:val="00161459"/>
    <w:rsid w:val="00165871"/>
    <w:rsid w:val="00167224"/>
    <w:rsid w:val="001764CE"/>
    <w:rsid w:val="00181992"/>
    <w:rsid w:val="00183417"/>
    <w:rsid w:val="00185CE3"/>
    <w:rsid w:val="00190CBC"/>
    <w:rsid w:val="00196C9C"/>
    <w:rsid w:val="001A3A9C"/>
    <w:rsid w:val="001A5339"/>
    <w:rsid w:val="001B4751"/>
    <w:rsid w:val="001B6EB7"/>
    <w:rsid w:val="001C2D08"/>
    <w:rsid w:val="001C454D"/>
    <w:rsid w:val="001C74EE"/>
    <w:rsid w:val="001D4577"/>
    <w:rsid w:val="001D72BA"/>
    <w:rsid w:val="001E14C6"/>
    <w:rsid w:val="001F2420"/>
    <w:rsid w:val="001F6EEB"/>
    <w:rsid w:val="00210167"/>
    <w:rsid w:val="00224FC9"/>
    <w:rsid w:val="00246479"/>
    <w:rsid w:val="002566BE"/>
    <w:rsid w:val="0026415C"/>
    <w:rsid w:val="002770F3"/>
    <w:rsid w:val="00290528"/>
    <w:rsid w:val="00291852"/>
    <w:rsid w:val="002951BD"/>
    <w:rsid w:val="00297E2A"/>
    <w:rsid w:val="002B263F"/>
    <w:rsid w:val="002B3A22"/>
    <w:rsid w:val="002B6893"/>
    <w:rsid w:val="002B7DBB"/>
    <w:rsid w:val="002C6634"/>
    <w:rsid w:val="002D7D46"/>
    <w:rsid w:val="002E5227"/>
    <w:rsid w:val="002F0296"/>
    <w:rsid w:val="002F038B"/>
    <w:rsid w:val="002F3AE4"/>
    <w:rsid w:val="002F682D"/>
    <w:rsid w:val="0030683A"/>
    <w:rsid w:val="00310160"/>
    <w:rsid w:val="003102F6"/>
    <w:rsid w:val="0031563E"/>
    <w:rsid w:val="00325566"/>
    <w:rsid w:val="0034172E"/>
    <w:rsid w:val="0037071E"/>
    <w:rsid w:val="00392521"/>
    <w:rsid w:val="003929E0"/>
    <w:rsid w:val="003A5695"/>
    <w:rsid w:val="003B0294"/>
    <w:rsid w:val="003D2674"/>
    <w:rsid w:val="003E018B"/>
    <w:rsid w:val="003E32B9"/>
    <w:rsid w:val="003E39E1"/>
    <w:rsid w:val="003F1870"/>
    <w:rsid w:val="00400E93"/>
    <w:rsid w:val="00403E4E"/>
    <w:rsid w:val="00407333"/>
    <w:rsid w:val="0040782E"/>
    <w:rsid w:val="00410A27"/>
    <w:rsid w:val="00412E1E"/>
    <w:rsid w:val="004202D8"/>
    <w:rsid w:val="004206A2"/>
    <w:rsid w:val="00421204"/>
    <w:rsid w:val="00423F95"/>
    <w:rsid w:val="004277DF"/>
    <w:rsid w:val="00435508"/>
    <w:rsid w:val="0043666E"/>
    <w:rsid w:val="004368D6"/>
    <w:rsid w:val="00436B90"/>
    <w:rsid w:val="0043788A"/>
    <w:rsid w:val="00454074"/>
    <w:rsid w:val="004573DF"/>
    <w:rsid w:val="004702CD"/>
    <w:rsid w:val="00485834"/>
    <w:rsid w:val="004A763B"/>
    <w:rsid w:val="004B78CF"/>
    <w:rsid w:val="004C6BBA"/>
    <w:rsid w:val="004D08EE"/>
    <w:rsid w:val="004D5266"/>
    <w:rsid w:val="004D72E5"/>
    <w:rsid w:val="004E4EC5"/>
    <w:rsid w:val="004F4281"/>
    <w:rsid w:val="00505421"/>
    <w:rsid w:val="0052224B"/>
    <w:rsid w:val="00526C9B"/>
    <w:rsid w:val="005328B0"/>
    <w:rsid w:val="00536ED9"/>
    <w:rsid w:val="0054054F"/>
    <w:rsid w:val="00542CE3"/>
    <w:rsid w:val="0054383C"/>
    <w:rsid w:val="00545179"/>
    <w:rsid w:val="00552D07"/>
    <w:rsid w:val="00552D1A"/>
    <w:rsid w:val="0055537D"/>
    <w:rsid w:val="0055623F"/>
    <w:rsid w:val="0055647F"/>
    <w:rsid w:val="00561C8B"/>
    <w:rsid w:val="00571E4B"/>
    <w:rsid w:val="00574085"/>
    <w:rsid w:val="00577520"/>
    <w:rsid w:val="0059023D"/>
    <w:rsid w:val="00591203"/>
    <w:rsid w:val="005926D0"/>
    <w:rsid w:val="005B27EF"/>
    <w:rsid w:val="005B7A60"/>
    <w:rsid w:val="005B7AE5"/>
    <w:rsid w:val="005C2AA3"/>
    <w:rsid w:val="005C683F"/>
    <w:rsid w:val="005E6192"/>
    <w:rsid w:val="005E6B56"/>
    <w:rsid w:val="005F5E70"/>
    <w:rsid w:val="00605926"/>
    <w:rsid w:val="006124A0"/>
    <w:rsid w:val="00615583"/>
    <w:rsid w:val="00616A65"/>
    <w:rsid w:val="006227FB"/>
    <w:rsid w:val="006229DF"/>
    <w:rsid w:val="00622D89"/>
    <w:rsid w:val="006234D2"/>
    <w:rsid w:val="00641B16"/>
    <w:rsid w:val="00645760"/>
    <w:rsid w:val="00650454"/>
    <w:rsid w:val="00656974"/>
    <w:rsid w:val="00657547"/>
    <w:rsid w:val="006615D9"/>
    <w:rsid w:val="00670745"/>
    <w:rsid w:val="006902A9"/>
    <w:rsid w:val="00692009"/>
    <w:rsid w:val="006922DC"/>
    <w:rsid w:val="006926AF"/>
    <w:rsid w:val="00694A83"/>
    <w:rsid w:val="00695D1B"/>
    <w:rsid w:val="006966D0"/>
    <w:rsid w:val="006B4CCB"/>
    <w:rsid w:val="006C31D0"/>
    <w:rsid w:val="006D41FF"/>
    <w:rsid w:val="006E132F"/>
    <w:rsid w:val="006E2CE8"/>
    <w:rsid w:val="006E4DA8"/>
    <w:rsid w:val="007010E6"/>
    <w:rsid w:val="007118D3"/>
    <w:rsid w:val="007211A1"/>
    <w:rsid w:val="0072318B"/>
    <w:rsid w:val="00725266"/>
    <w:rsid w:val="00742484"/>
    <w:rsid w:val="00744762"/>
    <w:rsid w:val="0074498A"/>
    <w:rsid w:val="007476C9"/>
    <w:rsid w:val="00753A51"/>
    <w:rsid w:val="00754099"/>
    <w:rsid w:val="00761E0B"/>
    <w:rsid w:val="007700A7"/>
    <w:rsid w:val="007724F1"/>
    <w:rsid w:val="00772BC0"/>
    <w:rsid w:val="0077407F"/>
    <w:rsid w:val="007748A7"/>
    <w:rsid w:val="00776A7D"/>
    <w:rsid w:val="00793CA8"/>
    <w:rsid w:val="007A0CE5"/>
    <w:rsid w:val="007A1558"/>
    <w:rsid w:val="007A28A2"/>
    <w:rsid w:val="007A3AC9"/>
    <w:rsid w:val="007B26E4"/>
    <w:rsid w:val="007B4F15"/>
    <w:rsid w:val="007C5FD0"/>
    <w:rsid w:val="007C6C5E"/>
    <w:rsid w:val="007D0A71"/>
    <w:rsid w:val="007D2CDF"/>
    <w:rsid w:val="007D546C"/>
    <w:rsid w:val="007E5F3D"/>
    <w:rsid w:val="007F30AE"/>
    <w:rsid w:val="008002FD"/>
    <w:rsid w:val="00807F84"/>
    <w:rsid w:val="0081740D"/>
    <w:rsid w:val="008219DC"/>
    <w:rsid w:val="0082481C"/>
    <w:rsid w:val="0082525B"/>
    <w:rsid w:val="0083077C"/>
    <w:rsid w:val="008307AF"/>
    <w:rsid w:val="00845304"/>
    <w:rsid w:val="008467BF"/>
    <w:rsid w:val="008468C8"/>
    <w:rsid w:val="008511F1"/>
    <w:rsid w:val="00851A5E"/>
    <w:rsid w:val="00853E81"/>
    <w:rsid w:val="00860A3C"/>
    <w:rsid w:val="0086154E"/>
    <w:rsid w:val="00866A2D"/>
    <w:rsid w:val="008767A8"/>
    <w:rsid w:val="00891718"/>
    <w:rsid w:val="008919A4"/>
    <w:rsid w:val="00894ADF"/>
    <w:rsid w:val="008A464B"/>
    <w:rsid w:val="008B1F2C"/>
    <w:rsid w:val="008B2B35"/>
    <w:rsid w:val="008C3BFA"/>
    <w:rsid w:val="008C40C0"/>
    <w:rsid w:val="008C73F1"/>
    <w:rsid w:val="008D456C"/>
    <w:rsid w:val="008D55CF"/>
    <w:rsid w:val="008E05FB"/>
    <w:rsid w:val="008E13F2"/>
    <w:rsid w:val="008E3AAF"/>
    <w:rsid w:val="008E3BF7"/>
    <w:rsid w:val="008E53F9"/>
    <w:rsid w:val="008F0D63"/>
    <w:rsid w:val="008F6CF6"/>
    <w:rsid w:val="00902523"/>
    <w:rsid w:val="0090391B"/>
    <w:rsid w:val="00903FEF"/>
    <w:rsid w:val="00906EF7"/>
    <w:rsid w:val="00913D47"/>
    <w:rsid w:val="009142E2"/>
    <w:rsid w:val="00915B27"/>
    <w:rsid w:val="00915FEE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7318E"/>
    <w:rsid w:val="009806C7"/>
    <w:rsid w:val="0099022A"/>
    <w:rsid w:val="00994B71"/>
    <w:rsid w:val="009A7C50"/>
    <w:rsid w:val="009B009E"/>
    <w:rsid w:val="009B190E"/>
    <w:rsid w:val="009B6FDC"/>
    <w:rsid w:val="009D1A69"/>
    <w:rsid w:val="009D480B"/>
    <w:rsid w:val="009E232F"/>
    <w:rsid w:val="009E4972"/>
    <w:rsid w:val="009E75DA"/>
    <w:rsid w:val="009F75DD"/>
    <w:rsid w:val="00A13E4B"/>
    <w:rsid w:val="00A3107E"/>
    <w:rsid w:val="00A37944"/>
    <w:rsid w:val="00A5116B"/>
    <w:rsid w:val="00A634B7"/>
    <w:rsid w:val="00A65F0B"/>
    <w:rsid w:val="00A706B7"/>
    <w:rsid w:val="00A72819"/>
    <w:rsid w:val="00AA1A43"/>
    <w:rsid w:val="00AA4393"/>
    <w:rsid w:val="00AA4EB7"/>
    <w:rsid w:val="00AB1CA6"/>
    <w:rsid w:val="00AB6C0C"/>
    <w:rsid w:val="00AC13F7"/>
    <w:rsid w:val="00AC1435"/>
    <w:rsid w:val="00AC2651"/>
    <w:rsid w:val="00AD1369"/>
    <w:rsid w:val="00AE282D"/>
    <w:rsid w:val="00AF58E1"/>
    <w:rsid w:val="00B059C6"/>
    <w:rsid w:val="00B147A7"/>
    <w:rsid w:val="00B17CD4"/>
    <w:rsid w:val="00B20AB9"/>
    <w:rsid w:val="00B20D38"/>
    <w:rsid w:val="00B241D2"/>
    <w:rsid w:val="00B27D9F"/>
    <w:rsid w:val="00B31790"/>
    <w:rsid w:val="00B329F3"/>
    <w:rsid w:val="00B32C0A"/>
    <w:rsid w:val="00B33505"/>
    <w:rsid w:val="00B35F26"/>
    <w:rsid w:val="00B40A8E"/>
    <w:rsid w:val="00B44A78"/>
    <w:rsid w:val="00B451B4"/>
    <w:rsid w:val="00B4738A"/>
    <w:rsid w:val="00B612B2"/>
    <w:rsid w:val="00B64C66"/>
    <w:rsid w:val="00B77443"/>
    <w:rsid w:val="00B90577"/>
    <w:rsid w:val="00B95EC5"/>
    <w:rsid w:val="00B96AA1"/>
    <w:rsid w:val="00BA56D2"/>
    <w:rsid w:val="00BA7DF1"/>
    <w:rsid w:val="00BD664B"/>
    <w:rsid w:val="00BD773C"/>
    <w:rsid w:val="00BE185C"/>
    <w:rsid w:val="00BE25B6"/>
    <w:rsid w:val="00BE560A"/>
    <w:rsid w:val="00BF7A15"/>
    <w:rsid w:val="00C05855"/>
    <w:rsid w:val="00C07E47"/>
    <w:rsid w:val="00C20939"/>
    <w:rsid w:val="00C23E4A"/>
    <w:rsid w:val="00C2757A"/>
    <w:rsid w:val="00C329D7"/>
    <w:rsid w:val="00C33C51"/>
    <w:rsid w:val="00C46BC2"/>
    <w:rsid w:val="00C57B40"/>
    <w:rsid w:val="00C7540C"/>
    <w:rsid w:val="00C770D8"/>
    <w:rsid w:val="00C824CF"/>
    <w:rsid w:val="00C90570"/>
    <w:rsid w:val="00C92AD4"/>
    <w:rsid w:val="00C93903"/>
    <w:rsid w:val="00CA0E4C"/>
    <w:rsid w:val="00CB712D"/>
    <w:rsid w:val="00CC2FC0"/>
    <w:rsid w:val="00CD1A2D"/>
    <w:rsid w:val="00CF4C12"/>
    <w:rsid w:val="00D0046C"/>
    <w:rsid w:val="00D135B4"/>
    <w:rsid w:val="00D13EC1"/>
    <w:rsid w:val="00D14587"/>
    <w:rsid w:val="00D15AE6"/>
    <w:rsid w:val="00D160DD"/>
    <w:rsid w:val="00D174BC"/>
    <w:rsid w:val="00D275C6"/>
    <w:rsid w:val="00D3258B"/>
    <w:rsid w:val="00D405C9"/>
    <w:rsid w:val="00D52DA7"/>
    <w:rsid w:val="00D639AA"/>
    <w:rsid w:val="00D63AD5"/>
    <w:rsid w:val="00D64B85"/>
    <w:rsid w:val="00D64F19"/>
    <w:rsid w:val="00D64F96"/>
    <w:rsid w:val="00D66139"/>
    <w:rsid w:val="00D82BEB"/>
    <w:rsid w:val="00D83A25"/>
    <w:rsid w:val="00DA3CEA"/>
    <w:rsid w:val="00DA59A3"/>
    <w:rsid w:val="00DA5EBD"/>
    <w:rsid w:val="00DB1DCD"/>
    <w:rsid w:val="00DC5F81"/>
    <w:rsid w:val="00DD0521"/>
    <w:rsid w:val="00DE0A16"/>
    <w:rsid w:val="00E015B8"/>
    <w:rsid w:val="00E01C28"/>
    <w:rsid w:val="00E1012A"/>
    <w:rsid w:val="00E12256"/>
    <w:rsid w:val="00E12AE5"/>
    <w:rsid w:val="00E2350A"/>
    <w:rsid w:val="00E24DC5"/>
    <w:rsid w:val="00E33AF9"/>
    <w:rsid w:val="00E416AC"/>
    <w:rsid w:val="00E41BC2"/>
    <w:rsid w:val="00E425E6"/>
    <w:rsid w:val="00E52B61"/>
    <w:rsid w:val="00E55018"/>
    <w:rsid w:val="00E61B66"/>
    <w:rsid w:val="00E658ED"/>
    <w:rsid w:val="00E81328"/>
    <w:rsid w:val="00E81C1B"/>
    <w:rsid w:val="00E8415F"/>
    <w:rsid w:val="00E8543D"/>
    <w:rsid w:val="00E93778"/>
    <w:rsid w:val="00EC677D"/>
    <w:rsid w:val="00ED6F41"/>
    <w:rsid w:val="00ED6F46"/>
    <w:rsid w:val="00ED70CE"/>
    <w:rsid w:val="00EE16F0"/>
    <w:rsid w:val="00EE431D"/>
    <w:rsid w:val="00EE4EC4"/>
    <w:rsid w:val="00EE55F0"/>
    <w:rsid w:val="00EF7411"/>
    <w:rsid w:val="00F03436"/>
    <w:rsid w:val="00F1003D"/>
    <w:rsid w:val="00F10114"/>
    <w:rsid w:val="00F214C2"/>
    <w:rsid w:val="00F337AB"/>
    <w:rsid w:val="00F512A6"/>
    <w:rsid w:val="00F52434"/>
    <w:rsid w:val="00F6330F"/>
    <w:rsid w:val="00F664DF"/>
    <w:rsid w:val="00F7135D"/>
    <w:rsid w:val="00F873BE"/>
    <w:rsid w:val="00F93513"/>
    <w:rsid w:val="00F93E18"/>
    <w:rsid w:val="00FB029D"/>
    <w:rsid w:val="00FB1CD6"/>
    <w:rsid w:val="00FB4929"/>
    <w:rsid w:val="00FC0BE1"/>
    <w:rsid w:val="00FC1762"/>
    <w:rsid w:val="00FC3D6B"/>
    <w:rsid w:val="00FC4482"/>
    <w:rsid w:val="00FF4AF4"/>
    <w:rsid w:val="013F3B4B"/>
    <w:rsid w:val="02F369C0"/>
    <w:rsid w:val="036579ED"/>
    <w:rsid w:val="068DEF2B"/>
    <w:rsid w:val="0987896A"/>
    <w:rsid w:val="0A6A9D08"/>
    <w:rsid w:val="0A8AF39D"/>
    <w:rsid w:val="0DEA5EEB"/>
    <w:rsid w:val="121B5A3D"/>
    <w:rsid w:val="134B5D4B"/>
    <w:rsid w:val="1454FDAD"/>
    <w:rsid w:val="179F46E6"/>
    <w:rsid w:val="1C161164"/>
    <w:rsid w:val="1C2C1198"/>
    <w:rsid w:val="1C928AD1"/>
    <w:rsid w:val="207AE6E0"/>
    <w:rsid w:val="28FC2164"/>
    <w:rsid w:val="2983DF1F"/>
    <w:rsid w:val="2A40DB66"/>
    <w:rsid w:val="2C413943"/>
    <w:rsid w:val="2CB558C3"/>
    <w:rsid w:val="2DAE788B"/>
    <w:rsid w:val="2DE681CF"/>
    <w:rsid w:val="2E1AB5F8"/>
    <w:rsid w:val="3124C985"/>
    <w:rsid w:val="33BB5DD4"/>
    <w:rsid w:val="3535C637"/>
    <w:rsid w:val="35B42D9B"/>
    <w:rsid w:val="35C44742"/>
    <w:rsid w:val="38EBCE5D"/>
    <w:rsid w:val="3BACE6B1"/>
    <w:rsid w:val="41EAA335"/>
    <w:rsid w:val="42160D20"/>
    <w:rsid w:val="46B798E6"/>
    <w:rsid w:val="4981B40B"/>
    <w:rsid w:val="4C6714C6"/>
    <w:rsid w:val="4FD153D1"/>
    <w:rsid w:val="5253746E"/>
    <w:rsid w:val="548512CE"/>
    <w:rsid w:val="576B0AB9"/>
    <w:rsid w:val="5A087EE5"/>
    <w:rsid w:val="5B119F54"/>
    <w:rsid w:val="60474D8B"/>
    <w:rsid w:val="61B8C171"/>
    <w:rsid w:val="667029D8"/>
    <w:rsid w:val="66958FFB"/>
    <w:rsid w:val="671CE914"/>
    <w:rsid w:val="68983C05"/>
    <w:rsid w:val="6F42C08A"/>
    <w:rsid w:val="75A2F246"/>
    <w:rsid w:val="78032A38"/>
    <w:rsid w:val="79C69B46"/>
    <w:rsid w:val="7B4F85E3"/>
    <w:rsid w:val="7EBDEC9E"/>
    <w:rsid w:val="7FD9E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69A66C"/>
  <w15:docId w15:val="{40F40D8F-01F3-438D-BA83-9822CBF1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4368D6"/>
    <w:pPr>
      <w:keepNext/>
      <w:tabs>
        <w:tab w:val="left" w:pos="6240"/>
      </w:tabs>
      <w:spacing w:before="120" w:after="60"/>
      <w:outlineLvl w:val="1"/>
    </w:pPr>
    <w:rPr>
      <w:rFonts w:asciiTheme="majorHAnsi" w:hAnsiTheme="majorHAnsi" w:cs="Arial"/>
      <w:b/>
      <w:bCs/>
      <w:iCs/>
      <w:sz w:val="30"/>
      <w:szCs w:val="30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rformatHTML">
    <w:name w:val="HTML Preformatted"/>
    <w:basedOn w:val="Normal"/>
    <w:link w:val="PrformatHTMLCar"/>
    <w:uiPriority w:val="99"/>
    <w:unhideWhenUsed/>
    <w:rsid w:val="00E2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E2350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10630-263D-45E4-B9E9-03A0D86F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24</TotalTime>
  <Pages>10</Pages>
  <Words>1096</Words>
  <Characters>6030</Characters>
  <Application>Microsoft Office Word</Application>
  <DocSecurity>0</DocSecurity>
  <Lines>50</Lines>
  <Paragraphs>14</Paragraphs>
  <ScaleCrop>false</ScaleCrop>
  <Company>ETML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Younes Sayeh</dc:creator>
  <cp:lastModifiedBy>Killian Good</cp:lastModifiedBy>
  <cp:revision>249</cp:revision>
  <cp:lastPrinted>2009-09-04T13:21:00Z</cp:lastPrinted>
  <dcterms:created xsi:type="dcterms:W3CDTF">2021-02-05T12:53:00Z</dcterms:created>
  <dcterms:modified xsi:type="dcterms:W3CDTF">2021-03-05T12:57:00Z</dcterms:modified>
</cp:coreProperties>
</file>