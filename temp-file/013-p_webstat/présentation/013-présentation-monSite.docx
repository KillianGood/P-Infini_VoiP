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0D" w:rsidRDefault="00157364" w:rsidP="00157364">
      <w:pPr>
        <w:jc w:val="center"/>
        <w:rPr>
          <w:b/>
          <w:sz w:val="40"/>
          <w:szCs w:val="40"/>
          <w:u w:val="single"/>
        </w:rPr>
      </w:pPr>
      <w:r w:rsidRPr="00157364">
        <w:rPr>
          <w:b/>
          <w:sz w:val="40"/>
          <w:szCs w:val="40"/>
          <w:u w:val="single"/>
        </w:rPr>
        <w:t>Présentation de mon site</w:t>
      </w:r>
    </w:p>
    <w:p w:rsidR="00157364" w:rsidRDefault="00157364" w:rsidP="00157364">
      <w:pPr>
        <w:jc w:val="center"/>
        <w:rPr>
          <w:b/>
          <w:sz w:val="40"/>
          <w:szCs w:val="40"/>
          <w:u w:val="single"/>
        </w:rPr>
      </w:pPr>
    </w:p>
    <w:p w:rsidR="00157364" w:rsidRDefault="00157364" w:rsidP="00157364">
      <w:pPr>
        <w:jc w:val="center"/>
      </w:pPr>
    </w:p>
    <w:p w:rsidR="00157364" w:rsidRDefault="00157364" w:rsidP="0015736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7364">
        <w:rPr>
          <w:sz w:val="24"/>
          <w:szCs w:val="24"/>
        </w:rPr>
        <w:t xml:space="preserve">Présentation de mon site pourquoi ce thème </w:t>
      </w:r>
    </w:p>
    <w:p w:rsidR="00157364" w:rsidRDefault="00104DAD" w:rsidP="0015736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au site </w:t>
      </w:r>
    </w:p>
    <w:p w:rsidR="00104DAD" w:rsidRDefault="00104DAD" w:rsidP="0015736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Présentation de mes pages + lien </w:t>
      </w:r>
      <w:bookmarkStart w:id="0" w:name="_GoBack"/>
      <w:bookmarkEnd w:id="0"/>
    </w:p>
    <w:p w:rsidR="00104DAD" w:rsidRPr="00157364" w:rsidRDefault="00104DAD" w:rsidP="0015736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04DAD" w:rsidRPr="00157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424C6"/>
    <w:multiLevelType w:val="hybridMultilevel"/>
    <w:tmpl w:val="2B7EC41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2A"/>
    <w:rsid w:val="00104DAD"/>
    <w:rsid w:val="00157364"/>
    <w:rsid w:val="00993E2A"/>
    <w:rsid w:val="00A4050D"/>
    <w:rsid w:val="00AA29D1"/>
    <w:rsid w:val="00CE44F6"/>
    <w:rsid w:val="00E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32B30"/>
  <w15:chartTrackingRefBased/>
  <w15:docId w15:val="{CC2C77B2-56E5-4C77-92CB-54197B9F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4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ECE3CB04.dotm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>ETML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Good</dc:creator>
  <cp:keywords/>
  <dc:description/>
  <cp:lastModifiedBy>Killian Good</cp:lastModifiedBy>
  <cp:revision>4</cp:revision>
  <dcterms:created xsi:type="dcterms:W3CDTF">2019-12-05T09:27:00Z</dcterms:created>
  <dcterms:modified xsi:type="dcterms:W3CDTF">2019-12-05T09:34:00Z</dcterms:modified>
</cp:coreProperties>
</file>